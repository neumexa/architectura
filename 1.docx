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286E8" w14:textId="77777777" w:rsidR="004B1D40" w:rsidRPr="0070114B" w:rsidRDefault="004B1D40" w:rsidP="005341A9">
      <w:pPr>
        <w:widowControl w:val="0"/>
        <w:spacing w:line="240" w:lineRule="auto"/>
        <w:ind w:firstLine="0"/>
        <w:jc w:val="left"/>
        <w:rPr>
          <w:szCs w:val="28"/>
        </w:rPr>
      </w:pPr>
      <w:bookmarkStart w:id="0" w:name="_Toc91353695"/>
      <w:r w:rsidRPr="0070114B">
        <w:rPr>
          <w:noProof/>
          <w:szCs w:val="28"/>
        </w:rPr>
        <w:drawing>
          <wp:inline distT="0" distB="0" distL="0" distR="0" wp14:anchorId="0F6E3F82" wp14:editId="13871F91">
            <wp:extent cx="592455" cy="592455"/>
            <wp:effectExtent l="19050" t="0" r="0" b="0"/>
            <wp:docPr id="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E532B" w14:textId="77777777" w:rsidR="004B1D40" w:rsidRPr="0070114B" w:rsidRDefault="004B1D40" w:rsidP="005341A9">
      <w:pPr>
        <w:widowControl w:val="0"/>
        <w:spacing w:after="120" w:line="240" w:lineRule="auto"/>
        <w:ind w:firstLine="0"/>
        <w:jc w:val="left"/>
        <w:rPr>
          <w:szCs w:val="28"/>
        </w:rPr>
      </w:pPr>
      <w:r w:rsidRPr="0070114B">
        <w:rPr>
          <w:szCs w:val="28"/>
        </w:rPr>
        <w:t>МИНИСТЕРСТВО НАУКИ И ВЫСШЕГО ОБРАЗОВАНИЯ РОССИЙСКОЙ ФЕДЕРАЦИИ</w:t>
      </w:r>
    </w:p>
    <w:p w14:paraId="32D946C7" w14:textId="77777777" w:rsidR="004B1D40" w:rsidRPr="0070114B" w:rsidRDefault="004B1D40" w:rsidP="005341A9">
      <w:pPr>
        <w:widowControl w:val="0"/>
        <w:spacing w:line="240" w:lineRule="auto"/>
        <w:ind w:firstLine="0"/>
        <w:jc w:val="left"/>
        <w:rPr>
          <w:b/>
          <w:bCs/>
          <w:szCs w:val="28"/>
          <w:lang w:eastAsia="zh-CN"/>
        </w:rPr>
      </w:pPr>
      <w:r w:rsidRPr="0070114B">
        <w:rPr>
          <w:b/>
          <w:bCs/>
          <w:szCs w:val="28"/>
          <w:lang w:eastAsia="zh-CN"/>
        </w:rPr>
        <w:t>ФЕДЕРАЛЬНОЕ ГОСУДАРСТВЕННОЕ БЮДЖЕТНОЕ</w:t>
      </w:r>
    </w:p>
    <w:p w14:paraId="547D15EF" w14:textId="77777777" w:rsidR="004B1D40" w:rsidRPr="0070114B" w:rsidRDefault="004B1D40" w:rsidP="005341A9">
      <w:pPr>
        <w:widowControl w:val="0"/>
        <w:spacing w:line="240" w:lineRule="auto"/>
        <w:ind w:firstLine="0"/>
        <w:jc w:val="left"/>
        <w:rPr>
          <w:b/>
          <w:bCs/>
          <w:szCs w:val="28"/>
          <w:lang w:eastAsia="zh-CN"/>
        </w:rPr>
      </w:pPr>
      <w:r w:rsidRPr="0070114B">
        <w:rPr>
          <w:b/>
          <w:bCs/>
          <w:szCs w:val="28"/>
          <w:lang w:eastAsia="zh-CN"/>
        </w:rPr>
        <w:t>ОБРАЗОВАТЕЛЬНОЕ УЧРЕЖДЕНИЕ ВЫСШЕГО ОБРАЗОВАНИЯ</w:t>
      </w:r>
    </w:p>
    <w:p w14:paraId="5DBF6344" w14:textId="77777777" w:rsidR="004B1D40" w:rsidRPr="0070114B" w:rsidRDefault="004B1D40" w:rsidP="005341A9">
      <w:pPr>
        <w:widowControl w:val="0"/>
        <w:spacing w:line="240" w:lineRule="auto"/>
        <w:ind w:firstLine="0"/>
        <w:jc w:val="left"/>
        <w:rPr>
          <w:b/>
          <w:bCs/>
          <w:szCs w:val="28"/>
          <w:lang w:eastAsia="zh-CN"/>
        </w:rPr>
      </w:pPr>
      <w:r w:rsidRPr="0070114B">
        <w:rPr>
          <w:b/>
          <w:bCs/>
          <w:szCs w:val="28"/>
          <w:lang w:eastAsia="zh-CN"/>
        </w:rPr>
        <w:t>«ДОНСКОЙ ГОСУДАРСТВЕННЫЙ ТЕХНИЧЕСКИЙ УНИВЕРСИТЕТ»</w:t>
      </w:r>
    </w:p>
    <w:p w14:paraId="125001B2" w14:textId="77777777" w:rsidR="004B1D40" w:rsidRPr="0070114B" w:rsidRDefault="004B1D40" w:rsidP="005341A9">
      <w:pPr>
        <w:widowControl w:val="0"/>
        <w:spacing w:line="240" w:lineRule="auto"/>
        <w:ind w:firstLine="0"/>
        <w:jc w:val="left"/>
        <w:rPr>
          <w:b/>
          <w:bCs/>
          <w:szCs w:val="28"/>
          <w:lang w:eastAsia="zh-CN"/>
        </w:rPr>
      </w:pPr>
      <w:r w:rsidRPr="0070114B">
        <w:rPr>
          <w:b/>
          <w:bCs/>
          <w:szCs w:val="28"/>
          <w:lang w:eastAsia="zh-CN"/>
        </w:rPr>
        <w:t>(ДГТУ)</w:t>
      </w:r>
    </w:p>
    <w:p w14:paraId="225DC2E9" w14:textId="77777777" w:rsidR="004B1D40" w:rsidRPr="0070114B" w:rsidRDefault="004B1D40" w:rsidP="005341A9">
      <w:pPr>
        <w:widowControl w:val="0"/>
        <w:spacing w:line="240" w:lineRule="auto"/>
        <w:ind w:firstLine="0"/>
        <w:jc w:val="left"/>
        <w:rPr>
          <w:szCs w:val="28"/>
        </w:rPr>
      </w:pPr>
    </w:p>
    <w:p w14:paraId="020B35CC" w14:textId="77777777" w:rsidR="004B1D40" w:rsidRPr="0070114B" w:rsidRDefault="004B1D40" w:rsidP="005341A9">
      <w:pPr>
        <w:widowControl w:val="0"/>
        <w:spacing w:line="240" w:lineRule="auto"/>
        <w:ind w:firstLine="0"/>
        <w:jc w:val="left"/>
        <w:rPr>
          <w:szCs w:val="28"/>
        </w:rPr>
      </w:pPr>
    </w:p>
    <w:p w14:paraId="031B7BB9" w14:textId="77777777" w:rsidR="004B1D40" w:rsidRPr="0070114B" w:rsidRDefault="004B1D40" w:rsidP="005341A9">
      <w:pPr>
        <w:widowControl w:val="0"/>
        <w:spacing w:line="240" w:lineRule="auto"/>
        <w:ind w:firstLine="0"/>
        <w:jc w:val="left"/>
        <w:rPr>
          <w:szCs w:val="28"/>
        </w:rPr>
      </w:pPr>
    </w:p>
    <w:p w14:paraId="50662CEB" w14:textId="77777777" w:rsidR="004B1D40" w:rsidRPr="0070114B" w:rsidRDefault="004B1D40" w:rsidP="005341A9">
      <w:pPr>
        <w:widowControl w:val="0"/>
        <w:spacing w:line="240" w:lineRule="auto"/>
        <w:ind w:firstLine="0"/>
        <w:jc w:val="left"/>
        <w:rPr>
          <w:b/>
          <w:szCs w:val="28"/>
        </w:rPr>
      </w:pPr>
    </w:p>
    <w:p w14:paraId="7AD6137F" w14:textId="77777777" w:rsidR="004B1D40" w:rsidRPr="0070114B" w:rsidRDefault="004B1D40" w:rsidP="005341A9">
      <w:pPr>
        <w:widowControl w:val="0"/>
        <w:spacing w:line="240" w:lineRule="auto"/>
        <w:ind w:firstLine="0"/>
        <w:jc w:val="left"/>
        <w:rPr>
          <w:b/>
          <w:szCs w:val="28"/>
        </w:rPr>
      </w:pPr>
    </w:p>
    <w:p w14:paraId="01B6E96C" w14:textId="77777777" w:rsidR="004B1D40" w:rsidRPr="0070114B" w:rsidRDefault="004B1D40" w:rsidP="005341A9">
      <w:pPr>
        <w:widowControl w:val="0"/>
        <w:spacing w:line="240" w:lineRule="auto"/>
        <w:ind w:firstLine="0"/>
        <w:jc w:val="left"/>
        <w:rPr>
          <w:b/>
          <w:szCs w:val="28"/>
        </w:rPr>
      </w:pPr>
    </w:p>
    <w:p w14:paraId="6125987E" w14:textId="77777777" w:rsidR="00721B58" w:rsidRPr="0070114B" w:rsidRDefault="00721B58" w:rsidP="005341A9">
      <w:pPr>
        <w:widowControl w:val="0"/>
        <w:spacing w:line="240" w:lineRule="auto"/>
        <w:ind w:firstLine="0"/>
        <w:jc w:val="left"/>
        <w:rPr>
          <w:b/>
          <w:szCs w:val="28"/>
        </w:rPr>
      </w:pPr>
    </w:p>
    <w:p w14:paraId="7A5805D2" w14:textId="77777777" w:rsidR="00721B58" w:rsidRPr="0070114B" w:rsidRDefault="00721B58" w:rsidP="005341A9">
      <w:pPr>
        <w:widowControl w:val="0"/>
        <w:spacing w:line="240" w:lineRule="auto"/>
        <w:ind w:firstLine="0"/>
        <w:jc w:val="left"/>
        <w:rPr>
          <w:b/>
          <w:szCs w:val="28"/>
        </w:rPr>
      </w:pPr>
    </w:p>
    <w:p w14:paraId="1DE43749" w14:textId="77777777" w:rsidR="004B1D40" w:rsidRPr="0070114B" w:rsidRDefault="004B1D40" w:rsidP="005341A9">
      <w:pPr>
        <w:widowControl w:val="0"/>
        <w:spacing w:line="240" w:lineRule="auto"/>
        <w:ind w:firstLine="0"/>
        <w:jc w:val="left"/>
        <w:rPr>
          <w:b/>
          <w:szCs w:val="28"/>
        </w:rPr>
      </w:pPr>
    </w:p>
    <w:p w14:paraId="5729B7DF" w14:textId="77777777" w:rsidR="004B1D40" w:rsidRPr="0070114B" w:rsidRDefault="004B1D40" w:rsidP="005341A9">
      <w:pPr>
        <w:widowControl w:val="0"/>
        <w:spacing w:line="240" w:lineRule="auto"/>
        <w:ind w:firstLine="0"/>
        <w:jc w:val="left"/>
        <w:rPr>
          <w:b/>
          <w:szCs w:val="28"/>
          <w:lang w:eastAsia="zh-CN"/>
        </w:rPr>
      </w:pPr>
    </w:p>
    <w:p w14:paraId="767FC35F" w14:textId="77777777" w:rsidR="004B1D40" w:rsidRPr="0070114B" w:rsidRDefault="00E42C9A" w:rsidP="005341A9">
      <w:pPr>
        <w:widowControl w:val="0"/>
        <w:spacing w:line="240" w:lineRule="auto"/>
        <w:ind w:firstLine="0"/>
        <w:jc w:val="left"/>
        <w:rPr>
          <w:b/>
          <w:szCs w:val="28"/>
          <w:lang w:eastAsia="zh-CN"/>
        </w:rPr>
      </w:pPr>
      <w:r w:rsidRPr="0070114B">
        <w:rPr>
          <w:b/>
          <w:szCs w:val="28"/>
          <w:lang w:eastAsia="zh-CN"/>
        </w:rPr>
        <w:t>ОТЧЕТ</w:t>
      </w:r>
      <w:r w:rsidR="004B1D40" w:rsidRPr="0070114B">
        <w:rPr>
          <w:b/>
          <w:szCs w:val="28"/>
          <w:lang w:eastAsia="zh-CN"/>
        </w:rPr>
        <w:t xml:space="preserve"> </w:t>
      </w:r>
    </w:p>
    <w:p w14:paraId="1E76F9CB" w14:textId="77777777" w:rsidR="004B1D40" w:rsidRPr="0070114B" w:rsidRDefault="00E42C9A" w:rsidP="005341A9">
      <w:pPr>
        <w:widowControl w:val="0"/>
        <w:spacing w:line="240" w:lineRule="auto"/>
        <w:ind w:firstLine="0"/>
        <w:jc w:val="left"/>
        <w:rPr>
          <w:b/>
          <w:szCs w:val="28"/>
          <w:lang w:eastAsia="zh-CN"/>
        </w:rPr>
      </w:pPr>
      <w:r w:rsidRPr="0070114B">
        <w:rPr>
          <w:b/>
          <w:szCs w:val="28"/>
          <w:lang w:eastAsia="zh-CN"/>
        </w:rPr>
        <w:t>по практическим работам</w:t>
      </w:r>
    </w:p>
    <w:p w14:paraId="555991F9" w14:textId="77777777" w:rsidR="00721B58" w:rsidRPr="0070114B" w:rsidRDefault="00721B58" w:rsidP="005341A9">
      <w:pPr>
        <w:widowControl w:val="0"/>
        <w:spacing w:line="240" w:lineRule="auto"/>
        <w:ind w:firstLine="0"/>
        <w:jc w:val="left"/>
        <w:rPr>
          <w:b/>
          <w:szCs w:val="28"/>
          <w:lang w:eastAsia="zh-CN"/>
        </w:rPr>
      </w:pPr>
    </w:p>
    <w:p w14:paraId="6841E442" w14:textId="77777777" w:rsidR="004B1D40" w:rsidRPr="0070114B" w:rsidRDefault="004B1D40" w:rsidP="005341A9">
      <w:pPr>
        <w:spacing w:line="200" w:lineRule="atLeast"/>
        <w:ind w:firstLine="0"/>
        <w:jc w:val="left"/>
        <w:rPr>
          <w:szCs w:val="28"/>
        </w:rPr>
      </w:pPr>
    </w:p>
    <w:p w14:paraId="42DE99E8" w14:textId="77777777" w:rsidR="004B1D40" w:rsidRPr="0070114B" w:rsidRDefault="00E42C9A" w:rsidP="005341A9">
      <w:pPr>
        <w:spacing w:line="200" w:lineRule="atLeast"/>
        <w:ind w:firstLine="0"/>
        <w:jc w:val="left"/>
        <w:rPr>
          <w:szCs w:val="28"/>
        </w:rPr>
      </w:pPr>
      <w:r w:rsidRPr="0070114B">
        <w:rPr>
          <w:szCs w:val="28"/>
        </w:rPr>
        <w:t>Дисциплина:</w:t>
      </w:r>
      <w:r w:rsidR="004B1D40" w:rsidRPr="0070114B">
        <w:rPr>
          <w:szCs w:val="28"/>
        </w:rPr>
        <w:t xml:space="preserve"> </w:t>
      </w:r>
      <w:r w:rsidR="004B1D40" w:rsidRPr="0070114B">
        <w:rPr>
          <w:szCs w:val="28"/>
        </w:rPr>
        <w:tab/>
      </w:r>
      <w:r w:rsidRPr="0070114B">
        <w:rPr>
          <w:szCs w:val="28"/>
          <w:u w:val="single"/>
        </w:rPr>
        <w:t>Архитектура вычислительных систем</w:t>
      </w:r>
      <w:r w:rsidR="004B1D40" w:rsidRPr="0070114B">
        <w:rPr>
          <w:szCs w:val="28"/>
          <w:u w:val="single"/>
        </w:rPr>
        <w:tab/>
      </w:r>
      <w:r w:rsidR="004B1D40" w:rsidRPr="0070114B">
        <w:rPr>
          <w:szCs w:val="28"/>
          <w:u w:val="single"/>
        </w:rPr>
        <w:tab/>
      </w:r>
      <w:r w:rsidR="004B1D40" w:rsidRPr="0070114B">
        <w:rPr>
          <w:szCs w:val="28"/>
          <w:u w:val="single"/>
        </w:rPr>
        <w:tab/>
      </w:r>
      <w:r w:rsidR="004B1D40" w:rsidRPr="0070114B">
        <w:rPr>
          <w:szCs w:val="28"/>
          <w:u w:val="single"/>
        </w:rPr>
        <w:tab/>
      </w:r>
      <w:r w:rsidR="004B1D40" w:rsidRPr="0070114B">
        <w:rPr>
          <w:szCs w:val="28"/>
          <w:u w:val="single"/>
        </w:rPr>
        <w:tab/>
      </w:r>
    </w:p>
    <w:p w14:paraId="70C342A1" w14:textId="77777777" w:rsidR="004B1D40" w:rsidRPr="0070114B" w:rsidRDefault="004B1D40" w:rsidP="005341A9">
      <w:pPr>
        <w:spacing w:line="200" w:lineRule="atLeast"/>
        <w:ind w:firstLine="0"/>
        <w:jc w:val="left"/>
        <w:rPr>
          <w:szCs w:val="28"/>
        </w:rPr>
      </w:pPr>
      <w:r w:rsidRPr="0070114B">
        <w:rPr>
          <w:szCs w:val="28"/>
        </w:rPr>
        <w:t xml:space="preserve">   наименование учебной дисциплины (модуля)</w:t>
      </w:r>
    </w:p>
    <w:p w14:paraId="0DE0032B" w14:textId="77777777" w:rsidR="004B1D40" w:rsidRPr="0070114B" w:rsidRDefault="004B1D40" w:rsidP="005341A9">
      <w:pPr>
        <w:spacing w:line="200" w:lineRule="atLeast"/>
        <w:ind w:firstLine="0"/>
        <w:jc w:val="left"/>
        <w:rPr>
          <w:szCs w:val="28"/>
        </w:rPr>
      </w:pPr>
    </w:p>
    <w:p w14:paraId="65E632A7" w14:textId="77777777" w:rsidR="004B1D40" w:rsidRPr="0070114B" w:rsidRDefault="00E42C9A" w:rsidP="005341A9">
      <w:pPr>
        <w:spacing w:line="200" w:lineRule="atLeast"/>
        <w:ind w:firstLine="0"/>
        <w:jc w:val="left"/>
        <w:rPr>
          <w:szCs w:val="28"/>
        </w:rPr>
      </w:pPr>
      <w:proofErr w:type="gramStart"/>
      <w:r w:rsidRPr="0070114B">
        <w:rPr>
          <w:szCs w:val="28"/>
        </w:rPr>
        <w:t>Группа</w:t>
      </w:r>
      <w:r w:rsidR="004B1D40" w:rsidRPr="0070114B">
        <w:rPr>
          <w:szCs w:val="28"/>
        </w:rPr>
        <w:t xml:space="preserve">  </w:t>
      </w:r>
      <w:r w:rsidRPr="0070114B">
        <w:rPr>
          <w:szCs w:val="28"/>
        </w:rPr>
        <w:t>МКИС</w:t>
      </w:r>
      <w:proofErr w:type="gramEnd"/>
      <w:r w:rsidRPr="0070114B">
        <w:rPr>
          <w:szCs w:val="28"/>
        </w:rPr>
        <w:t>1</w:t>
      </w:r>
      <w:r w:rsidR="00FC74A7" w:rsidRPr="0070114B">
        <w:rPr>
          <w:szCs w:val="28"/>
        </w:rPr>
        <w:t>3</w:t>
      </w:r>
    </w:p>
    <w:p w14:paraId="4B322D0C" w14:textId="77777777" w:rsidR="00E42C9A" w:rsidRPr="0070114B" w:rsidRDefault="00E42C9A" w:rsidP="005341A9">
      <w:pPr>
        <w:spacing w:line="200" w:lineRule="atLeast"/>
        <w:ind w:firstLine="0"/>
        <w:jc w:val="left"/>
        <w:rPr>
          <w:szCs w:val="28"/>
        </w:rPr>
      </w:pPr>
      <w:r w:rsidRPr="0070114B">
        <w:rPr>
          <w:szCs w:val="28"/>
        </w:rPr>
        <w:t xml:space="preserve">Обучающийся: </w:t>
      </w:r>
      <w:r w:rsidR="00FC74A7" w:rsidRPr="0070114B">
        <w:rPr>
          <w:szCs w:val="28"/>
        </w:rPr>
        <w:t>Демидов Егор Александрович</w:t>
      </w:r>
    </w:p>
    <w:p w14:paraId="5EF71347" w14:textId="77777777" w:rsidR="004B1D40" w:rsidRPr="0070114B" w:rsidRDefault="004B1D40" w:rsidP="005341A9">
      <w:pPr>
        <w:spacing w:line="200" w:lineRule="atLeast"/>
        <w:ind w:firstLine="0"/>
        <w:jc w:val="left"/>
        <w:rPr>
          <w:szCs w:val="28"/>
        </w:rPr>
      </w:pPr>
    </w:p>
    <w:p w14:paraId="47AB768A" w14:textId="77777777" w:rsidR="004B1D40" w:rsidRPr="0070114B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17EF6D9E" w14:textId="77777777" w:rsidR="004B1D40" w:rsidRPr="0070114B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574D05F0" w14:textId="77777777" w:rsidR="004B1D40" w:rsidRPr="0070114B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40E9A33A" w14:textId="77777777" w:rsidR="00721B58" w:rsidRPr="0070114B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5E27B625" w14:textId="77777777" w:rsidR="00721B58" w:rsidRPr="0070114B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34838D9F" w14:textId="77777777" w:rsidR="00721B58" w:rsidRPr="0070114B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35DCE0FB" w14:textId="77777777" w:rsidR="00721B58" w:rsidRPr="0070114B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75AFDD50" w14:textId="77777777" w:rsidR="00721B58" w:rsidRPr="0070114B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76CA47FC" w14:textId="77777777" w:rsidR="004B1D40" w:rsidRPr="0070114B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49388D8D" w14:textId="77777777" w:rsidR="004B1D40" w:rsidRPr="0070114B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199B2F92" w14:textId="77777777" w:rsidR="00721B58" w:rsidRPr="0070114B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717CA33E" w14:textId="77777777" w:rsidR="00721B58" w:rsidRPr="0070114B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558F6BFF" w14:textId="77777777" w:rsidR="00721B58" w:rsidRPr="0070114B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7A2EF3D1" w14:textId="77777777" w:rsidR="004B1D40" w:rsidRPr="0070114B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764CA57D" w14:textId="77777777" w:rsidR="004B1D40" w:rsidRPr="0070114B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7575A352" w14:textId="77777777" w:rsidR="004B1D40" w:rsidRPr="0070114B" w:rsidRDefault="004B1D40" w:rsidP="005341A9">
      <w:pPr>
        <w:spacing w:line="240" w:lineRule="auto"/>
        <w:ind w:firstLine="0"/>
        <w:jc w:val="left"/>
        <w:rPr>
          <w:szCs w:val="28"/>
        </w:rPr>
      </w:pPr>
      <w:proofErr w:type="spellStart"/>
      <w:r w:rsidRPr="0070114B">
        <w:rPr>
          <w:szCs w:val="28"/>
        </w:rPr>
        <w:lastRenderedPageBreak/>
        <w:t>Ростов</w:t>
      </w:r>
      <w:proofErr w:type="spellEnd"/>
      <w:r w:rsidRPr="0070114B">
        <w:rPr>
          <w:szCs w:val="28"/>
        </w:rPr>
        <w:t>-на-Дону</w:t>
      </w:r>
    </w:p>
    <w:p w14:paraId="3D0764D2" w14:textId="77777777" w:rsidR="004B1D40" w:rsidRPr="0070114B" w:rsidRDefault="004B1D40" w:rsidP="005341A9">
      <w:pPr>
        <w:spacing w:line="240" w:lineRule="auto"/>
        <w:ind w:firstLine="0"/>
        <w:jc w:val="left"/>
        <w:rPr>
          <w:szCs w:val="28"/>
        </w:rPr>
      </w:pPr>
      <w:r w:rsidRPr="0070114B">
        <w:rPr>
          <w:szCs w:val="28"/>
        </w:rPr>
        <w:t>20</w:t>
      </w:r>
      <w:r w:rsidR="00721B58" w:rsidRPr="0070114B">
        <w:rPr>
          <w:szCs w:val="28"/>
        </w:rPr>
        <w:t>2</w:t>
      </w:r>
      <w:r w:rsidR="00F01F75" w:rsidRPr="0070114B">
        <w:rPr>
          <w:szCs w:val="28"/>
        </w:rPr>
        <w:t>3</w:t>
      </w:r>
    </w:p>
    <w:p w14:paraId="5FB392A5" w14:textId="77777777" w:rsidR="004B1D40" w:rsidRPr="0070114B" w:rsidRDefault="004B1D40" w:rsidP="005341A9">
      <w:pPr>
        <w:widowControl w:val="0"/>
        <w:spacing w:line="240" w:lineRule="auto"/>
        <w:ind w:firstLine="0"/>
        <w:jc w:val="left"/>
        <w:rPr>
          <w:b/>
          <w:szCs w:val="28"/>
          <w:lang w:eastAsia="zh-CN"/>
        </w:rPr>
      </w:pPr>
    </w:p>
    <w:p w14:paraId="070DB34A" w14:textId="77777777" w:rsidR="004B1D40" w:rsidRPr="0070114B" w:rsidRDefault="004B1D40" w:rsidP="005341A9">
      <w:pPr>
        <w:jc w:val="left"/>
        <w:rPr>
          <w:rStyle w:val="16"/>
          <w:b w:val="0"/>
          <w:sz w:val="28"/>
          <w:szCs w:val="28"/>
        </w:rPr>
      </w:pPr>
      <w:r w:rsidRPr="0070114B">
        <w:rPr>
          <w:rStyle w:val="16"/>
          <w:b w:val="0"/>
          <w:sz w:val="28"/>
          <w:szCs w:val="28"/>
        </w:rPr>
        <w:br w:type="page"/>
      </w:r>
    </w:p>
    <w:p w14:paraId="33A3CE36" w14:textId="77777777" w:rsidR="006A042D" w:rsidRPr="0070114B" w:rsidRDefault="00D3135A" w:rsidP="005341A9">
      <w:pPr>
        <w:pStyle w:val="af4"/>
        <w:jc w:val="left"/>
        <w:rPr>
          <w:rStyle w:val="16"/>
          <w:sz w:val="28"/>
          <w:szCs w:val="28"/>
        </w:rPr>
      </w:pPr>
      <w:r w:rsidRPr="0070114B">
        <w:rPr>
          <w:rStyle w:val="16"/>
          <w:sz w:val="28"/>
          <w:szCs w:val="28"/>
        </w:rPr>
        <w:lastRenderedPageBreak/>
        <w:t>Содержание</w:t>
      </w:r>
      <w:bookmarkEnd w:id="0"/>
    </w:p>
    <w:p w14:paraId="2E2ACD87" w14:textId="77777777" w:rsidR="00155292" w:rsidRPr="0070114B" w:rsidRDefault="00155292" w:rsidP="005341A9">
      <w:pPr>
        <w:spacing w:line="240" w:lineRule="auto"/>
        <w:jc w:val="left"/>
        <w:rPr>
          <w:szCs w:val="28"/>
        </w:rPr>
      </w:pPr>
    </w:p>
    <w:p w14:paraId="3B1B7AB3" w14:textId="77777777" w:rsidR="00155292" w:rsidRPr="0070114B" w:rsidRDefault="00155292" w:rsidP="005341A9">
      <w:pPr>
        <w:spacing w:line="240" w:lineRule="auto"/>
        <w:jc w:val="left"/>
        <w:rPr>
          <w:szCs w:val="28"/>
        </w:rPr>
      </w:pPr>
    </w:p>
    <w:p w14:paraId="283F09E2" w14:textId="77777777" w:rsidR="00721B49" w:rsidRPr="0070114B" w:rsidRDefault="00D72E54" w:rsidP="005341A9">
      <w:pPr>
        <w:pStyle w:val="12"/>
        <w:jc w:val="left"/>
        <w:rPr>
          <w:rFonts w:eastAsiaTheme="minorEastAsia"/>
          <w:szCs w:val="28"/>
        </w:rPr>
      </w:pPr>
      <w:r w:rsidRPr="0070114B">
        <w:rPr>
          <w:szCs w:val="28"/>
        </w:rPr>
        <w:fldChar w:fldCharType="begin"/>
      </w:r>
      <w:r w:rsidRPr="0070114B">
        <w:rPr>
          <w:szCs w:val="28"/>
        </w:rPr>
        <w:instrText xml:space="preserve"> TOC \o "1-3" \h \z \u </w:instrText>
      </w:r>
      <w:r w:rsidRPr="0070114B">
        <w:rPr>
          <w:szCs w:val="28"/>
        </w:rPr>
        <w:fldChar w:fldCharType="separate"/>
      </w:r>
      <w:hyperlink w:anchor="_Toc95247340" w:history="1">
        <w:r w:rsidR="00721B49" w:rsidRPr="0070114B">
          <w:rPr>
            <w:rStyle w:val="ab"/>
            <w:szCs w:val="28"/>
          </w:rPr>
          <w:t>1</w:t>
        </w:r>
        <w:r w:rsidR="00721B49" w:rsidRPr="0070114B">
          <w:rPr>
            <w:rFonts w:eastAsiaTheme="minorEastAsia"/>
            <w:szCs w:val="28"/>
          </w:rPr>
          <w:tab/>
        </w:r>
        <w:r w:rsidR="00721B49" w:rsidRPr="0070114B">
          <w:rPr>
            <w:rStyle w:val="ab"/>
            <w:szCs w:val="28"/>
          </w:rPr>
          <w:t>Практическая работа 1. Системы счисления.</w:t>
        </w:r>
        <w:r w:rsidR="00721B49" w:rsidRPr="0070114B">
          <w:rPr>
            <w:webHidden/>
            <w:szCs w:val="28"/>
          </w:rPr>
          <w:tab/>
        </w:r>
        <w:r w:rsidR="00721B49" w:rsidRPr="0070114B">
          <w:rPr>
            <w:webHidden/>
            <w:szCs w:val="28"/>
          </w:rPr>
          <w:fldChar w:fldCharType="begin"/>
        </w:r>
        <w:r w:rsidR="00721B49" w:rsidRPr="0070114B">
          <w:rPr>
            <w:webHidden/>
            <w:szCs w:val="28"/>
          </w:rPr>
          <w:instrText xml:space="preserve"> PAGEREF _Toc95247340 \h </w:instrText>
        </w:r>
        <w:r w:rsidR="00721B49" w:rsidRPr="0070114B">
          <w:rPr>
            <w:webHidden/>
            <w:szCs w:val="28"/>
          </w:rPr>
        </w:r>
        <w:r w:rsidR="00721B49" w:rsidRPr="0070114B">
          <w:rPr>
            <w:webHidden/>
            <w:szCs w:val="28"/>
          </w:rPr>
          <w:fldChar w:fldCharType="separate"/>
        </w:r>
        <w:r w:rsidR="00F01F75" w:rsidRPr="0070114B">
          <w:rPr>
            <w:webHidden/>
            <w:szCs w:val="28"/>
          </w:rPr>
          <w:t>2</w:t>
        </w:r>
        <w:r w:rsidR="00721B49" w:rsidRPr="0070114B">
          <w:rPr>
            <w:webHidden/>
            <w:szCs w:val="28"/>
          </w:rPr>
          <w:fldChar w:fldCharType="end"/>
        </w:r>
      </w:hyperlink>
    </w:p>
    <w:p w14:paraId="156AE950" w14:textId="77777777" w:rsidR="00721B49" w:rsidRPr="0070114B" w:rsidRDefault="0070114B" w:rsidP="005341A9">
      <w:pPr>
        <w:pStyle w:val="23"/>
        <w:jc w:val="left"/>
        <w:rPr>
          <w:rFonts w:eastAsiaTheme="minorEastAsia"/>
          <w:noProof/>
        </w:rPr>
      </w:pPr>
      <w:hyperlink w:anchor="_Toc95247341" w:history="1">
        <w:r w:rsidR="00721B49" w:rsidRPr="0070114B">
          <w:rPr>
            <w:rStyle w:val="ab"/>
            <w:noProof/>
          </w:rPr>
          <w:t>1.1</w:t>
        </w:r>
        <w:r w:rsidR="00721B49" w:rsidRPr="0070114B">
          <w:rPr>
            <w:rFonts w:eastAsiaTheme="minorEastAsia"/>
            <w:noProof/>
          </w:rPr>
          <w:tab/>
        </w:r>
        <w:r w:rsidR="00721B49" w:rsidRPr="0070114B">
          <w:rPr>
            <w:rStyle w:val="ab"/>
            <w:noProof/>
          </w:rPr>
          <w:t>Задания для самостоятельного выполнения</w:t>
        </w:r>
        <w:r w:rsidR="00721B49" w:rsidRPr="0070114B">
          <w:rPr>
            <w:noProof/>
            <w:webHidden/>
          </w:rPr>
          <w:tab/>
        </w:r>
        <w:r w:rsidR="00721B49" w:rsidRPr="0070114B">
          <w:rPr>
            <w:noProof/>
            <w:webHidden/>
          </w:rPr>
          <w:fldChar w:fldCharType="begin"/>
        </w:r>
        <w:r w:rsidR="00721B49" w:rsidRPr="0070114B">
          <w:rPr>
            <w:noProof/>
            <w:webHidden/>
          </w:rPr>
          <w:instrText xml:space="preserve"> PAGEREF _Toc95247341 \h </w:instrText>
        </w:r>
        <w:r w:rsidR="00721B49" w:rsidRPr="0070114B">
          <w:rPr>
            <w:noProof/>
            <w:webHidden/>
          </w:rPr>
        </w:r>
        <w:r w:rsidR="00721B49" w:rsidRPr="0070114B">
          <w:rPr>
            <w:noProof/>
            <w:webHidden/>
          </w:rPr>
          <w:fldChar w:fldCharType="separate"/>
        </w:r>
        <w:r w:rsidR="00F01F75" w:rsidRPr="0070114B">
          <w:rPr>
            <w:noProof/>
            <w:webHidden/>
          </w:rPr>
          <w:t>2</w:t>
        </w:r>
        <w:r w:rsidR="00721B49" w:rsidRPr="0070114B">
          <w:rPr>
            <w:noProof/>
            <w:webHidden/>
          </w:rPr>
          <w:fldChar w:fldCharType="end"/>
        </w:r>
      </w:hyperlink>
    </w:p>
    <w:p w14:paraId="41855D1B" w14:textId="77777777" w:rsidR="00721B49" w:rsidRPr="0070114B" w:rsidRDefault="0070114B" w:rsidP="005341A9">
      <w:pPr>
        <w:pStyle w:val="23"/>
        <w:jc w:val="left"/>
        <w:rPr>
          <w:rFonts w:eastAsiaTheme="minorEastAsia"/>
          <w:noProof/>
        </w:rPr>
      </w:pPr>
      <w:hyperlink w:anchor="_Toc95247342" w:history="1">
        <w:r w:rsidR="00721B49" w:rsidRPr="0070114B">
          <w:rPr>
            <w:rStyle w:val="ab"/>
            <w:noProof/>
          </w:rPr>
          <w:t>1.2</w:t>
        </w:r>
        <w:r w:rsidR="00721B49" w:rsidRPr="0070114B">
          <w:rPr>
            <w:rFonts w:eastAsiaTheme="minorEastAsia"/>
            <w:noProof/>
          </w:rPr>
          <w:tab/>
        </w:r>
        <w:r w:rsidR="00721B49" w:rsidRPr="0070114B">
          <w:rPr>
            <w:rStyle w:val="ab"/>
            <w:noProof/>
          </w:rPr>
          <w:t xml:space="preserve">Индивидуальные задания (Вариант № </w:t>
        </w:r>
        <w:r w:rsidR="00721B49" w:rsidRPr="0070114B">
          <w:rPr>
            <w:rStyle w:val="ab"/>
            <w:noProof/>
            <w:highlight w:val="yellow"/>
          </w:rPr>
          <w:t>ХХ</w:t>
        </w:r>
        <w:r w:rsidR="00721B49" w:rsidRPr="0070114B">
          <w:rPr>
            <w:rStyle w:val="ab"/>
            <w:noProof/>
          </w:rPr>
          <w:t>)</w:t>
        </w:r>
        <w:r w:rsidR="00721B49" w:rsidRPr="0070114B">
          <w:rPr>
            <w:noProof/>
            <w:webHidden/>
          </w:rPr>
          <w:tab/>
        </w:r>
        <w:r w:rsidR="00721B49" w:rsidRPr="0070114B">
          <w:rPr>
            <w:noProof/>
            <w:webHidden/>
          </w:rPr>
          <w:fldChar w:fldCharType="begin"/>
        </w:r>
        <w:r w:rsidR="00721B49" w:rsidRPr="0070114B">
          <w:rPr>
            <w:noProof/>
            <w:webHidden/>
          </w:rPr>
          <w:instrText xml:space="preserve"> PAGEREF _Toc95247342 \h </w:instrText>
        </w:r>
        <w:r w:rsidR="00721B49" w:rsidRPr="0070114B">
          <w:rPr>
            <w:noProof/>
            <w:webHidden/>
          </w:rPr>
        </w:r>
        <w:r w:rsidR="00721B49" w:rsidRPr="0070114B">
          <w:rPr>
            <w:noProof/>
            <w:webHidden/>
          </w:rPr>
          <w:fldChar w:fldCharType="separate"/>
        </w:r>
        <w:r w:rsidR="00F01F75" w:rsidRPr="0070114B">
          <w:rPr>
            <w:noProof/>
            <w:webHidden/>
          </w:rPr>
          <w:t>2</w:t>
        </w:r>
        <w:r w:rsidR="00721B49" w:rsidRPr="0070114B">
          <w:rPr>
            <w:noProof/>
            <w:webHidden/>
          </w:rPr>
          <w:fldChar w:fldCharType="end"/>
        </w:r>
      </w:hyperlink>
    </w:p>
    <w:p w14:paraId="3451B3BE" w14:textId="77777777" w:rsidR="00721B49" w:rsidRPr="0070114B" w:rsidRDefault="0070114B" w:rsidP="005341A9">
      <w:pPr>
        <w:pStyle w:val="23"/>
        <w:jc w:val="left"/>
        <w:rPr>
          <w:rFonts w:eastAsiaTheme="minorEastAsia"/>
          <w:noProof/>
        </w:rPr>
      </w:pPr>
      <w:hyperlink w:anchor="_Toc95247343" w:history="1">
        <w:r w:rsidR="00721B49" w:rsidRPr="0070114B">
          <w:rPr>
            <w:rStyle w:val="ab"/>
            <w:noProof/>
          </w:rPr>
          <w:t>1.3</w:t>
        </w:r>
        <w:r w:rsidR="00721B49" w:rsidRPr="0070114B">
          <w:rPr>
            <w:rFonts w:eastAsiaTheme="minorEastAsia"/>
            <w:noProof/>
          </w:rPr>
          <w:tab/>
        </w:r>
        <w:r w:rsidR="00721B49" w:rsidRPr="0070114B">
          <w:rPr>
            <w:rStyle w:val="ab"/>
            <w:noProof/>
          </w:rPr>
          <w:t>Ответы на контрольные вопросы</w:t>
        </w:r>
        <w:r w:rsidR="00721B49" w:rsidRPr="0070114B">
          <w:rPr>
            <w:noProof/>
            <w:webHidden/>
          </w:rPr>
          <w:tab/>
        </w:r>
        <w:r w:rsidR="00721B49" w:rsidRPr="0070114B">
          <w:rPr>
            <w:noProof/>
            <w:webHidden/>
          </w:rPr>
          <w:fldChar w:fldCharType="begin"/>
        </w:r>
        <w:r w:rsidR="00721B49" w:rsidRPr="0070114B">
          <w:rPr>
            <w:noProof/>
            <w:webHidden/>
          </w:rPr>
          <w:instrText xml:space="preserve"> PAGEREF _Toc95247343 \h </w:instrText>
        </w:r>
        <w:r w:rsidR="00721B49" w:rsidRPr="0070114B">
          <w:rPr>
            <w:noProof/>
            <w:webHidden/>
          </w:rPr>
        </w:r>
        <w:r w:rsidR="00721B49" w:rsidRPr="0070114B">
          <w:rPr>
            <w:noProof/>
            <w:webHidden/>
          </w:rPr>
          <w:fldChar w:fldCharType="separate"/>
        </w:r>
        <w:r w:rsidR="00F01F75" w:rsidRPr="0070114B">
          <w:rPr>
            <w:noProof/>
            <w:webHidden/>
          </w:rPr>
          <w:t>2</w:t>
        </w:r>
        <w:r w:rsidR="00721B49" w:rsidRPr="0070114B">
          <w:rPr>
            <w:noProof/>
            <w:webHidden/>
          </w:rPr>
          <w:fldChar w:fldCharType="end"/>
        </w:r>
      </w:hyperlink>
    </w:p>
    <w:p w14:paraId="3D695F2F" w14:textId="77777777" w:rsidR="00721B49" w:rsidRPr="0070114B" w:rsidRDefault="0070114B" w:rsidP="005341A9">
      <w:pPr>
        <w:pStyle w:val="12"/>
        <w:jc w:val="left"/>
        <w:rPr>
          <w:rFonts w:eastAsiaTheme="minorEastAsia"/>
          <w:szCs w:val="28"/>
        </w:rPr>
      </w:pPr>
      <w:hyperlink w:anchor="_Toc95247344" w:history="1">
        <w:r w:rsidR="00721B49" w:rsidRPr="0070114B">
          <w:rPr>
            <w:rStyle w:val="ab"/>
            <w:szCs w:val="28"/>
          </w:rPr>
          <w:t>2</w:t>
        </w:r>
        <w:r w:rsidR="00721B49" w:rsidRPr="0070114B">
          <w:rPr>
            <w:rFonts w:eastAsiaTheme="minorEastAsia"/>
            <w:szCs w:val="28"/>
          </w:rPr>
          <w:tab/>
        </w:r>
        <w:r w:rsidR="00721B49" w:rsidRPr="0070114B">
          <w:rPr>
            <w:rStyle w:val="ab"/>
            <w:szCs w:val="28"/>
          </w:rPr>
          <w:t>Практическая работа 2. Представление чисел в памяти компьютера</w:t>
        </w:r>
        <w:r w:rsidR="00721B49" w:rsidRPr="0070114B">
          <w:rPr>
            <w:webHidden/>
            <w:szCs w:val="28"/>
          </w:rPr>
          <w:tab/>
        </w:r>
        <w:r w:rsidR="00721B49" w:rsidRPr="0070114B">
          <w:rPr>
            <w:webHidden/>
            <w:szCs w:val="28"/>
          </w:rPr>
          <w:fldChar w:fldCharType="begin"/>
        </w:r>
        <w:r w:rsidR="00721B49" w:rsidRPr="0070114B">
          <w:rPr>
            <w:webHidden/>
            <w:szCs w:val="28"/>
          </w:rPr>
          <w:instrText xml:space="preserve"> PAGEREF _Toc95247344 \h </w:instrText>
        </w:r>
        <w:r w:rsidR="00721B49" w:rsidRPr="0070114B">
          <w:rPr>
            <w:webHidden/>
            <w:szCs w:val="28"/>
          </w:rPr>
        </w:r>
        <w:r w:rsidR="00721B49" w:rsidRPr="0070114B">
          <w:rPr>
            <w:webHidden/>
            <w:szCs w:val="28"/>
          </w:rPr>
          <w:fldChar w:fldCharType="separate"/>
        </w:r>
        <w:r w:rsidR="00F01F75" w:rsidRPr="0070114B">
          <w:rPr>
            <w:webHidden/>
            <w:szCs w:val="28"/>
          </w:rPr>
          <w:t>2</w:t>
        </w:r>
        <w:r w:rsidR="00721B49" w:rsidRPr="0070114B">
          <w:rPr>
            <w:webHidden/>
            <w:szCs w:val="28"/>
          </w:rPr>
          <w:fldChar w:fldCharType="end"/>
        </w:r>
      </w:hyperlink>
    </w:p>
    <w:p w14:paraId="0E755BC7" w14:textId="77777777" w:rsidR="00721B49" w:rsidRPr="0070114B" w:rsidRDefault="0070114B" w:rsidP="005341A9">
      <w:pPr>
        <w:pStyle w:val="23"/>
        <w:jc w:val="left"/>
        <w:rPr>
          <w:rFonts w:eastAsiaTheme="minorEastAsia"/>
          <w:noProof/>
        </w:rPr>
      </w:pPr>
      <w:hyperlink w:anchor="_Toc95247345" w:history="1">
        <w:r w:rsidR="00721B49" w:rsidRPr="0070114B">
          <w:rPr>
            <w:rStyle w:val="ab"/>
            <w:noProof/>
          </w:rPr>
          <w:t>2.1</w:t>
        </w:r>
        <w:r w:rsidR="00721B49" w:rsidRPr="0070114B">
          <w:rPr>
            <w:rFonts w:eastAsiaTheme="minorEastAsia"/>
            <w:noProof/>
          </w:rPr>
          <w:tab/>
        </w:r>
        <w:r w:rsidR="00721B49" w:rsidRPr="0070114B">
          <w:rPr>
            <w:rStyle w:val="ab"/>
            <w:noProof/>
          </w:rPr>
          <w:t>Представление целых положительных чисел</w:t>
        </w:r>
        <w:r w:rsidR="00721B49" w:rsidRPr="0070114B">
          <w:rPr>
            <w:noProof/>
            <w:webHidden/>
          </w:rPr>
          <w:tab/>
        </w:r>
        <w:r w:rsidR="00721B49" w:rsidRPr="0070114B">
          <w:rPr>
            <w:noProof/>
            <w:webHidden/>
          </w:rPr>
          <w:fldChar w:fldCharType="begin"/>
        </w:r>
        <w:r w:rsidR="00721B49" w:rsidRPr="0070114B">
          <w:rPr>
            <w:noProof/>
            <w:webHidden/>
          </w:rPr>
          <w:instrText xml:space="preserve"> PAGEREF _Toc95247345 \h </w:instrText>
        </w:r>
        <w:r w:rsidR="00721B49" w:rsidRPr="0070114B">
          <w:rPr>
            <w:noProof/>
            <w:webHidden/>
          </w:rPr>
        </w:r>
        <w:r w:rsidR="00721B49" w:rsidRPr="0070114B">
          <w:rPr>
            <w:noProof/>
            <w:webHidden/>
          </w:rPr>
          <w:fldChar w:fldCharType="separate"/>
        </w:r>
        <w:r w:rsidR="00F01F75" w:rsidRPr="0070114B">
          <w:rPr>
            <w:noProof/>
            <w:webHidden/>
          </w:rPr>
          <w:t>2</w:t>
        </w:r>
        <w:r w:rsidR="00721B49" w:rsidRPr="0070114B">
          <w:rPr>
            <w:noProof/>
            <w:webHidden/>
          </w:rPr>
          <w:fldChar w:fldCharType="end"/>
        </w:r>
      </w:hyperlink>
    </w:p>
    <w:p w14:paraId="474EA2A1" w14:textId="77777777" w:rsidR="00721B49" w:rsidRPr="0070114B" w:rsidRDefault="0070114B" w:rsidP="005341A9">
      <w:pPr>
        <w:pStyle w:val="32"/>
        <w:tabs>
          <w:tab w:val="left" w:pos="1920"/>
          <w:tab w:val="right" w:pos="9628"/>
        </w:tabs>
        <w:jc w:val="left"/>
        <w:rPr>
          <w:rFonts w:eastAsiaTheme="minorEastAsia"/>
          <w:i w:val="0"/>
          <w:iCs w:val="0"/>
          <w:noProof/>
          <w:sz w:val="28"/>
          <w:szCs w:val="28"/>
        </w:rPr>
      </w:pPr>
      <w:hyperlink w:anchor="_Toc95247346" w:history="1">
        <w:r w:rsidR="00721B49" w:rsidRPr="0070114B">
          <w:rPr>
            <w:rStyle w:val="ab"/>
            <w:noProof/>
            <w:sz w:val="28"/>
            <w:szCs w:val="28"/>
          </w:rPr>
          <w:t>2.1.1</w:t>
        </w:r>
        <w:r w:rsidR="00721B49" w:rsidRPr="0070114B">
          <w:rPr>
            <w:rFonts w:eastAsiaTheme="minorEastAsia"/>
            <w:i w:val="0"/>
            <w:iCs w:val="0"/>
            <w:noProof/>
            <w:sz w:val="28"/>
            <w:szCs w:val="28"/>
          </w:rPr>
          <w:tab/>
        </w:r>
        <w:r w:rsidR="00721B49" w:rsidRPr="0070114B">
          <w:rPr>
            <w:rStyle w:val="ab"/>
            <w:noProof/>
            <w:sz w:val="28"/>
            <w:szCs w:val="28"/>
          </w:rPr>
          <w:t>Задания для самостоятельного выполнения</w:t>
        </w:r>
        <w:r w:rsidR="00721B49" w:rsidRPr="0070114B">
          <w:rPr>
            <w:noProof/>
            <w:webHidden/>
            <w:sz w:val="28"/>
            <w:szCs w:val="28"/>
          </w:rPr>
          <w:tab/>
        </w:r>
        <w:r w:rsidR="00721B49" w:rsidRPr="0070114B">
          <w:rPr>
            <w:noProof/>
            <w:webHidden/>
            <w:sz w:val="28"/>
            <w:szCs w:val="28"/>
          </w:rPr>
          <w:fldChar w:fldCharType="begin"/>
        </w:r>
        <w:r w:rsidR="00721B49" w:rsidRPr="0070114B">
          <w:rPr>
            <w:noProof/>
            <w:webHidden/>
            <w:sz w:val="28"/>
            <w:szCs w:val="28"/>
          </w:rPr>
          <w:instrText xml:space="preserve"> PAGEREF _Toc95247346 \h </w:instrText>
        </w:r>
        <w:r w:rsidR="00721B49" w:rsidRPr="0070114B">
          <w:rPr>
            <w:noProof/>
            <w:webHidden/>
            <w:sz w:val="28"/>
            <w:szCs w:val="28"/>
          </w:rPr>
        </w:r>
        <w:r w:rsidR="00721B49" w:rsidRPr="0070114B">
          <w:rPr>
            <w:noProof/>
            <w:webHidden/>
            <w:sz w:val="28"/>
            <w:szCs w:val="28"/>
          </w:rPr>
          <w:fldChar w:fldCharType="separate"/>
        </w:r>
        <w:r w:rsidR="00F01F75" w:rsidRPr="0070114B">
          <w:rPr>
            <w:noProof/>
            <w:webHidden/>
            <w:sz w:val="28"/>
            <w:szCs w:val="28"/>
          </w:rPr>
          <w:t>2</w:t>
        </w:r>
        <w:r w:rsidR="00721B49" w:rsidRPr="0070114B">
          <w:rPr>
            <w:noProof/>
            <w:webHidden/>
            <w:sz w:val="28"/>
            <w:szCs w:val="28"/>
          </w:rPr>
          <w:fldChar w:fldCharType="end"/>
        </w:r>
      </w:hyperlink>
    </w:p>
    <w:p w14:paraId="2EC1E350" w14:textId="77777777" w:rsidR="00721B49" w:rsidRPr="0070114B" w:rsidRDefault="0070114B" w:rsidP="005341A9">
      <w:pPr>
        <w:pStyle w:val="32"/>
        <w:tabs>
          <w:tab w:val="left" w:pos="1920"/>
          <w:tab w:val="right" w:pos="9628"/>
        </w:tabs>
        <w:jc w:val="left"/>
        <w:rPr>
          <w:rFonts w:eastAsiaTheme="minorEastAsia"/>
          <w:i w:val="0"/>
          <w:iCs w:val="0"/>
          <w:noProof/>
          <w:sz w:val="28"/>
          <w:szCs w:val="28"/>
        </w:rPr>
      </w:pPr>
      <w:hyperlink w:anchor="_Toc95247347" w:history="1">
        <w:r w:rsidR="00721B49" w:rsidRPr="0070114B">
          <w:rPr>
            <w:rStyle w:val="ab"/>
            <w:noProof/>
            <w:sz w:val="28"/>
            <w:szCs w:val="28"/>
          </w:rPr>
          <w:t>2.1.2</w:t>
        </w:r>
        <w:r w:rsidR="00721B49" w:rsidRPr="0070114B">
          <w:rPr>
            <w:rFonts w:eastAsiaTheme="minorEastAsia"/>
            <w:i w:val="0"/>
            <w:iCs w:val="0"/>
            <w:noProof/>
            <w:sz w:val="28"/>
            <w:szCs w:val="28"/>
          </w:rPr>
          <w:tab/>
        </w:r>
        <w:r w:rsidR="00721B49" w:rsidRPr="0070114B">
          <w:rPr>
            <w:rStyle w:val="ab"/>
            <w:noProof/>
            <w:sz w:val="28"/>
            <w:szCs w:val="28"/>
          </w:rPr>
          <w:t xml:space="preserve">Индивидуальные задания (Вариант № </w:t>
        </w:r>
        <w:r w:rsidR="00721B49" w:rsidRPr="0070114B">
          <w:rPr>
            <w:rStyle w:val="ab"/>
            <w:noProof/>
            <w:sz w:val="28"/>
            <w:szCs w:val="28"/>
            <w:highlight w:val="yellow"/>
          </w:rPr>
          <w:t>ХХ</w:t>
        </w:r>
        <w:r w:rsidR="00721B49" w:rsidRPr="0070114B">
          <w:rPr>
            <w:rStyle w:val="ab"/>
            <w:noProof/>
            <w:sz w:val="28"/>
            <w:szCs w:val="28"/>
          </w:rPr>
          <w:t>)</w:t>
        </w:r>
        <w:r w:rsidR="00721B49" w:rsidRPr="0070114B">
          <w:rPr>
            <w:noProof/>
            <w:webHidden/>
            <w:sz w:val="28"/>
            <w:szCs w:val="28"/>
          </w:rPr>
          <w:tab/>
        </w:r>
        <w:r w:rsidR="00721B49" w:rsidRPr="0070114B">
          <w:rPr>
            <w:noProof/>
            <w:webHidden/>
            <w:sz w:val="28"/>
            <w:szCs w:val="28"/>
          </w:rPr>
          <w:fldChar w:fldCharType="begin"/>
        </w:r>
        <w:r w:rsidR="00721B49" w:rsidRPr="0070114B">
          <w:rPr>
            <w:noProof/>
            <w:webHidden/>
            <w:sz w:val="28"/>
            <w:szCs w:val="28"/>
          </w:rPr>
          <w:instrText xml:space="preserve"> PAGEREF _Toc95247347 \h </w:instrText>
        </w:r>
        <w:r w:rsidR="00721B49" w:rsidRPr="0070114B">
          <w:rPr>
            <w:noProof/>
            <w:webHidden/>
            <w:sz w:val="28"/>
            <w:szCs w:val="28"/>
          </w:rPr>
        </w:r>
        <w:r w:rsidR="00721B49" w:rsidRPr="0070114B">
          <w:rPr>
            <w:noProof/>
            <w:webHidden/>
            <w:sz w:val="28"/>
            <w:szCs w:val="28"/>
          </w:rPr>
          <w:fldChar w:fldCharType="separate"/>
        </w:r>
        <w:r w:rsidR="00F01F75" w:rsidRPr="0070114B">
          <w:rPr>
            <w:noProof/>
            <w:webHidden/>
            <w:sz w:val="28"/>
            <w:szCs w:val="28"/>
          </w:rPr>
          <w:t>2</w:t>
        </w:r>
        <w:r w:rsidR="00721B49" w:rsidRPr="0070114B">
          <w:rPr>
            <w:noProof/>
            <w:webHidden/>
            <w:sz w:val="28"/>
            <w:szCs w:val="28"/>
          </w:rPr>
          <w:fldChar w:fldCharType="end"/>
        </w:r>
      </w:hyperlink>
    </w:p>
    <w:p w14:paraId="5F3A5252" w14:textId="77777777" w:rsidR="00721B49" w:rsidRPr="0070114B" w:rsidRDefault="0070114B" w:rsidP="005341A9">
      <w:pPr>
        <w:pStyle w:val="23"/>
        <w:jc w:val="left"/>
        <w:rPr>
          <w:rFonts w:eastAsiaTheme="minorEastAsia"/>
          <w:noProof/>
        </w:rPr>
      </w:pPr>
      <w:hyperlink w:anchor="_Toc95247348" w:history="1">
        <w:r w:rsidR="00721B49" w:rsidRPr="0070114B">
          <w:rPr>
            <w:rStyle w:val="ab"/>
            <w:noProof/>
          </w:rPr>
          <w:t>2.2</w:t>
        </w:r>
        <w:r w:rsidR="00721B49" w:rsidRPr="0070114B">
          <w:rPr>
            <w:rFonts w:eastAsiaTheme="minorEastAsia"/>
            <w:noProof/>
          </w:rPr>
          <w:tab/>
        </w:r>
        <w:r w:rsidR="00721B49" w:rsidRPr="0070114B">
          <w:rPr>
            <w:rStyle w:val="ab"/>
            <w:noProof/>
          </w:rPr>
          <w:t>Кодирование вещественных чисел</w:t>
        </w:r>
        <w:r w:rsidR="00721B49" w:rsidRPr="0070114B">
          <w:rPr>
            <w:noProof/>
            <w:webHidden/>
          </w:rPr>
          <w:tab/>
        </w:r>
        <w:r w:rsidR="00721B49" w:rsidRPr="0070114B">
          <w:rPr>
            <w:noProof/>
            <w:webHidden/>
          </w:rPr>
          <w:fldChar w:fldCharType="begin"/>
        </w:r>
        <w:r w:rsidR="00721B49" w:rsidRPr="0070114B">
          <w:rPr>
            <w:noProof/>
            <w:webHidden/>
          </w:rPr>
          <w:instrText xml:space="preserve"> PAGEREF _Toc95247348 \h </w:instrText>
        </w:r>
        <w:r w:rsidR="00721B49" w:rsidRPr="0070114B">
          <w:rPr>
            <w:noProof/>
            <w:webHidden/>
          </w:rPr>
        </w:r>
        <w:r w:rsidR="00721B49" w:rsidRPr="0070114B">
          <w:rPr>
            <w:noProof/>
            <w:webHidden/>
          </w:rPr>
          <w:fldChar w:fldCharType="separate"/>
        </w:r>
        <w:r w:rsidR="00F01F75" w:rsidRPr="0070114B">
          <w:rPr>
            <w:noProof/>
            <w:webHidden/>
          </w:rPr>
          <w:t>2</w:t>
        </w:r>
        <w:r w:rsidR="00721B49" w:rsidRPr="0070114B">
          <w:rPr>
            <w:noProof/>
            <w:webHidden/>
          </w:rPr>
          <w:fldChar w:fldCharType="end"/>
        </w:r>
      </w:hyperlink>
    </w:p>
    <w:p w14:paraId="5B7500F5" w14:textId="77777777" w:rsidR="00721B49" w:rsidRPr="0070114B" w:rsidRDefault="0070114B" w:rsidP="005341A9">
      <w:pPr>
        <w:pStyle w:val="32"/>
        <w:tabs>
          <w:tab w:val="left" w:pos="1920"/>
          <w:tab w:val="right" w:pos="9628"/>
        </w:tabs>
        <w:jc w:val="left"/>
        <w:rPr>
          <w:rFonts w:eastAsiaTheme="minorEastAsia"/>
          <w:i w:val="0"/>
          <w:iCs w:val="0"/>
          <w:noProof/>
          <w:sz w:val="28"/>
          <w:szCs w:val="28"/>
        </w:rPr>
      </w:pPr>
      <w:hyperlink w:anchor="_Toc95247349" w:history="1">
        <w:r w:rsidR="00721B49" w:rsidRPr="0070114B">
          <w:rPr>
            <w:rStyle w:val="ab"/>
            <w:noProof/>
            <w:sz w:val="28"/>
            <w:szCs w:val="28"/>
          </w:rPr>
          <w:t>2.2.1</w:t>
        </w:r>
        <w:r w:rsidR="00721B49" w:rsidRPr="0070114B">
          <w:rPr>
            <w:rFonts w:eastAsiaTheme="minorEastAsia"/>
            <w:i w:val="0"/>
            <w:iCs w:val="0"/>
            <w:noProof/>
            <w:sz w:val="28"/>
            <w:szCs w:val="28"/>
          </w:rPr>
          <w:tab/>
        </w:r>
        <w:r w:rsidR="00721B49" w:rsidRPr="0070114B">
          <w:rPr>
            <w:rStyle w:val="ab"/>
            <w:noProof/>
            <w:sz w:val="28"/>
            <w:szCs w:val="28"/>
          </w:rPr>
          <w:t>Задания для самостоятельного выполнения</w:t>
        </w:r>
        <w:r w:rsidR="00721B49" w:rsidRPr="0070114B">
          <w:rPr>
            <w:noProof/>
            <w:webHidden/>
            <w:sz w:val="28"/>
            <w:szCs w:val="28"/>
          </w:rPr>
          <w:tab/>
        </w:r>
        <w:r w:rsidR="00721B49" w:rsidRPr="0070114B">
          <w:rPr>
            <w:noProof/>
            <w:webHidden/>
            <w:sz w:val="28"/>
            <w:szCs w:val="28"/>
          </w:rPr>
          <w:fldChar w:fldCharType="begin"/>
        </w:r>
        <w:r w:rsidR="00721B49" w:rsidRPr="0070114B">
          <w:rPr>
            <w:noProof/>
            <w:webHidden/>
            <w:sz w:val="28"/>
            <w:szCs w:val="28"/>
          </w:rPr>
          <w:instrText xml:space="preserve"> PAGEREF _Toc95247349 \h </w:instrText>
        </w:r>
        <w:r w:rsidR="00721B49" w:rsidRPr="0070114B">
          <w:rPr>
            <w:noProof/>
            <w:webHidden/>
            <w:sz w:val="28"/>
            <w:szCs w:val="28"/>
          </w:rPr>
        </w:r>
        <w:r w:rsidR="00721B49" w:rsidRPr="0070114B">
          <w:rPr>
            <w:noProof/>
            <w:webHidden/>
            <w:sz w:val="28"/>
            <w:szCs w:val="28"/>
          </w:rPr>
          <w:fldChar w:fldCharType="separate"/>
        </w:r>
        <w:r w:rsidR="00F01F75" w:rsidRPr="0070114B">
          <w:rPr>
            <w:noProof/>
            <w:webHidden/>
            <w:sz w:val="28"/>
            <w:szCs w:val="28"/>
          </w:rPr>
          <w:t>2</w:t>
        </w:r>
        <w:r w:rsidR="00721B49" w:rsidRPr="0070114B">
          <w:rPr>
            <w:noProof/>
            <w:webHidden/>
            <w:sz w:val="28"/>
            <w:szCs w:val="28"/>
          </w:rPr>
          <w:fldChar w:fldCharType="end"/>
        </w:r>
      </w:hyperlink>
    </w:p>
    <w:p w14:paraId="32B2A9CC" w14:textId="77777777" w:rsidR="00721B49" w:rsidRPr="0070114B" w:rsidRDefault="0070114B" w:rsidP="005341A9">
      <w:pPr>
        <w:pStyle w:val="32"/>
        <w:tabs>
          <w:tab w:val="left" w:pos="1920"/>
          <w:tab w:val="right" w:pos="9628"/>
        </w:tabs>
        <w:jc w:val="left"/>
        <w:rPr>
          <w:rFonts w:eastAsiaTheme="minorEastAsia"/>
          <w:i w:val="0"/>
          <w:iCs w:val="0"/>
          <w:noProof/>
          <w:sz w:val="28"/>
          <w:szCs w:val="28"/>
        </w:rPr>
      </w:pPr>
      <w:hyperlink w:anchor="_Toc95247350" w:history="1">
        <w:r w:rsidR="00721B49" w:rsidRPr="0070114B">
          <w:rPr>
            <w:rStyle w:val="ab"/>
            <w:noProof/>
            <w:sz w:val="28"/>
            <w:szCs w:val="28"/>
          </w:rPr>
          <w:t>2.2.2</w:t>
        </w:r>
        <w:r w:rsidR="00721B49" w:rsidRPr="0070114B">
          <w:rPr>
            <w:rFonts w:eastAsiaTheme="minorEastAsia"/>
            <w:i w:val="0"/>
            <w:iCs w:val="0"/>
            <w:noProof/>
            <w:sz w:val="28"/>
            <w:szCs w:val="28"/>
          </w:rPr>
          <w:tab/>
        </w:r>
        <w:r w:rsidR="00721B49" w:rsidRPr="0070114B">
          <w:rPr>
            <w:rStyle w:val="ab"/>
            <w:noProof/>
            <w:sz w:val="28"/>
            <w:szCs w:val="28"/>
          </w:rPr>
          <w:t xml:space="preserve">Индивидуальные задания (Вариант № </w:t>
        </w:r>
        <w:r w:rsidR="00721B49" w:rsidRPr="0070114B">
          <w:rPr>
            <w:rStyle w:val="ab"/>
            <w:noProof/>
            <w:sz w:val="28"/>
            <w:szCs w:val="28"/>
            <w:highlight w:val="yellow"/>
          </w:rPr>
          <w:t>ХХ</w:t>
        </w:r>
        <w:r w:rsidR="00721B49" w:rsidRPr="0070114B">
          <w:rPr>
            <w:rStyle w:val="ab"/>
            <w:noProof/>
            <w:sz w:val="28"/>
            <w:szCs w:val="28"/>
          </w:rPr>
          <w:t>)</w:t>
        </w:r>
        <w:r w:rsidR="00721B49" w:rsidRPr="0070114B">
          <w:rPr>
            <w:noProof/>
            <w:webHidden/>
            <w:sz w:val="28"/>
            <w:szCs w:val="28"/>
          </w:rPr>
          <w:tab/>
        </w:r>
        <w:r w:rsidR="00721B49" w:rsidRPr="0070114B">
          <w:rPr>
            <w:noProof/>
            <w:webHidden/>
            <w:sz w:val="28"/>
            <w:szCs w:val="28"/>
          </w:rPr>
          <w:fldChar w:fldCharType="begin"/>
        </w:r>
        <w:r w:rsidR="00721B49" w:rsidRPr="0070114B">
          <w:rPr>
            <w:noProof/>
            <w:webHidden/>
            <w:sz w:val="28"/>
            <w:szCs w:val="28"/>
          </w:rPr>
          <w:instrText xml:space="preserve"> PAGEREF _Toc95247350 \h </w:instrText>
        </w:r>
        <w:r w:rsidR="00721B49" w:rsidRPr="0070114B">
          <w:rPr>
            <w:noProof/>
            <w:webHidden/>
            <w:sz w:val="28"/>
            <w:szCs w:val="28"/>
          </w:rPr>
        </w:r>
        <w:r w:rsidR="00721B49" w:rsidRPr="0070114B">
          <w:rPr>
            <w:noProof/>
            <w:webHidden/>
            <w:sz w:val="28"/>
            <w:szCs w:val="28"/>
          </w:rPr>
          <w:fldChar w:fldCharType="separate"/>
        </w:r>
        <w:r w:rsidR="00F01F75" w:rsidRPr="0070114B">
          <w:rPr>
            <w:noProof/>
            <w:webHidden/>
            <w:sz w:val="28"/>
            <w:szCs w:val="28"/>
          </w:rPr>
          <w:t>2</w:t>
        </w:r>
        <w:r w:rsidR="00721B49" w:rsidRPr="0070114B">
          <w:rPr>
            <w:noProof/>
            <w:webHidden/>
            <w:sz w:val="28"/>
            <w:szCs w:val="28"/>
          </w:rPr>
          <w:fldChar w:fldCharType="end"/>
        </w:r>
      </w:hyperlink>
    </w:p>
    <w:p w14:paraId="0B28B514" w14:textId="77777777" w:rsidR="00721B49" w:rsidRPr="0070114B" w:rsidRDefault="0070114B" w:rsidP="005341A9">
      <w:pPr>
        <w:pStyle w:val="12"/>
        <w:jc w:val="left"/>
        <w:rPr>
          <w:rFonts w:eastAsiaTheme="minorEastAsia"/>
          <w:szCs w:val="28"/>
        </w:rPr>
      </w:pPr>
      <w:hyperlink w:anchor="_Toc95247351" w:history="1">
        <w:r w:rsidR="00721B49" w:rsidRPr="0070114B">
          <w:rPr>
            <w:rStyle w:val="ab"/>
            <w:szCs w:val="28"/>
          </w:rPr>
          <w:t>3</w:t>
        </w:r>
        <w:r w:rsidR="00721B49" w:rsidRPr="0070114B">
          <w:rPr>
            <w:rFonts w:eastAsiaTheme="minorEastAsia"/>
            <w:szCs w:val="28"/>
          </w:rPr>
          <w:tab/>
        </w:r>
        <w:r w:rsidR="00721B49" w:rsidRPr="0070114B">
          <w:rPr>
            <w:rStyle w:val="ab"/>
            <w:szCs w:val="28"/>
          </w:rPr>
          <w:t>Практическая работа 3. Алгебра логики</w:t>
        </w:r>
        <w:r w:rsidR="00721B49" w:rsidRPr="0070114B">
          <w:rPr>
            <w:webHidden/>
            <w:szCs w:val="28"/>
          </w:rPr>
          <w:tab/>
        </w:r>
        <w:r w:rsidR="00721B49" w:rsidRPr="0070114B">
          <w:rPr>
            <w:webHidden/>
            <w:szCs w:val="28"/>
          </w:rPr>
          <w:fldChar w:fldCharType="begin"/>
        </w:r>
        <w:r w:rsidR="00721B49" w:rsidRPr="0070114B">
          <w:rPr>
            <w:webHidden/>
            <w:szCs w:val="28"/>
          </w:rPr>
          <w:instrText xml:space="preserve"> PAGEREF _Toc95247351 \h </w:instrText>
        </w:r>
        <w:r w:rsidR="00721B49" w:rsidRPr="0070114B">
          <w:rPr>
            <w:webHidden/>
            <w:szCs w:val="28"/>
          </w:rPr>
        </w:r>
        <w:r w:rsidR="00721B49" w:rsidRPr="0070114B">
          <w:rPr>
            <w:webHidden/>
            <w:szCs w:val="28"/>
          </w:rPr>
          <w:fldChar w:fldCharType="separate"/>
        </w:r>
        <w:r w:rsidR="00F01F75" w:rsidRPr="0070114B">
          <w:rPr>
            <w:webHidden/>
            <w:szCs w:val="28"/>
          </w:rPr>
          <w:t>2</w:t>
        </w:r>
        <w:r w:rsidR="00721B49" w:rsidRPr="0070114B">
          <w:rPr>
            <w:webHidden/>
            <w:szCs w:val="28"/>
          </w:rPr>
          <w:fldChar w:fldCharType="end"/>
        </w:r>
      </w:hyperlink>
    </w:p>
    <w:p w14:paraId="33B77C0F" w14:textId="77777777" w:rsidR="00721B49" w:rsidRPr="0070114B" w:rsidRDefault="0070114B" w:rsidP="005341A9">
      <w:pPr>
        <w:pStyle w:val="23"/>
        <w:jc w:val="left"/>
        <w:rPr>
          <w:rFonts w:eastAsiaTheme="minorEastAsia"/>
          <w:noProof/>
        </w:rPr>
      </w:pPr>
      <w:hyperlink w:anchor="_Toc95247352" w:history="1">
        <w:r w:rsidR="00721B49" w:rsidRPr="0070114B">
          <w:rPr>
            <w:rStyle w:val="ab"/>
            <w:noProof/>
          </w:rPr>
          <w:t>3.1</w:t>
        </w:r>
        <w:r w:rsidR="00721B49" w:rsidRPr="0070114B">
          <w:rPr>
            <w:rFonts w:eastAsiaTheme="minorEastAsia"/>
            <w:noProof/>
          </w:rPr>
          <w:tab/>
        </w:r>
        <w:r w:rsidR="00721B49" w:rsidRPr="0070114B">
          <w:rPr>
            <w:rStyle w:val="ab"/>
            <w:noProof/>
          </w:rPr>
          <w:t xml:space="preserve">Индивидуальные задания (Вариант № </w:t>
        </w:r>
        <w:r w:rsidR="00721B49" w:rsidRPr="0070114B">
          <w:rPr>
            <w:rStyle w:val="ab"/>
            <w:noProof/>
            <w:highlight w:val="yellow"/>
          </w:rPr>
          <w:t>ХХ</w:t>
        </w:r>
        <w:r w:rsidR="00721B49" w:rsidRPr="0070114B">
          <w:rPr>
            <w:rStyle w:val="ab"/>
            <w:noProof/>
          </w:rPr>
          <w:t>)</w:t>
        </w:r>
        <w:r w:rsidR="00721B49" w:rsidRPr="0070114B">
          <w:rPr>
            <w:noProof/>
            <w:webHidden/>
          </w:rPr>
          <w:tab/>
        </w:r>
        <w:r w:rsidR="00721B49" w:rsidRPr="0070114B">
          <w:rPr>
            <w:noProof/>
            <w:webHidden/>
          </w:rPr>
          <w:fldChar w:fldCharType="begin"/>
        </w:r>
        <w:r w:rsidR="00721B49" w:rsidRPr="0070114B">
          <w:rPr>
            <w:noProof/>
            <w:webHidden/>
          </w:rPr>
          <w:instrText xml:space="preserve"> PAGEREF _Toc95247352 \h </w:instrText>
        </w:r>
        <w:r w:rsidR="00721B49" w:rsidRPr="0070114B">
          <w:rPr>
            <w:noProof/>
            <w:webHidden/>
          </w:rPr>
        </w:r>
        <w:r w:rsidR="00721B49" w:rsidRPr="0070114B">
          <w:rPr>
            <w:noProof/>
            <w:webHidden/>
          </w:rPr>
          <w:fldChar w:fldCharType="separate"/>
        </w:r>
        <w:r w:rsidR="00F01F75" w:rsidRPr="0070114B">
          <w:rPr>
            <w:noProof/>
            <w:webHidden/>
          </w:rPr>
          <w:t>2</w:t>
        </w:r>
        <w:r w:rsidR="00721B49" w:rsidRPr="0070114B">
          <w:rPr>
            <w:noProof/>
            <w:webHidden/>
          </w:rPr>
          <w:fldChar w:fldCharType="end"/>
        </w:r>
      </w:hyperlink>
    </w:p>
    <w:p w14:paraId="211F2358" w14:textId="77777777" w:rsidR="00721B49" w:rsidRPr="0070114B" w:rsidRDefault="0070114B" w:rsidP="005341A9">
      <w:pPr>
        <w:pStyle w:val="23"/>
        <w:jc w:val="left"/>
        <w:rPr>
          <w:rFonts w:eastAsiaTheme="minorEastAsia"/>
          <w:noProof/>
        </w:rPr>
      </w:pPr>
      <w:hyperlink w:anchor="_Toc95247353" w:history="1">
        <w:r w:rsidR="00721B49" w:rsidRPr="0070114B">
          <w:rPr>
            <w:rStyle w:val="ab"/>
            <w:noProof/>
          </w:rPr>
          <w:t>3.2</w:t>
        </w:r>
        <w:r w:rsidR="00721B49" w:rsidRPr="0070114B">
          <w:rPr>
            <w:rFonts w:eastAsiaTheme="minorEastAsia"/>
            <w:noProof/>
          </w:rPr>
          <w:tab/>
        </w:r>
        <w:r w:rsidR="00721B49" w:rsidRPr="0070114B">
          <w:rPr>
            <w:rStyle w:val="ab"/>
            <w:noProof/>
          </w:rPr>
          <w:t>Ответы на контрольные вопросы</w:t>
        </w:r>
        <w:r w:rsidR="00721B49" w:rsidRPr="0070114B">
          <w:rPr>
            <w:noProof/>
            <w:webHidden/>
          </w:rPr>
          <w:tab/>
        </w:r>
        <w:r w:rsidR="00721B49" w:rsidRPr="0070114B">
          <w:rPr>
            <w:noProof/>
            <w:webHidden/>
          </w:rPr>
          <w:fldChar w:fldCharType="begin"/>
        </w:r>
        <w:r w:rsidR="00721B49" w:rsidRPr="0070114B">
          <w:rPr>
            <w:noProof/>
            <w:webHidden/>
          </w:rPr>
          <w:instrText xml:space="preserve"> PAGEREF _Toc95247353 \h </w:instrText>
        </w:r>
        <w:r w:rsidR="00721B49" w:rsidRPr="0070114B">
          <w:rPr>
            <w:noProof/>
            <w:webHidden/>
          </w:rPr>
        </w:r>
        <w:r w:rsidR="00721B49" w:rsidRPr="0070114B">
          <w:rPr>
            <w:noProof/>
            <w:webHidden/>
          </w:rPr>
          <w:fldChar w:fldCharType="separate"/>
        </w:r>
        <w:r w:rsidR="00F01F75" w:rsidRPr="0070114B">
          <w:rPr>
            <w:noProof/>
            <w:webHidden/>
          </w:rPr>
          <w:t>2</w:t>
        </w:r>
        <w:r w:rsidR="00721B49" w:rsidRPr="0070114B">
          <w:rPr>
            <w:noProof/>
            <w:webHidden/>
          </w:rPr>
          <w:fldChar w:fldCharType="end"/>
        </w:r>
      </w:hyperlink>
    </w:p>
    <w:p w14:paraId="429B9CEB" w14:textId="77777777" w:rsidR="00721B49" w:rsidRPr="0070114B" w:rsidRDefault="0070114B" w:rsidP="005341A9">
      <w:pPr>
        <w:pStyle w:val="12"/>
        <w:jc w:val="left"/>
        <w:rPr>
          <w:rFonts w:eastAsiaTheme="minorEastAsia"/>
          <w:szCs w:val="28"/>
        </w:rPr>
      </w:pPr>
      <w:hyperlink w:anchor="_Toc95247354" w:history="1">
        <w:r w:rsidR="00721B49" w:rsidRPr="0070114B">
          <w:rPr>
            <w:rStyle w:val="ab"/>
            <w:szCs w:val="28"/>
          </w:rPr>
          <w:t>4</w:t>
        </w:r>
        <w:r w:rsidR="00721B49" w:rsidRPr="0070114B">
          <w:rPr>
            <w:rFonts w:eastAsiaTheme="minorEastAsia"/>
            <w:szCs w:val="28"/>
          </w:rPr>
          <w:tab/>
        </w:r>
        <w:r w:rsidR="00721B49" w:rsidRPr="0070114B">
          <w:rPr>
            <w:rStyle w:val="ab"/>
            <w:szCs w:val="28"/>
          </w:rPr>
          <w:t>Практическая работа 4. Анализ конфигурации вычислительной машины</w:t>
        </w:r>
        <w:r w:rsidR="00721B49" w:rsidRPr="0070114B">
          <w:rPr>
            <w:webHidden/>
            <w:szCs w:val="28"/>
          </w:rPr>
          <w:tab/>
        </w:r>
        <w:r w:rsidR="00721B49" w:rsidRPr="0070114B">
          <w:rPr>
            <w:webHidden/>
            <w:szCs w:val="28"/>
          </w:rPr>
          <w:fldChar w:fldCharType="begin"/>
        </w:r>
        <w:r w:rsidR="00721B49" w:rsidRPr="0070114B">
          <w:rPr>
            <w:webHidden/>
            <w:szCs w:val="28"/>
          </w:rPr>
          <w:instrText xml:space="preserve"> PAGEREF _Toc95247354 \h </w:instrText>
        </w:r>
        <w:r w:rsidR="00721B49" w:rsidRPr="0070114B">
          <w:rPr>
            <w:webHidden/>
            <w:szCs w:val="28"/>
          </w:rPr>
        </w:r>
        <w:r w:rsidR="00721B49" w:rsidRPr="0070114B">
          <w:rPr>
            <w:webHidden/>
            <w:szCs w:val="28"/>
          </w:rPr>
          <w:fldChar w:fldCharType="separate"/>
        </w:r>
        <w:r w:rsidR="00F01F75" w:rsidRPr="0070114B">
          <w:rPr>
            <w:webHidden/>
            <w:szCs w:val="28"/>
          </w:rPr>
          <w:t>2</w:t>
        </w:r>
        <w:r w:rsidR="00721B49" w:rsidRPr="0070114B">
          <w:rPr>
            <w:webHidden/>
            <w:szCs w:val="28"/>
          </w:rPr>
          <w:fldChar w:fldCharType="end"/>
        </w:r>
      </w:hyperlink>
    </w:p>
    <w:p w14:paraId="66DFB4D1" w14:textId="77777777" w:rsidR="00721B49" w:rsidRPr="0070114B" w:rsidRDefault="0070114B" w:rsidP="005341A9">
      <w:pPr>
        <w:pStyle w:val="23"/>
        <w:jc w:val="left"/>
        <w:rPr>
          <w:rFonts w:eastAsiaTheme="minorEastAsia"/>
          <w:noProof/>
        </w:rPr>
      </w:pPr>
      <w:hyperlink w:anchor="_Toc95247355" w:history="1">
        <w:r w:rsidR="00721B49" w:rsidRPr="0070114B">
          <w:rPr>
            <w:rStyle w:val="ab"/>
            <w:noProof/>
          </w:rPr>
          <w:t>4.1</w:t>
        </w:r>
        <w:r w:rsidR="00721B49" w:rsidRPr="0070114B">
          <w:rPr>
            <w:rFonts w:eastAsiaTheme="minorEastAsia"/>
            <w:noProof/>
          </w:rPr>
          <w:tab/>
        </w:r>
        <w:r w:rsidR="00721B49" w:rsidRPr="0070114B">
          <w:rPr>
            <w:rStyle w:val="ab"/>
            <w:noProof/>
          </w:rPr>
          <w:t>Индивидуальные задания.</w:t>
        </w:r>
        <w:r w:rsidR="00721B49" w:rsidRPr="0070114B">
          <w:rPr>
            <w:noProof/>
            <w:webHidden/>
          </w:rPr>
          <w:tab/>
        </w:r>
        <w:r w:rsidR="00721B49" w:rsidRPr="0070114B">
          <w:rPr>
            <w:noProof/>
            <w:webHidden/>
          </w:rPr>
          <w:fldChar w:fldCharType="begin"/>
        </w:r>
        <w:r w:rsidR="00721B49" w:rsidRPr="0070114B">
          <w:rPr>
            <w:noProof/>
            <w:webHidden/>
          </w:rPr>
          <w:instrText xml:space="preserve"> PAGEREF _Toc95247355 \h </w:instrText>
        </w:r>
        <w:r w:rsidR="00721B49" w:rsidRPr="0070114B">
          <w:rPr>
            <w:noProof/>
            <w:webHidden/>
          </w:rPr>
        </w:r>
        <w:r w:rsidR="00721B49" w:rsidRPr="0070114B">
          <w:rPr>
            <w:noProof/>
            <w:webHidden/>
          </w:rPr>
          <w:fldChar w:fldCharType="separate"/>
        </w:r>
        <w:r w:rsidR="00F01F75" w:rsidRPr="0070114B">
          <w:rPr>
            <w:noProof/>
            <w:webHidden/>
          </w:rPr>
          <w:t>2</w:t>
        </w:r>
        <w:r w:rsidR="00721B49" w:rsidRPr="0070114B">
          <w:rPr>
            <w:noProof/>
            <w:webHidden/>
          </w:rPr>
          <w:fldChar w:fldCharType="end"/>
        </w:r>
      </w:hyperlink>
    </w:p>
    <w:p w14:paraId="2F28A0C6" w14:textId="77777777" w:rsidR="00721B49" w:rsidRPr="0070114B" w:rsidRDefault="0070114B" w:rsidP="005341A9">
      <w:pPr>
        <w:pStyle w:val="23"/>
        <w:jc w:val="left"/>
        <w:rPr>
          <w:rFonts w:eastAsiaTheme="minorEastAsia"/>
          <w:noProof/>
        </w:rPr>
      </w:pPr>
      <w:hyperlink w:anchor="_Toc95247356" w:history="1">
        <w:r w:rsidR="00721B49" w:rsidRPr="0070114B">
          <w:rPr>
            <w:rStyle w:val="ab"/>
            <w:noProof/>
          </w:rPr>
          <w:t>4.2</w:t>
        </w:r>
        <w:r w:rsidR="00721B49" w:rsidRPr="0070114B">
          <w:rPr>
            <w:rFonts w:eastAsiaTheme="minorEastAsia"/>
            <w:noProof/>
          </w:rPr>
          <w:tab/>
        </w:r>
        <w:r w:rsidR="00721B49" w:rsidRPr="0070114B">
          <w:rPr>
            <w:rStyle w:val="ab"/>
            <w:noProof/>
          </w:rPr>
          <w:t>Ответы на контрольные вопросы</w:t>
        </w:r>
        <w:r w:rsidR="00721B49" w:rsidRPr="0070114B">
          <w:rPr>
            <w:noProof/>
            <w:webHidden/>
          </w:rPr>
          <w:tab/>
        </w:r>
        <w:r w:rsidR="00721B49" w:rsidRPr="0070114B">
          <w:rPr>
            <w:noProof/>
            <w:webHidden/>
          </w:rPr>
          <w:fldChar w:fldCharType="begin"/>
        </w:r>
        <w:r w:rsidR="00721B49" w:rsidRPr="0070114B">
          <w:rPr>
            <w:noProof/>
            <w:webHidden/>
          </w:rPr>
          <w:instrText xml:space="preserve"> PAGEREF _Toc95247356 \h </w:instrText>
        </w:r>
        <w:r w:rsidR="00721B49" w:rsidRPr="0070114B">
          <w:rPr>
            <w:noProof/>
            <w:webHidden/>
          </w:rPr>
        </w:r>
        <w:r w:rsidR="00721B49" w:rsidRPr="0070114B">
          <w:rPr>
            <w:noProof/>
            <w:webHidden/>
          </w:rPr>
          <w:fldChar w:fldCharType="separate"/>
        </w:r>
        <w:r w:rsidR="00F01F75" w:rsidRPr="0070114B">
          <w:rPr>
            <w:noProof/>
            <w:webHidden/>
          </w:rPr>
          <w:t>2</w:t>
        </w:r>
        <w:r w:rsidR="00721B49" w:rsidRPr="0070114B">
          <w:rPr>
            <w:noProof/>
            <w:webHidden/>
          </w:rPr>
          <w:fldChar w:fldCharType="end"/>
        </w:r>
      </w:hyperlink>
    </w:p>
    <w:p w14:paraId="44ACA685" w14:textId="77777777" w:rsidR="00721B49" w:rsidRPr="0070114B" w:rsidRDefault="0070114B" w:rsidP="005341A9">
      <w:pPr>
        <w:pStyle w:val="12"/>
        <w:jc w:val="left"/>
        <w:rPr>
          <w:rFonts w:eastAsiaTheme="minorEastAsia"/>
          <w:szCs w:val="28"/>
        </w:rPr>
      </w:pPr>
      <w:hyperlink w:anchor="_Toc95247357" w:history="1">
        <w:r w:rsidR="00721B49" w:rsidRPr="0070114B">
          <w:rPr>
            <w:rStyle w:val="ab"/>
            <w:szCs w:val="28"/>
          </w:rPr>
          <w:t>5</w:t>
        </w:r>
        <w:r w:rsidR="00721B49" w:rsidRPr="0070114B">
          <w:rPr>
            <w:rFonts w:eastAsiaTheme="minorEastAsia"/>
            <w:szCs w:val="28"/>
          </w:rPr>
          <w:tab/>
        </w:r>
        <w:r w:rsidR="00721B49" w:rsidRPr="0070114B">
          <w:rPr>
            <w:rStyle w:val="ab"/>
            <w:szCs w:val="28"/>
          </w:rPr>
          <w:t>Практическая работа 5. Расчет параметров ЗУ</w:t>
        </w:r>
        <w:r w:rsidR="00721B49" w:rsidRPr="0070114B">
          <w:rPr>
            <w:webHidden/>
            <w:szCs w:val="28"/>
          </w:rPr>
          <w:tab/>
        </w:r>
        <w:r w:rsidR="00721B49" w:rsidRPr="0070114B">
          <w:rPr>
            <w:webHidden/>
            <w:szCs w:val="28"/>
          </w:rPr>
          <w:fldChar w:fldCharType="begin"/>
        </w:r>
        <w:r w:rsidR="00721B49" w:rsidRPr="0070114B">
          <w:rPr>
            <w:webHidden/>
            <w:szCs w:val="28"/>
          </w:rPr>
          <w:instrText xml:space="preserve"> PAGEREF _Toc95247357 \h </w:instrText>
        </w:r>
        <w:r w:rsidR="00721B49" w:rsidRPr="0070114B">
          <w:rPr>
            <w:webHidden/>
            <w:szCs w:val="28"/>
          </w:rPr>
        </w:r>
        <w:r w:rsidR="00721B49" w:rsidRPr="0070114B">
          <w:rPr>
            <w:webHidden/>
            <w:szCs w:val="28"/>
          </w:rPr>
          <w:fldChar w:fldCharType="separate"/>
        </w:r>
        <w:r w:rsidR="00F01F75" w:rsidRPr="0070114B">
          <w:rPr>
            <w:webHidden/>
            <w:szCs w:val="28"/>
          </w:rPr>
          <w:t>2</w:t>
        </w:r>
        <w:r w:rsidR="00721B49" w:rsidRPr="0070114B">
          <w:rPr>
            <w:webHidden/>
            <w:szCs w:val="28"/>
          </w:rPr>
          <w:fldChar w:fldCharType="end"/>
        </w:r>
      </w:hyperlink>
    </w:p>
    <w:p w14:paraId="2E7D06F2" w14:textId="77777777" w:rsidR="00721B49" w:rsidRPr="0070114B" w:rsidRDefault="0070114B" w:rsidP="005341A9">
      <w:pPr>
        <w:pStyle w:val="23"/>
        <w:jc w:val="left"/>
        <w:rPr>
          <w:rFonts w:eastAsiaTheme="minorEastAsia"/>
          <w:noProof/>
        </w:rPr>
      </w:pPr>
      <w:hyperlink w:anchor="_Toc95247358" w:history="1">
        <w:r w:rsidR="00721B49" w:rsidRPr="0070114B">
          <w:rPr>
            <w:rStyle w:val="ab"/>
            <w:noProof/>
          </w:rPr>
          <w:t>5.1</w:t>
        </w:r>
        <w:r w:rsidR="00721B49" w:rsidRPr="0070114B">
          <w:rPr>
            <w:rFonts w:eastAsiaTheme="minorEastAsia"/>
            <w:noProof/>
          </w:rPr>
          <w:tab/>
        </w:r>
        <w:r w:rsidR="00721B49" w:rsidRPr="0070114B">
          <w:rPr>
            <w:rStyle w:val="ab"/>
            <w:noProof/>
          </w:rPr>
          <w:t xml:space="preserve">Расчет параметров запоминающего устройства (Вариант </w:t>
        </w:r>
        <w:r w:rsidR="00721B49" w:rsidRPr="0070114B">
          <w:rPr>
            <w:rStyle w:val="ab"/>
            <w:noProof/>
            <w:highlight w:val="yellow"/>
          </w:rPr>
          <w:t>ХХ</w:t>
        </w:r>
        <w:r w:rsidR="00721B49" w:rsidRPr="0070114B">
          <w:rPr>
            <w:rStyle w:val="ab"/>
            <w:noProof/>
          </w:rPr>
          <w:t>)</w:t>
        </w:r>
        <w:r w:rsidR="00721B49" w:rsidRPr="0070114B">
          <w:rPr>
            <w:noProof/>
            <w:webHidden/>
          </w:rPr>
          <w:tab/>
        </w:r>
        <w:r w:rsidR="00721B49" w:rsidRPr="0070114B">
          <w:rPr>
            <w:noProof/>
            <w:webHidden/>
          </w:rPr>
          <w:fldChar w:fldCharType="begin"/>
        </w:r>
        <w:r w:rsidR="00721B49" w:rsidRPr="0070114B">
          <w:rPr>
            <w:noProof/>
            <w:webHidden/>
          </w:rPr>
          <w:instrText xml:space="preserve"> PAGEREF _Toc95247358 \h </w:instrText>
        </w:r>
        <w:r w:rsidR="00721B49" w:rsidRPr="0070114B">
          <w:rPr>
            <w:noProof/>
            <w:webHidden/>
          </w:rPr>
        </w:r>
        <w:r w:rsidR="00721B49" w:rsidRPr="0070114B">
          <w:rPr>
            <w:noProof/>
            <w:webHidden/>
          </w:rPr>
          <w:fldChar w:fldCharType="separate"/>
        </w:r>
        <w:r w:rsidR="00F01F75" w:rsidRPr="0070114B">
          <w:rPr>
            <w:noProof/>
            <w:webHidden/>
          </w:rPr>
          <w:t>2</w:t>
        </w:r>
        <w:r w:rsidR="00721B49" w:rsidRPr="0070114B">
          <w:rPr>
            <w:noProof/>
            <w:webHidden/>
          </w:rPr>
          <w:fldChar w:fldCharType="end"/>
        </w:r>
      </w:hyperlink>
    </w:p>
    <w:p w14:paraId="0D804876" w14:textId="77777777" w:rsidR="00721B49" w:rsidRPr="0070114B" w:rsidRDefault="0070114B" w:rsidP="005341A9">
      <w:pPr>
        <w:pStyle w:val="23"/>
        <w:jc w:val="left"/>
        <w:rPr>
          <w:rFonts w:eastAsiaTheme="minorEastAsia"/>
          <w:noProof/>
        </w:rPr>
      </w:pPr>
      <w:hyperlink w:anchor="_Toc95247359" w:history="1">
        <w:r w:rsidR="00721B49" w:rsidRPr="0070114B">
          <w:rPr>
            <w:rStyle w:val="ab"/>
            <w:noProof/>
          </w:rPr>
          <w:t>5.2</w:t>
        </w:r>
        <w:r w:rsidR="00721B49" w:rsidRPr="0070114B">
          <w:rPr>
            <w:rFonts w:eastAsiaTheme="minorEastAsia"/>
            <w:noProof/>
          </w:rPr>
          <w:tab/>
        </w:r>
        <w:r w:rsidR="00721B49" w:rsidRPr="0070114B">
          <w:rPr>
            <w:rStyle w:val="ab"/>
            <w:noProof/>
          </w:rPr>
          <w:t>Ответы на контрольные вопросы</w:t>
        </w:r>
        <w:r w:rsidR="00721B49" w:rsidRPr="0070114B">
          <w:rPr>
            <w:noProof/>
            <w:webHidden/>
          </w:rPr>
          <w:tab/>
        </w:r>
        <w:r w:rsidR="00721B49" w:rsidRPr="0070114B">
          <w:rPr>
            <w:noProof/>
            <w:webHidden/>
          </w:rPr>
          <w:fldChar w:fldCharType="begin"/>
        </w:r>
        <w:r w:rsidR="00721B49" w:rsidRPr="0070114B">
          <w:rPr>
            <w:noProof/>
            <w:webHidden/>
          </w:rPr>
          <w:instrText xml:space="preserve"> PAGEREF _Toc95247359 \h </w:instrText>
        </w:r>
        <w:r w:rsidR="00721B49" w:rsidRPr="0070114B">
          <w:rPr>
            <w:noProof/>
            <w:webHidden/>
          </w:rPr>
        </w:r>
        <w:r w:rsidR="00721B49" w:rsidRPr="0070114B">
          <w:rPr>
            <w:noProof/>
            <w:webHidden/>
          </w:rPr>
          <w:fldChar w:fldCharType="separate"/>
        </w:r>
        <w:r w:rsidR="00F01F75" w:rsidRPr="0070114B">
          <w:rPr>
            <w:noProof/>
            <w:webHidden/>
          </w:rPr>
          <w:t>2</w:t>
        </w:r>
        <w:r w:rsidR="00721B49" w:rsidRPr="0070114B">
          <w:rPr>
            <w:noProof/>
            <w:webHidden/>
          </w:rPr>
          <w:fldChar w:fldCharType="end"/>
        </w:r>
      </w:hyperlink>
    </w:p>
    <w:p w14:paraId="0D68827B" w14:textId="77777777" w:rsidR="009C34D7" w:rsidRPr="0070114B" w:rsidRDefault="00D72E54" w:rsidP="005341A9">
      <w:pPr>
        <w:tabs>
          <w:tab w:val="left" w:pos="1276"/>
          <w:tab w:val="left" w:pos="9072"/>
        </w:tabs>
        <w:jc w:val="left"/>
        <w:rPr>
          <w:szCs w:val="28"/>
        </w:rPr>
      </w:pPr>
      <w:r w:rsidRPr="0070114B">
        <w:rPr>
          <w:szCs w:val="28"/>
        </w:rPr>
        <w:fldChar w:fldCharType="end"/>
      </w:r>
    </w:p>
    <w:p w14:paraId="7D625137" w14:textId="77777777" w:rsidR="006A042D" w:rsidRPr="0070114B" w:rsidRDefault="00E42C9A" w:rsidP="005341A9">
      <w:pPr>
        <w:pStyle w:val="1"/>
        <w:jc w:val="left"/>
        <w:rPr>
          <w:rFonts w:cs="Times New Roman"/>
          <w:sz w:val="28"/>
        </w:rPr>
      </w:pPr>
      <w:bookmarkStart w:id="1" w:name="_Toc95247340"/>
      <w:r w:rsidRPr="0070114B">
        <w:rPr>
          <w:rFonts w:cs="Times New Roman"/>
          <w:sz w:val="28"/>
        </w:rPr>
        <w:lastRenderedPageBreak/>
        <w:t>Практическая работа 1</w:t>
      </w:r>
      <w:r w:rsidR="007014CD" w:rsidRPr="0070114B">
        <w:rPr>
          <w:rFonts w:cs="Times New Roman"/>
          <w:sz w:val="28"/>
        </w:rPr>
        <w:t>. Системы счисления.</w:t>
      </w:r>
      <w:bookmarkEnd w:id="1"/>
    </w:p>
    <w:p w14:paraId="3FD2B573" w14:textId="77777777" w:rsidR="00734B3F" w:rsidRPr="0070114B" w:rsidRDefault="00734B3F" w:rsidP="005341A9">
      <w:pPr>
        <w:spacing w:line="240" w:lineRule="auto"/>
        <w:jc w:val="left"/>
        <w:rPr>
          <w:szCs w:val="28"/>
        </w:rPr>
      </w:pPr>
    </w:p>
    <w:p w14:paraId="1187CA08" w14:textId="77777777" w:rsidR="00734B3F" w:rsidRPr="0070114B" w:rsidRDefault="00734B3F" w:rsidP="005341A9">
      <w:pPr>
        <w:spacing w:line="240" w:lineRule="auto"/>
        <w:jc w:val="left"/>
        <w:rPr>
          <w:szCs w:val="28"/>
        </w:rPr>
      </w:pPr>
    </w:p>
    <w:p w14:paraId="215E52CD" w14:textId="7018ED69" w:rsidR="006A042D" w:rsidRPr="0070114B" w:rsidRDefault="00E42C9A" w:rsidP="005341A9">
      <w:pPr>
        <w:pStyle w:val="2"/>
        <w:jc w:val="left"/>
        <w:rPr>
          <w:rFonts w:cs="Times New Roman"/>
        </w:rPr>
      </w:pPr>
      <w:bookmarkStart w:id="2" w:name="_Toc95247341"/>
      <w:r w:rsidRPr="0070114B">
        <w:rPr>
          <w:rFonts w:cs="Times New Roman"/>
        </w:rPr>
        <w:t>Задания для самостоятельного выполнения</w:t>
      </w:r>
      <w:bookmarkEnd w:id="2"/>
    </w:p>
    <w:p w14:paraId="7832569D" w14:textId="0E0E01DC" w:rsidR="00CB0792" w:rsidRPr="0070114B" w:rsidRDefault="00CB0792" w:rsidP="005341A9">
      <w:pPr>
        <w:pStyle w:val="a5"/>
        <w:shd w:val="clear" w:color="auto" w:fill="FFFFFF"/>
        <w:spacing w:before="0" w:beforeAutospacing="0" w:after="0" w:afterAutospacing="0"/>
        <w:ind w:left="709" w:firstLine="0"/>
        <w:jc w:val="left"/>
        <w:rPr>
          <w:rFonts w:ascii="Times New Roman" w:hAnsi="Times New Roman"/>
          <w:b/>
          <w:bCs/>
          <w:color w:val="14191E"/>
          <w:sz w:val="28"/>
          <w:szCs w:val="28"/>
          <w:lang w:val="en-US"/>
        </w:rPr>
      </w:pPr>
      <w:r w:rsidRPr="0070114B">
        <w:rPr>
          <w:rFonts w:ascii="Times New Roman" w:hAnsi="Times New Roman"/>
          <w:b/>
          <w:bCs/>
          <w:color w:val="14191E"/>
          <w:sz w:val="28"/>
          <w:szCs w:val="28"/>
        </w:rPr>
        <w:t>1.Решение</w:t>
      </w:r>
      <w:r w:rsidRPr="0070114B">
        <w:rPr>
          <w:rFonts w:ascii="Times New Roman" w:hAnsi="Times New Roman"/>
          <w:b/>
          <w:bCs/>
          <w:color w:val="14191E"/>
          <w:sz w:val="28"/>
          <w:szCs w:val="28"/>
          <w:lang w:val="en-US"/>
        </w:rPr>
        <w:t>:</w:t>
      </w:r>
    </w:p>
    <w:p w14:paraId="53CC5B8F" w14:textId="4A6A00FB" w:rsidR="00CB0792" w:rsidRPr="0070114B" w:rsidRDefault="00CB0792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  <w:vertAlign w:val="subscript"/>
        </w:rPr>
      </w:pPr>
      <w:r w:rsidRPr="0070114B">
        <w:rPr>
          <w:color w:val="14191E"/>
          <w:szCs w:val="28"/>
        </w:rPr>
        <w:t>Переводим в двоичную систему счисления</w:t>
      </w:r>
      <w:r w:rsidRPr="00CB0792">
        <w:rPr>
          <w:color w:val="14191E"/>
          <w:szCs w:val="28"/>
        </w:rPr>
        <w:t>:</w:t>
      </w:r>
      <w:r w:rsidRPr="00CB0792">
        <w:rPr>
          <w:color w:val="14191E"/>
          <w:szCs w:val="28"/>
        </w:rPr>
        <w:br/>
        <w:t>1100011010</w:t>
      </w:r>
      <w:r w:rsidRPr="00CB0792">
        <w:rPr>
          <w:color w:val="14191E"/>
          <w:szCs w:val="28"/>
          <w:vertAlign w:val="subscript"/>
        </w:rPr>
        <w:t>2</w:t>
      </w:r>
      <w:r w:rsidRPr="00CB0792">
        <w:rPr>
          <w:color w:val="14191E"/>
          <w:szCs w:val="28"/>
        </w:rPr>
        <w:t> = 1·2</w:t>
      </w:r>
      <w:r w:rsidRPr="00CB0792">
        <w:rPr>
          <w:color w:val="14191E"/>
          <w:szCs w:val="28"/>
          <w:vertAlign w:val="superscript"/>
        </w:rPr>
        <w:t>9</w:t>
      </w:r>
      <w:r w:rsidRPr="00CB0792">
        <w:rPr>
          <w:color w:val="14191E"/>
          <w:szCs w:val="28"/>
        </w:rPr>
        <w:t>+1·2</w:t>
      </w:r>
      <w:r w:rsidRPr="00CB0792">
        <w:rPr>
          <w:color w:val="14191E"/>
          <w:szCs w:val="28"/>
          <w:vertAlign w:val="superscript"/>
        </w:rPr>
        <w:t>8</w:t>
      </w:r>
      <w:r w:rsidRPr="00CB0792">
        <w:rPr>
          <w:color w:val="14191E"/>
          <w:szCs w:val="28"/>
        </w:rPr>
        <w:t>+0·2</w:t>
      </w:r>
      <w:r w:rsidRPr="00CB0792">
        <w:rPr>
          <w:color w:val="14191E"/>
          <w:szCs w:val="28"/>
          <w:vertAlign w:val="superscript"/>
        </w:rPr>
        <w:t>7</w:t>
      </w:r>
      <w:r w:rsidRPr="00CB0792">
        <w:rPr>
          <w:color w:val="14191E"/>
          <w:szCs w:val="28"/>
        </w:rPr>
        <w:t>+0·2</w:t>
      </w:r>
      <w:r w:rsidRPr="00CB0792">
        <w:rPr>
          <w:color w:val="14191E"/>
          <w:szCs w:val="28"/>
          <w:vertAlign w:val="superscript"/>
        </w:rPr>
        <w:t>6</w:t>
      </w:r>
      <w:r w:rsidRPr="00CB0792">
        <w:rPr>
          <w:color w:val="14191E"/>
          <w:szCs w:val="28"/>
        </w:rPr>
        <w:t>+0·2</w:t>
      </w:r>
      <w:r w:rsidRPr="00CB0792">
        <w:rPr>
          <w:color w:val="14191E"/>
          <w:szCs w:val="28"/>
          <w:vertAlign w:val="superscript"/>
        </w:rPr>
        <w:t>5</w:t>
      </w:r>
      <w:r w:rsidRPr="00CB0792">
        <w:rPr>
          <w:color w:val="14191E"/>
          <w:szCs w:val="28"/>
        </w:rPr>
        <w:t>+1·2</w:t>
      </w:r>
      <w:r w:rsidRPr="00CB0792">
        <w:rPr>
          <w:color w:val="14191E"/>
          <w:szCs w:val="28"/>
          <w:vertAlign w:val="superscript"/>
        </w:rPr>
        <w:t>4</w:t>
      </w:r>
      <w:r w:rsidRPr="00CB0792">
        <w:rPr>
          <w:color w:val="14191E"/>
          <w:szCs w:val="28"/>
        </w:rPr>
        <w:t>+1·2</w:t>
      </w:r>
      <w:r w:rsidRPr="00CB0792">
        <w:rPr>
          <w:color w:val="14191E"/>
          <w:szCs w:val="28"/>
          <w:vertAlign w:val="superscript"/>
        </w:rPr>
        <w:t>3</w:t>
      </w:r>
      <w:r w:rsidRPr="00CB0792">
        <w:rPr>
          <w:color w:val="14191E"/>
          <w:szCs w:val="28"/>
        </w:rPr>
        <w:t>+0·2</w:t>
      </w:r>
      <w:r w:rsidRPr="00CB0792">
        <w:rPr>
          <w:color w:val="14191E"/>
          <w:szCs w:val="28"/>
          <w:vertAlign w:val="superscript"/>
        </w:rPr>
        <w:t>2</w:t>
      </w:r>
      <w:r w:rsidRPr="00CB0792">
        <w:rPr>
          <w:color w:val="14191E"/>
          <w:szCs w:val="28"/>
        </w:rPr>
        <w:t>+1·2</w:t>
      </w:r>
      <w:r w:rsidRPr="00CB0792">
        <w:rPr>
          <w:color w:val="14191E"/>
          <w:szCs w:val="28"/>
          <w:vertAlign w:val="superscript"/>
        </w:rPr>
        <w:t>1</w:t>
      </w:r>
      <w:r w:rsidRPr="00CB0792">
        <w:rPr>
          <w:color w:val="14191E"/>
          <w:szCs w:val="28"/>
        </w:rPr>
        <w:t>+0·1 = 794</w:t>
      </w:r>
      <w:r w:rsidRPr="00CB0792">
        <w:rPr>
          <w:color w:val="14191E"/>
          <w:szCs w:val="28"/>
          <w:vertAlign w:val="subscript"/>
        </w:rPr>
        <w:t>10</w:t>
      </w:r>
    </w:p>
    <w:p w14:paraId="5FB46F87" w14:textId="3C6078A8" w:rsidR="00CB0792" w:rsidRPr="0070114B" w:rsidRDefault="00CB0792" w:rsidP="005341A9">
      <w:pPr>
        <w:shd w:val="clear" w:color="auto" w:fill="FFFFFF"/>
        <w:spacing w:line="240" w:lineRule="auto"/>
        <w:ind w:firstLine="0"/>
        <w:jc w:val="left"/>
        <w:rPr>
          <w:b/>
          <w:bCs/>
          <w:color w:val="14191E"/>
          <w:szCs w:val="28"/>
        </w:rPr>
      </w:pPr>
      <w:r w:rsidRPr="0070114B">
        <w:rPr>
          <w:b/>
          <w:bCs/>
          <w:color w:val="14191E"/>
          <w:szCs w:val="28"/>
          <w:vertAlign w:val="subscript"/>
        </w:rPr>
        <w:t xml:space="preserve">                </w:t>
      </w:r>
      <w:r w:rsidRPr="0070114B">
        <w:rPr>
          <w:b/>
          <w:bCs/>
          <w:color w:val="14191E"/>
          <w:szCs w:val="28"/>
        </w:rPr>
        <w:t>2</w:t>
      </w:r>
      <w:r w:rsidRPr="0070114B">
        <w:rPr>
          <w:b/>
          <w:bCs/>
          <w:color w:val="14191E"/>
          <w:szCs w:val="28"/>
          <w:vertAlign w:val="subscript"/>
        </w:rPr>
        <w:t xml:space="preserve">. </w:t>
      </w:r>
      <w:r w:rsidRPr="0070114B">
        <w:rPr>
          <w:b/>
          <w:bCs/>
          <w:color w:val="14191E"/>
          <w:szCs w:val="28"/>
        </w:rPr>
        <w:t>Решение</w:t>
      </w:r>
      <w:r w:rsidRPr="0070114B">
        <w:rPr>
          <w:b/>
          <w:bCs/>
          <w:color w:val="14191E"/>
          <w:szCs w:val="28"/>
          <w:lang w:val="en-US"/>
        </w:rPr>
        <w:t>:</w:t>
      </w:r>
    </w:p>
    <w:p w14:paraId="60E81E4F" w14:textId="627BFDC1" w:rsidR="00CB0792" w:rsidRPr="0070114B" w:rsidRDefault="00CB0792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70114B">
        <w:rPr>
          <w:color w:val="14191E"/>
          <w:szCs w:val="28"/>
        </w:rPr>
        <w:t>Переводим в десятичную систему счисления:</w:t>
      </w:r>
    </w:p>
    <w:p w14:paraId="49C2B41F" w14:textId="30B4F77B" w:rsidR="00CB0792" w:rsidRPr="0070114B" w:rsidRDefault="00CB0792" w:rsidP="005341A9">
      <w:pPr>
        <w:shd w:val="clear" w:color="auto" w:fill="FFFFFF"/>
        <w:spacing w:line="240" w:lineRule="auto"/>
        <w:ind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162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8</w:t>
      </w:r>
      <w:r w:rsidRPr="0070114B">
        <w:rPr>
          <w:color w:val="14191E"/>
          <w:szCs w:val="28"/>
          <w:shd w:val="clear" w:color="auto" w:fill="FFFFFF"/>
        </w:rPr>
        <w:t> = 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1·8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+6·8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+2·1</w:t>
      </w:r>
      <w:r w:rsidRPr="0070114B">
        <w:rPr>
          <w:color w:val="14191E"/>
          <w:szCs w:val="28"/>
          <w:shd w:val="clear" w:color="auto" w:fill="FFFFFF"/>
        </w:rPr>
        <w:t> = 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114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</w:p>
    <w:p w14:paraId="2986FD88" w14:textId="4E278C37" w:rsidR="00CB0792" w:rsidRPr="0070114B" w:rsidRDefault="00CB0792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 xml:space="preserve">                </w:t>
      </w:r>
      <w:r w:rsidRPr="0070114B">
        <w:rPr>
          <w:b/>
          <w:bCs/>
          <w:color w:val="14191E"/>
          <w:szCs w:val="28"/>
        </w:rPr>
        <w:t>3</w:t>
      </w:r>
      <w:r w:rsidRPr="0070114B">
        <w:rPr>
          <w:b/>
          <w:bCs/>
          <w:color w:val="14191E"/>
          <w:szCs w:val="28"/>
          <w:vertAlign w:val="subscript"/>
        </w:rPr>
        <w:t xml:space="preserve">. </w:t>
      </w:r>
      <w:r w:rsidRPr="0070114B">
        <w:rPr>
          <w:b/>
          <w:bCs/>
          <w:color w:val="14191E"/>
          <w:szCs w:val="28"/>
        </w:rPr>
        <w:t>Решение</w:t>
      </w:r>
    </w:p>
    <w:p w14:paraId="2C57DEB6" w14:textId="260AD873" w:rsidR="00CB0792" w:rsidRPr="00CB0792" w:rsidRDefault="00CB0792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70114B">
        <w:rPr>
          <w:color w:val="14191E"/>
          <w:szCs w:val="28"/>
          <w:shd w:val="clear" w:color="auto" w:fill="FFFFFF"/>
        </w:rPr>
        <w:t>Переводим E23</w:t>
      </w:r>
      <w:r w:rsidRPr="0070114B">
        <w:rPr>
          <w:color w:val="14191E"/>
          <w:szCs w:val="28"/>
          <w:shd w:val="clear" w:color="auto" w:fill="FFFFFF"/>
          <w:vertAlign w:val="subscript"/>
        </w:rPr>
        <w:t>16</w:t>
      </w:r>
      <w:r w:rsidRPr="0070114B">
        <w:rPr>
          <w:color w:val="14191E"/>
          <w:szCs w:val="28"/>
          <w:shd w:val="clear" w:color="auto" w:fill="FFFFFF"/>
        </w:rPr>
        <w:t> в десятичную систему: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E23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16</w:t>
      </w:r>
      <w:r w:rsidRPr="0070114B">
        <w:rPr>
          <w:color w:val="14191E"/>
          <w:szCs w:val="28"/>
          <w:shd w:val="clear" w:color="auto" w:fill="FFFFFF"/>
        </w:rPr>
        <w:t> = 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14·16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+2·16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+3·1</w:t>
      </w:r>
      <w:r w:rsidRPr="0070114B">
        <w:rPr>
          <w:color w:val="14191E"/>
          <w:szCs w:val="28"/>
          <w:shd w:val="clear" w:color="auto" w:fill="FFFFFF"/>
        </w:rPr>
        <w:t> = 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3619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  <w:r w:rsidRPr="0070114B">
        <w:rPr>
          <w:color w:val="14191E"/>
          <w:szCs w:val="28"/>
          <w:vertAlign w:val="subscript"/>
        </w:rPr>
        <w:t xml:space="preserve">         </w:t>
      </w:r>
    </w:p>
    <w:p w14:paraId="0758C65D" w14:textId="1DDC8B0A" w:rsidR="00CB0792" w:rsidRPr="0070114B" w:rsidRDefault="00D7709E" w:rsidP="005341A9">
      <w:pPr>
        <w:jc w:val="left"/>
        <w:rPr>
          <w:b/>
          <w:bCs/>
          <w:color w:val="14191E"/>
          <w:szCs w:val="28"/>
        </w:rPr>
      </w:pPr>
      <w:r w:rsidRPr="0070114B">
        <w:rPr>
          <w:b/>
          <w:bCs/>
          <w:color w:val="14191E"/>
          <w:szCs w:val="28"/>
        </w:rPr>
        <w:t>4</w:t>
      </w:r>
      <w:r w:rsidRPr="0070114B">
        <w:rPr>
          <w:b/>
          <w:bCs/>
          <w:color w:val="14191E"/>
          <w:szCs w:val="28"/>
          <w:vertAlign w:val="subscript"/>
        </w:rPr>
        <w:t xml:space="preserve">. </w:t>
      </w:r>
      <w:r w:rsidRPr="0070114B">
        <w:rPr>
          <w:b/>
          <w:bCs/>
          <w:color w:val="14191E"/>
          <w:szCs w:val="28"/>
        </w:rPr>
        <w:t>Решение:</w:t>
      </w:r>
    </w:p>
    <w:p w14:paraId="299C102D" w14:textId="77777777" w:rsidR="00D7709E" w:rsidRPr="00D7709E" w:rsidRDefault="00D7709E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D7709E">
        <w:rPr>
          <w:color w:val="14191E"/>
          <w:szCs w:val="28"/>
        </w:rPr>
        <w:t>Переводим 1011111010101100</w:t>
      </w:r>
      <w:r w:rsidRPr="00D7709E">
        <w:rPr>
          <w:color w:val="14191E"/>
          <w:szCs w:val="28"/>
          <w:vertAlign w:val="subscript"/>
        </w:rPr>
        <w:t>2</w:t>
      </w:r>
      <w:r w:rsidRPr="00D7709E">
        <w:rPr>
          <w:color w:val="14191E"/>
          <w:szCs w:val="28"/>
        </w:rPr>
        <w:t> в десятичную систему:</w:t>
      </w:r>
      <w:r w:rsidRPr="00D7709E">
        <w:rPr>
          <w:color w:val="14191E"/>
          <w:szCs w:val="28"/>
        </w:rPr>
        <w:br/>
        <w:t>1011111010101100</w:t>
      </w:r>
      <w:r w:rsidRPr="00D7709E">
        <w:rPr>
          <w:color w:val="14191E"/>
          <w:szCs w:val="28"/>
          <w:vertAlign w:val="subscript"/>
        </w:rPr>
        <w:t>2</w:t>
      </w:r>
      <w:r w:rsidRPr="00D7709E">
        <w:rPr>
          <w:color w:val="14191E"/>
          <w:szCs w:val="28"/>
        </w:rPr>
        <w:t> = 1·2</w:t>
      </w:r>
      <w:r w:rsidRPr="00D7709E">
        <w:rPr>
          <w:color w:val="14191E"/>
          <w:szCs w:val="28"/>
          <w:vertAlign w:val="superscript"/>
        </w:rPr>
        <w:t>15</w:t>
      </w:r>
      <w:r w:rsidRPr="00D7709E">
        <w:rPr>
          <w:color w:val="14191E"/>
          <w:szCs w:val="28"/>
        </w:rPr>
        <w:t>+0·2</w:t>
      </w:r>
      <w:r w:rsidRPr="00D7709E">
        <w:rPr>
          <w:color w:val="14191E"/>
          <w:szCs w:val="28"/>
          <w:vertAlign w:val="superscript"/>
        </w:rPr>
        <w:t>14</w:t>
      </w:r>
      <w:r w:rsidRPr="00D7709E">
        <w:rPr>
          <w:color w:val="14191E"/>
          <w:szCs w:val="28"/>
        </w:rPr>
        <w:t>+1·2</w:t>
      </w:r>
      <w:r w:rsidRPr="00D7709E">
        <w:rPr>
          <w:color w:val="14191E"/>
          <w:szCs w:val="28"/>
          <w:vertAlign w:val="superscript"/>
        </w:rPr>
        <w:t>13</w:t>
      </w:r>
      <w:r w:rsidRPr="00D7709E">
        <w:rPr>
          <w:color w:val="14191E"/>
          <w:szCs w:val="28"/>
        </w:rPr>
        <w:t>+1·2</w:t>
      </w:r>
      <w:r w:rsidRPr="00D7709E">
        <w:rPr>
          <w:color w:val="14191E"/>
          <w:szCs w:val="28"/>
          <w:vertAlign w:val="superscript"/>
        </w:rPr>
        <w:t>12</w:t>
      </w:r>
      <w:r w:rsidRPr="00D7709E">
        <w:rPr>
          <w:color w:val="14191E"/>
          <w:szCs w:val="28"/>
        </w:rPr>
        <w:t>+1·2</w:t>
      </w:r>
      <w:r w:rsidRPr="00D7709E">
        <w:rPr>
          <w:color w:val="14191E"/>
          <w:szCs w:val="28"/>
          <w:vertAlign w:val="superscript"/>
        </w:rPr>
        <w:t>11</w:t>
      </w:r>
      <w:r w:rsidRPr="00D7709E">
        <w:rPr>
          <w:color w:val="14191E"/>
          <w:szCs w:val="28"/>
        </w:rPr>
        <w:t>+1·2</w:t>
      </w:r>
      <w:r w:rsidRPr="00D7709E">
        <w:rPr>
          <w:color w:val="14191E"/>
          <w:szCs w:val="28"/>
          <w:vertAlign w:val="superscript"/>
        </w:rPr>
        <w:t>10</w:t>
      </w:r>
      <w:r w:rsidRPr="00D7709E">
        <w:rPr>
          <w:color w:val="14191E"/>
          <w:szCs w:val="28"/>
        </w:rPr>
        <w:t>+1·2</w:t>
      </w:r>
      <w:r w:rsidRPr="00D7709E">
        <w:rPr>
          <w:color w:val="14191E"/>
          <w:szCs w:val="28"/>
          <w:vertAlign w:val="superscript"/>
        </w:rPr>
        <w:t>9</w:t>
      </w:r>
      <w:r w:rsidRPr="00D7709E">
        <w:rPr>
          <w:color w:val="14191E"/>
          <w:szCs w:val="28"/>
        </w:rPr>
        <w:t>+0·2</w:t>
      </w:r>
      <w:r w:rsidRPr="00D7709E">
        <w:rPr>
          <w:color w:val="14191E"/>
          <w:szCs w:val="28"/>
          <w:vertAlign w:val="superscript"/>
        </w:rPr>
        <w:t>8</w:t>
      </w:r>
      <w:r w:rsidRPr="00D7709E">
        <w:rPr>
          <w:color w:val="14191E"/>
          <w:szCs w:val="28"/>
        </w:rPr>
        <w:t>+1·2</w:t>
      </w:r>
      <w:r w:rsidRPr="00D7709E">
        <w:rPr>
          <w:color w:val="14191E"/>
          <w:szCs w:val="28"/>
          <w:vertAlign w:val="superscript"/>
        </w:rPr>
        <w:t>7</w:t>
      </w:r>
      <w:r w:rsidRPr="00D7709E">
        <w:rPr>
          <w:color w:val="14191E"/>
          <w:szCs w:val="28"/>
        </w:rPr>
        <w:t>+0·2</w:t>
      </w:r>
      <w:r w:rsidRPr="00D7709E">
        <w:rPr>
          <w:color w:val="14191E"/>
          <w:szCs w:val="28"/>
          <w:vertAlign w:val="superscript"/>
        </w:rPr>
        <w:t>6</w:t>
      </w:r>
      <w:r w:rsidRPr="00D7709E">
        <w:rPr>
          <w:color w:val="14191E"/>
          <w:szCs w:val="28"/>
        </w:rPr>
        <w:t>+1·2</w:t>
      </w:r>
      <w:r w:rsidRPr="00D7709E">
        <w:rPr>
          <w:color w:val="14191E"/>
          <w:szCs w:val="28"/>
          <w:vertAlign w:val="superscript"/>
        </w:rPr>
        <w:t>5</w:t>
      </w:r>
      <w:r w:rsidRPr="00D7709E">
        <w:rPr>
          <w:color w:val="14191E"/>
          <w:szCs w:val="28"/>
        </w:rPr>
        <w:t>+0·2</w:t>
      </w:r>
      <w:r w:rsidRPr="00D7709E">
        <w:rPr>
          <w:color w:val="14191E"/>
          <w:szCs w:val="28"/>
          <w:vertAlign w:val="superscript"/>
        </w:rPr>
        <w:t>4</w:t>
      </w:r>
      <w:r w:rsidRPr="00D7709E">
        <w:rPr>
          <w:color w:val="14191E"/>
          <w:szCs w:val="28"/>
        </w:rPr>
        <w:t>+1·2</w:t>
      </w:r>
      <w:r w:rsidRPr="00D7709E">
        <w:rPr>
          <w:color w:val="14191E"/>
          <w:szCs w:val="28"/>
          <w:vertAlign w:val="superscript"/>
        </w:rPr>
        <w:t>3</w:t>
      </w:r>
      <w:r w:rsidRPr="00D7709E">
        <w:rPr>
          <w:color w:val="14191E"/>
          <w:szCs w:val="28"/>
        </w:rPr>
        <w:t>+1·2</w:t>
      </w:r>
      <w:r w:rsidRPr="00D7709E">
        <w:rPr>
          <w:color w:val="14191E"/>
          <w:szCs w:val="28"/>
          <w:vertAlign w:val="superscript"/>
        </w:rPr>
        <w:t>2</w:t>
      </w:r>
      <w:r w:rsidRPr="00D7709E">
        <w:rPr>
          <w:color w:val="14191E"/>
          <w:szCs w:val="28"/>
        </w:rPr>
        <w:t>+0·2</w:t>
      </w:r>
      <w:r w:rsidRPr="00D7709E">
        <w:rPr>
          <w:color w:val="14191E"/>
          <w:szCs w:val="28"/>
          <w:vertAlign w:val="superscript"/>
        </w:rPr>
        <w:t>1</w:t>
      </w:r>
      <w:r w:rsidRPr="00D7709E">
        <w:rPr>
          <w:color w:val="14191E"/>
          <w:szCs w:val="28"/>
        </w:rPr>
        <w:t>+0·1 = 48812</w:t>
      </w:r>
      <w:r w:rsidRPr="00D7709E">
        <w:rPr>
          <w:color w:val="14191E"/>
          <w:szCs w:val="28"/>
          <w:vertAlign w:val="subscript"/>
        </w:rPr>
        <w:t>10</w:t>
      </w:r>
    </w:p>
    <w:p w14:paraId="632549FD" w14:textId="6B4257EF" w:rsidR="00D7709E" w:rsidRPr="00D7709E" w:rsidRDefault="00D7709E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D7709E">
        <w:rPr>
          <w:color w:val="14191E"/>
          <w:szCs w:val="28"/>
        </w:rPr>
        <w:t>Переводим целую часть 48812</w:t>
      </w:r>
      <w:r w:rsidRPr="00D7709E">
        <w:rPr>
          <w:color w:val="14191E"/>
          <w:szCs w:val="28"/>
          <w:vertAlign w:val="subscript"/>
        </w:rPr>
        <w:t>10</w:t>
      </w:r>
      <w:r w:rsidRPr="00D7709E">
        <w:rPr>
          <w:color w:val="14191E"/>
          <w:szCs w:val="28"/>
        </w:rPr>
        <w:t> в 8-ую систему последовательным делением на</w:t>
      </w:r>
      <w:r w:rsidRPr="0070114B">
        <w:rPr>
          <w:color w:val="14191E"/>
          <w:szCs w:val="28"/>
        </w:rPr>
        <w:t xml:space="preserve"> </w:t>
      </w:r>
      <w:r w:rsidRPr="00D7709E">
        <w:rPr>
          <w:color w:val="14191E"/>
          <w:szCs w:val="28"/>
        </w:rPr>
        <w:t>8:</w:t>
      </w:r>
      <w:r w:rsidRPr="00D7709E">
        <w:rPr>
          <w:color w:val="14191E"/>
          <w:szCs w:val="28"/>
        </w:rPr>
        <w:br/>
        <w:t>48812/8 = 6101, остаток:</w:t>
      </w:r>
      <w:r w:rsidRPr="0070114B">
        <w:rPr>
          <w:color w:val="14191E"/>
          <w:szCs w:val="28"/>
        </w:rPr>
        <w:t xml:space="preserve"> 4</w:t>
      </w:r>
      <w:r w:rsidRPr="00D7709E">
        <w:rPr>
          <w:color w:val="14191E"/>
          <w:szCs w:val="28"/>
        </w:rPr>
        <w:br/>
        <w:t>6101/8 = 762, остаток:</w:t>
      </w:r>
      <w:r w:rsidRPr="0070114B">
        <w:rPr>
          <w:color w:val="14191E"/>
          <w:szCs w:val="28"/>
        </w:rPr>
        <w:t xml:space="preserve"> 5</w:t>
      </w:r>
      <w:r w:rsidRPr="00D7709E">
        <w:rPr>
          <w:color w:val="14191E"/>
          <w:szCs w:val="28"/>
        </w:rPr>
        <w:br/>
        <w:t>762/8 = 95, остаток:</w:t>
      </w:r>
      <w:r w:rsidRPr="0070114B">
        <w:rPr>
          <w:color w:val="14191E"/>
          <w:szCs w:val="28"/>
        </w:rPr>
        <w:t xml:space="preserve"> 2</w:t>
      </w:r>
      <w:r w:rsidRPr="00D7709E">
        <w:rPr>
          <w:color w:val="14191E"/>
          <w:szCs w:val="28"/>
        </w:rPr>
        <w:br/>
        <w:t>95/8 = 11, остаток:</w:t>
      </w:r>
      <w:r w:rsidRPr="0070114B">
        <w:rPr>
          <w:color w:val="14191E"/>
          <w:szCs w:val="28"/>
        </w:rPr>
        <w:t xml:space="preserve"> 7</w:t>
      </w:r>
      <w:r w:rsidRPr="00D7709E">
        <w:rPr>
          <w:color w:val="14191E"/>
          <w:szCs w:val="28"/>
        </w:rPr>
        <w:br/>
        <w:t>11/8 = 1, остаток:</w:t>
      </w:r>
      <w:r w:rsidRPr="0070114B">
        <w:rPr>
          <w:color w:val="14191E"/>
          <w:szCs w:val="28"/>
        </w:rPr>
        <w:t xml:space="preserve"> 3 </w:t>
      </w:r>
      <w:r w:rsidRPr="00D7709E">
        <w:rPr>
          <w:color w:val="14191E"/>
          <w:szCs w:val="28"/>
        </w:rPr>
        <w:br/>
        <w:t>1/8 = 0, остаток:</w:t>
      </w:r>
      <w:r w:rsidRPr="0070114B">
        <w:rPr>
          <w:color w:val="14191E"/>
          <w:szCs w:val="28"/>
        </w:rPr>
        <w:t xml:space="preserve"> 1</w:t>
      </w:r>
      <w:r w:rsidRPr="00D7709E">
        <w:rPr>
          <w:color w:val="14191E"/>
          <w:szCs w:val="28"/>
        </w:rPr>
        <w:br/>
        <w:t>48812</w:t>
      </w:r>
      <w:r w:rsidRPr="00D7709E">
        <w:rPr>
          <w:color w:val="14191E"/>
          <w:szCs w:val="28"/>
          <w:vertAlign w:val="subscript"/>
        </w:rPr>
        <w:t>10</w:t>
      </w:r>
      <w:r w:rsidRPr="00D7709E">
        <w:rPr>
          <w:color w:val="14191E"/>
          <w:szCs w:val="28"/>
        </w:rPr>
        <w:t> = 137254</w:t>
      </w:r>
      <w:r w:rsidRPr="00D7709E">
        <w:rPr>
          <w:color w:val="14191E"/>
          <w:szCs w:val="28"/>
          <w:vertAlign w:val="subscript"/>
        </w:rPr>
        <w:t>8</w:t>
      </w:r>
    </w:p>
    <w:p w14:paraId="782BDABC" w14:textId="76D54DC2" w:rsidR="00D7709E" w:rsidRPr="0070114B" w:rsidRDefault="00D7709E" w:rsidP="005341A9">
      <w:pPr>
        <w:ind w:firstLine="0"/>
        <w:jc w:val="left"/>
        <w:rPr>
          <w:b/>
          <w:bCs/>
          <w:color w:val="14191E"/>
          <w:szCs w:val="28"/>
          <w:lang w:val="en-US"/>
        </w:rPr>
      </w:pP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 xml:space="preserve">                </w:t>
      </w:r>
      <w:r w:rsidRPr="0070114B">
        <w:rPr>
          <w:b/>
          <w:bCs/>
          <w:color w:val="14191E"/>
          <w:szCs w:val="28"/>
          <w:lang w:val="en-US"/>
        </w:rPr>
        <w:t>5</w:t>
      </w:r>
      <w:r w:rsidRPr="0070114B">
        <w:rPr>
          <w:b/>
          <w:bCs/>
          <w:color w:val="14191E"/>
          <w:szCs w:val="28"/>
          <w:vertAlign w:val="subscript"/>
        </w:rPr>
        <w:t xml:space="preserve">. </w:t>
      </w:r>
      <w:r w:rsidRPr="0070114B">
        <w:rPr>
          <w:b/>
          <w:bCs/>
          <w:color w:val="14191E"/>
          <w:szCs w:val="28"/>
        </w:rPr>
        <w:t>Решение</w:t>
      </w:r>
      <w:r w:rsidRPr="0070114B">
        <w:rPr>
          <w:b/>
          <w:bCs/>
          <w:color w:val="14191E"/>
          <w:szCs w:val="28"/>
          <w:lang w:val="en-US"/>
        </w:rPr>
        <w:t>:</w:t>
      </w:r>
    </w:p>
    <w:p w14:paraId="603C567F" w14:textId="77777777" w:rsidR="00D7709E" w:rsidRPr="00D7709E" w:rsidRDefault="00D7709E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D7709E">
        <w:rPr>
          <w:color w:val="14191E"/>
          <w:szCs w:val="28"/>
        </w:rPr>
        <w:t>Переводим 1011010100000110</w:t>
      </w:r>
      <w:r w:rsidRPr="00D7709E">
        <w:rPr>
          <w:color w:val="14191E"/>
          <w:szCs w:val="28"/>
          <w:vertAlign w:val="subscript"/>
        </w:rPr>
        <w:t>2</w:t>
      </w:r>
      <w:r w:rsidRPr="00D7709E">
        <w:rPr>
          <w:color w:val="14191E"/>
          <w:szCs w:val="28"/>
        </w:rPr>
        <w:t> в десятичную систему:</w:t>
      </w:r>
      <w:r w:rsidRPr="00D7709E">
        <w:rPr>
          <w:color w:val="14191E"/>
          <w:szCs w:val="28"/>
        </w:rPr>
        <w:br/>
        <w:t>1011010100000110</w:t>
      </w:r>
      <w:r w:rsidRPr="00D7709E">
        <w:rPr>
          <w:color w:val="14191E"/>
          <w:szCs w:val="28"/>
          <w:vertAlign w:val="subscript"/>
        </w:rPr>
        <w:t>2</w:t>
      </w:r>
      <w:r w:rsidRPr="00D7709E">
        <w:rPr>
          <w:color w:val="14191E"/>
          <w:szCs w:val="28"/>
        </w:rPr>
        <w:t> = 1·2</w:t>
      </w:r>
      <w:r w:rsidRPr="00D7709E">
        <w:rPr>
          <w:color w:val="14191E"/>
          <w:szCs w:val="28"/>
          <w:vertAlign w:val="superscript"/>
        </w:rPr>
        <w:t>15</w:t>
      </w:r>
      <w:r w:rsidRPr="00D7709E">
        <w:rPr>
          <w:color w:val="14191E"/>
          <w:szCs w:val="28"/>
        </w:rPr>
        <w:t>+0·2</w:t>
      </w:r>
      <w:r w:rsidRPr="00D7709E">
        <w:rPr>
          <w:color w:val="14191E"/>
          <w:szCs w:val="28"/>
          <w:vertAlign w:val="superscript"/>
        </w:rPr>
        <w:t>14</w:t>
      </w:r>
      <w:r w:rsidRPr="00D7709E">
        <w:rPr>
          <w:color w:val="14191E"/>
          <w:szCs w:val="28"/>
        </w:rPr>
        <w:t>+1·2</w:t>
      </w:r>
      <w:r w:rsidRPr="00D7709E">
        <w:rPr>
          <w:color w:val="14191E"/>
          <w:szCs w:val="28"/>
          <w:vertAlign w:val="superscript"/>
        </w:rPr>
        <w:t>13</w:t>
      </w:r>
      <w:r w:rsidRPr="00D7709E">
        <w:rPr>
          <w:color w:val="14191E"/>
          <w:szCs w:val="28"/>
        </w:rPr>
        <w:t>+1·2</w:t>
      </w:r>
      <w:r w:rsidRPr="00D7709E">
        <w:rPr>
          <w:color w:val="14191E"/>
          <w:szCs w:val="28"/>
          <w:vertAlign w:val="superscript"/>
        </w:rPr>
        <w:t>12</w:t>
      </w:r>
      <w:r w:rsidRPr="00D7709E">
        <w:rPr>
          <w:color w:val="14191E"/>
          <w:szCs w:val="28"/>
        </w:rPr>
        <w:t>+0·2</w:t>
      </w:r>
      <w:r w:rsidRPr="00D7709E">
        <w:rPr>
          <w:color w:val="14191E"/>
          <w:szCs w:val="28"/>
          <w:vertAlign w:val="superscript"/>
        </w:rPr>
        <w:t>11</w:t>
      </w:r>
      <w:r w:rsidRPr="00D7709E">
        <w:rPr>
          <w:color w:val="14191E"/>
          <w:szCs w:val="28"/>
        </w:rPr>
        <w:t>+1·2</w:t>
      </w:r>
      <w:r w:rsidRPr="00D7709E">
        <w:rPr>
          <w:color w:val="14191E"/>
          <w:szCs w:val="28"/>
          <w:vertAlign w:val="superscript"/>
        </w:rPr>
        <w:t>10</w:t>
      </w:r>
      <w:r w:rsidRPr="00D7709E">
        <w:rPr>
          <w:color w:val="14191E"/>
          <w:szCs w:val="28"/>
        </w:rPr>
        <w:t>+0·2</w:t>
      </w:r>
      <w:r w:rsidRPr="00D7709E">
        <w:rPr>
          <w:color w:val="14191E"/>
          <w:szCs w:val="28"/>
          <w:vertAlign w:val="superscript"/>
        </w:rPr>
        <w:t>9</w:t>
      </w:r>
      <w:r w:rsidRPr="00D7709E">
        <w:rPr>
          <w:color w:val="14191E"/>
          <w:szCs w:val="28"/>
        </w:rPr>
        <w:t>+1·2</w:t>
      </w:r>
      <w:r w:rsidRPr="00D7709E">
        <w:rPr>
          <w:color w:val="14191E"/>
          <w:szCs w:val="28"/>
          <w:vertAlign w:val="superscript"/>
        </w:rPr>
        <w:t>8</w:t>
      </w:r>
      <w:r w:rsidRPr="00D7709E">
        <w:rPr>
          <w:color w:val="14191E"/>
          <w:szCs w:val="28"/>
        </w:rPr>
        <w:t>+0·2</w:t>
      </w:r>
      <w:r w:rsidRPr="00D7709E">
        <w:rPr>
          <w:color w:val="14191E"/>
          <w:szCs w:val="28"/>
          <w:vertAlign w:val="superscript"/>
        </w:rPr>
        <w:t>7</w:t>
      </w:r>
      <w:r w:rsidRPr="00D7709E">
        <w:rPr>
          <w:color w:val="14191E"/>
          <w:szCs w:val="28"/>
        </w:rPr>
        <w:t>+0·2</w:t>
      </w:r>
      <w:r w:rsidRPr="00D7709E">
        <w:rPr>
          <w:color w:val="14191E"/>
          <w:szCs w:val="28"/>
          <w:vertAlign w:val="superscript"/>
        </w:rPr>
        <w:t>6</w:t>
      </w:r>
      <w:r w:rsidRPr="00D7709E">
        <w:rPr>
          <w:color w:val="14191E"/>
          <w:szCs w:val="28"/>
        </w:rPr>
        <w:t>+0·2</w:t>
      </w:r>
      <w:r w:rsidRPr="00D7709E">
        <w:rPr>
          <w:color w:val="14191E"/>
          <w:szCs w:val="28"/>
          <w:vertAlign w:val="superscript"/>
        </w:rPr>
        <w:t>5</w:t>
      </w:r>
      <w:r w:rsidRPr="00D7709E">
        <w:rPr>
          <w:color w:val="14191E"/>
          <w:szCs w:val="28"/>
        </w:rPr>
        <w:t>+0·2</w:t>
      </w:r>
      <w:r w:rsidRPr="00D7709E">
        <w:rPr>
          <w:color w:val="14191E"/>
          <w:szCs w:val="28"/>
          <w:vertAlign w:val="superscript"/>
        </w:rPr>
        <w:t>4</w:t>
      </w:r>
      <w:r w:rsidRPr="00D7709E">
        <w:rPr>
          <w:color w:val="14191E"/>
          <w:szCs w:val="28"/>
        </w:rPr>
        <w:t>+0·2</w:t>
      </w:r>
      <w:r w:rsidRPr="00D7709E">
        <w:rPr>
          <w:color w:val="14191E"/>
          <w:szCs w:val="28"/>
          <w:vertAlign w:val="superscript"/>
        </w:rPr>
        <w:t>3</w:t>
      </w:r>
      <w:r w:rsidRPr="00D7709E">
        <w:rPr>
          <w:color w:val="14191E"/>
          <w:szCs w:val="28"/>
        </w:rPr>
        <w:t>+1·2</w:t>
      </w:r>
      <w:r w:rsidRPr="00D7709E">
        <w:rPr>
          <w:color w:val="14191E"/>
          <w:szCs w:val="28"/>
          <w:vertAlign w:val="superscript"/>
        </w:rPr>
        <w:t>2</w:t>
      </w:r>
      <w:r w:rsidRPr="00D7709E">
        <w:rPr>
          <w:color w:val="14191E"/>
          <w:szCs w:val="28"/>
        </w:rPr>
        <w:t>+1·2</w:t>
      </w:r>
      <w:r w:rsidRPr="00D7709E">
        <w:rPr>
          <w:color w:val="14191E"/>
          <w:szCs w:val="28"/>
          <w:vertAlign w:val="superscript"/>
        </w:rPr>
        <w:t>1</w:t>
      </w:r>
      <w:r w:rsidRPr="00D7709E">
        <w:rPr>
          <w:color w:val="14191E"/>
          <w:szCs w:val="28"/>
        </w:rPr>
        <w:t>+0·1 = 46342</w:t>
      </w:r>
      <w:r w:rsidRPr="00D7709E">
        <w:rPr>
          <w:color w:val="14191E"/>
          <w:szCs w:val="28"/>
          <w:vertAlign w:val="subscript"/>
        </w:rPr>
        <w:t>10</w:t>
      </w:r>
    </w:p>
    <w:p w14:paraId="05CF2633" w14:textId="183F32C7" w:rsidR="00D7709E" w:rsidRPr="0070114B" w:rsidRDefault="00D7709E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  <w:vertAlign w:val="subscript"/>
        </w:rPr>
      </w:pPr>
      <w:r w:rsidRPr="00D7709E">
        <w:rPr>
          <w:color w:val="14191E"/>
          <w:szCs w:val="28"/>
        </w:rPr>
        <w:t>Переводим целую часть 46342</w:t>
      </w:r>
      <w:r w:rsidRPr="00D7709E">
        <w:rPr>
          <w:color w:val="14191E"/>
          <w:szCs w:val="28"/>
          <w:vertAlign w:val="subscript"/>
        </w:rPr>
        <w:t>10</w:t>
      </w:r>
      <w:r w:rsidRPr="00D7709E">
        <w:rPr>
          <w:color w:val="14191E"/>
          <w:szCs w:val="28"/>
        </w:rPr>
        <w:t> в 16-ую систему последовательным делением на 16:</w:t>
      </w:r>
      <w:r w:rsidRPr="00D7709E">
        <w:rPr>
          <w:color w:val="14191E"/>
          <w:szCs w:val="28"/>
        </w:rPr>
        <w:br/>
        <w:t>46342/16 = 2896, остаток:</w:t>
      </w:r>
      <w:r w:rsidRPr="0070114B">
        <w:rPr>
          <w:color w:val="14191E"/>
          <w:szCs w:val="28"/>
        </w:rPr>
        <w:t xml:space="preserve"> 6</w:t>
      </w:r>
      <w:r w:rsidRPr="00D7709E">
        <w:rPr>
          <w:color w:val="14191E"/>
          <w:szCs w:val="28"/>
        </w:rPr>
        <w:br/>
        <w:t>2896/16 = 181, остаток:</w:t>
      </w:r>
      <w:r w:rsidRPr="0070114B">
        <w:rPr>
          <w:color w:val="14191E"/>
          <w:szCs w:val="28"/>
        </w:rPr>
        <w:t xml:space="preserve"> 0</w:t>
      </w:r>
      <w:r w:rsidRPr="00D7709E">
        <w:rPr>
          <w:color w:val="14191E"/>
          <w:szCs w:val="28"/>
        </w:rPr>
        <w:br/>
        <w:t>181/16 = 11, остаток:</w:t>
      </w:r>
      <w:r w:rsidRPr="0070114B">
        <w:rPr>
          <w:color w:val="14191E"/>
          <w:szCs w:val="28"/>
        </w:rPr>
        <w:t xml:space="preserve"> 5</w:t>
      </w:r>
      <w:r w:rsidRPr="00D7709E">
        <w:rPr>
          <w:color w:val="14191E"/>
          <w:szCs w:val="28"/>
        </w:rPr>
        <w:br/>
        <w:t>11/16 = 0, остаток: 11, 11 =</w:t>
      </w:r>
      <w:r w:rsidRPr="0070114B">
        <w:rPr>
          <w:color w:val="14191E"/>
          <w:szCs w:val="28"/>
        </w:rPr>
        <w:t xml:space="preserve"> </w:t>
      </w:r>
      <w:r w:rsidRPr="0070114B">
        <w:rPr>
          <w:color w:val="14191E"/>
          <w:szCs w:val="28"/>
          <w:lang w:val="en-US"/>
        </w:rPr>
        <w:t>B</w:t>
      </w:r>
      <w:r w:rsidRPr="00D7709E">
        <w:rPr>
          <w:color w:val="14191E"/>
          <w:szCs w:val="28"/>
        </w:rPr>
        <w:br/>
        <w:t>46342</w:t>
      </w:r>
      <w:r w:rsidRPr="00D7709E">
        <w:rPr>
          <w:color w:val="14191E"/>
          <w:szCs w:val="28"/>
          <w:vertAlign w:val="subscript"/>
        </w:rPr>
        <w:t>10</w:t>
      </w:r>
      <w:r w:rsidRPr="00D7709E">
        <w:rPr>
          <w:color w:val="14191E"/>
          <w:szCs w:val="28"/>
        </w:rPr>
        <w:t> = B506</w:t>
      </w:r>
      <w:r w:rsidRPr="00D7709E">
        <w:rPr>
          <w:color w:val="14191E"/>
          <w:szCs w:val="28"/>
          <w:vertAlign w:val="subscript"/>
        </w:rPr>
        <w:t>16</w:t>
      </w:r>
    </w:p>
    <w:p w14:paraId="0F276004" w14:textId="4DA2B596" w:rsidR="00D7709E" w:rsidRPr="0070114B" w:rsidRDefault="00D7709E" w:rsidP="005341A9">
      <w:pPr>
        <w:pStyle w:val="a5"/>
        <w:shd w:val="clear" w:color="auto" w:fill="FFFFFF"/>
        <w:spacing w:before="0" w:beforeAutospacing="0" w:after="0" w:afterAutospacing="0"/>
        <w:jc w:val="left"/>
        <w:rPr>
          <w:rFonts w:ascii="Times New Roman" w:hAnsi="Times New Roman"/>
          <w:color w:val="14191E"/>
          <w:sz w:val="28"/>
          <w:szCs w:val="28"/>
        </w:rPr>
      </w:pPr>
      <w:r w:rsidRPr="0070114B">
        <w:rPr>
          <w:rFonts w:ascii="Times New Roman" w:hAnsi="Times New Roman"/>
          <w:color w:val="14191E"/>
          <w:sz w:val="28"/>
          <w:szCs w:val="28"/>
        </w:rPr>
        <w:t xml:space="preserve">    </w:t>
      </w:r>
      <w:r w:rsidRPr="0070114B">
        <w:rPr>
          <w:rFonts w:ascii="Times New Roman" w:hAnsi="Times New Roman"/>
          <w:b/>
          <w:bCs/>
          <w:color w:val="14191E"/>
          <w:sz w:val="28"/>
          <w:szCs w:val="28"/>
          <w:lang w:val="en-US"/>
        </w:rPr>
        <w:t>6.</w:t>
      </w:r>
      <w:r w:rsidRPr="0070114B">
        <w:rPr>
          <w:rFonts w:ascii="Times New Roman" w:hAnsi="Times New Roman"/>
          <w:color w:val="14191E"/>
          <w:sz w:val="28"/>
          <w:szCs w:val="28"/>
        </w:rPr>
        <w:t xml:space="preserve"> </w:t>
      </w:r>
      <w:r w:rsidRPr="0070114B">
        <w:rPr>
          <w:rFonts w:ascii="Times New Roman" w:hAnsi="Times New Roman"/>
          <w:b/>
          <w:bCs/>
          <w:color w:val="14191E"/>
          <w:sz w:val="28"/>
          <w:szCs w:val="28"/>
        </w:rPr>
        <w:t>Решение:</w:t>
      </w:r>
    </w:p>
    <w:p w14:paraId="749B3EFC" w14:textId="77777777" w:rsidR="00D7709E" w:rsidRPr="00D7709E" w:rsidRDefault="00D7709E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D7709E">
        <w:rPr>
          <w:color w:val="14191E"/>
          <w:szCs w:val="28"/>
        </w:rPr>
        <w:t>Переводим 3754</w:t>
      </w:r>
      <w:r w:rsidRPr="00D7709E">
        <w:rPr>
          <w:color w:val="14191E"/>
          <w:szCs w:val="28"/>
          <w:vertAlign w:val="subscript"/>
        </w:rPr>
        <w:t>8</w:t>
      </w:r>
      <w:r w:rsidRPr="00D7709E">
        <w:rPr>
          <w:color w:val="14191E"/>
          <w:szCs w:val="28"/>
        </w:rPr>
        <w:t> в десятичную систему:</w:t>
      </w:r>
      <w:r w:rsidRPr="00D7709E">
        <w:rPr>
          <w:color w:val="14191E"/>
          <w:szCs w:val="28"/>
        </w:rPr>
        <w:br/>
        <w:t>3754</w:t>
      </w:r>
      <w:r w:rsidRPr="00D7709E">
        <w:rPr>
          <w:color w:val="14191E"/>
          <w:szCs w:val="28"/>
          <w:vertAlign w:val="subscript"/>
        </w:rPr>
        <w:t>8</w:t>
      </w:r>
      <w:r w:rsidRPr="00D7709E">
        <w:rPr>
          <w:color w:val="14191E"/>
          <w:szCs w:val="28"/>
        </w:rPr>
        <w:t> = 3·8</w:t>
      </w:r>
      <w:r w:rsidRPr="00D7709E">
        <w:rPr>
          <w:color w:val="14191E"/>
          <w:szCs w:val="28"/>
          <w:vertAlign w:val="superscript"/>
        </w:rPr>
        <w:t>3</w:t>
      </w:r>
      <w:r w:rsidRPr="00D7709E">
        <w:rPr>
          <w:color w:val="14191E"/>
          <w:szCs w:val="28"/>
        </w:rPr>
        <w:t>+7·8</w:t>
      </w:r>
      <w:r w:rsidRPr="00D7709E">
        <w:rPr>
          <w:color w:val="14191E"/>
          <w:szCs w:val="28"/>
          <w:vertAlign w:val="superscript"/>
        </w:rPr>
        <w:t>2</w:t>
      </w:r>
      <w:r w:rsidRPr="00D7709E">
        <w:rPr>
          <w:color w:val="14191E"/>
          <w:szCs w:val="28"/>
        </w:rPr>
        <w:t>+5·8</w:t>
      </w:r>
      <w:r w:rsidRPr="00D7709E">
        <w:rPr>
          <w:color w:val="14191E"/>
          <w:szCs w:val="28"/>
          <w:vertAlign w:val="superscript"/>
        </w:rPr>
        <w:t>1</w:t>
      </w:r>
      <w:r w:rsidRPr="00D7709E">
        <w:rPr>
          <w:color w:val="14191E"/>
          <w:szCs w:val="28"/>
        </w:rPr>
        <w:t>+4·1 = 2028</w:t>
      </w:r>
      <w:r w:rsidRPr="00D7709E">
        <w:rPr>
          <w:color w:val="14191E"/>
          <w:szCs w:val="28"/>
          <w:vertAlign w:val="subscript"/>
        </w:rPr>
        <w:t>10</w:t>
      </w:r>
    </w:p>
    <w:p w14:paraId="02CC38F8" w14:textId="554C699A" w:rsidR="00D7709E" w:rsidRPr="0070114B" w:rsidRDefault="00D7709E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  <w:vertAlign w:val="subscript"/>
        </w:rPr>
      </w:pPr>
      <w:r w:rsidRPr="00D7709E">
        <w:rPr>
          <w:color w:val="14191E"/>
          <w:szCs w:val="28"/>
        </w:rPr>
        <w:t>Переводим целую часть 2028</w:t>
      </w:r>
      <w:r w:rsidRPr="00D7709E">
        <w:rPr>
          <w:color w:val="14191E"/>
          <w:szCs w:val="28"/>
          <w:vertAlign w:val="subscript"/>
        </w:rPr>
        <w:t>10</w:t>
      </w:r>
      <w:r w:rsidRPr="00D7709E">
        <w:rPr>
          <w:color w:val="14191E"/>
          <w:szCs w:val="28"/>
        </w:rPr>
        <w:t> в 2-ую систему последовательным делением на 2:</w:t>
      </w:r>
      <w:r w:rsidRPr="00D7709E">
        <w:rPr>
          <w:color w:val="14191E"/>
          <w:szCs w:val="28"/>
        </w:rPr>
        <w:br/>
        <w:t>2028/2 = 1014, остаток:</w:t>
      </w:r>
      <w:r w:rsidRPr="0070114B">
        <w:rPr>
          <w:color w:val="14191E"/>
          <w:szCs w:val="28"/>
        </w:rPr>
        <w:t xml:space="preserve"> 0</w:t>
      </w:r>
      <w:r w:rsidRPr="00D7709E">
        <w:rPr>
          <w:color w:val="14191E"/>
          <w:szCs w:val="28"/>
        </w:rPr>
        <w:br/>
      </w:r>
      <w:r w:rsidRPr="00D7709E">
        <w:rPr>
          <w:color w:val="14191E"/>
          <w:szCs w:val="28"/>
        </w:rPr>
        <w:lastRenderedPageBreak/>
        <w:t>1014/2 = 507, остаток:</w:t>
      </w:r>
      <w:r w:rsidRPr="0070114B">
        <w:rPr>
          <w:color w:val="14191E"/>
          <w:szCs w:val="28"/>
        </w:rPr>
        <w:t xml:space="preserve"> 0</w:t>
      </w:r>
      <w:r w:rsidRPr="00D7709E">
        <w:rPr>
          <w:color w:val="14191E"/>
          <w:szCs w:val="28"/>
        </w:rPr>
        <w:br/>
        <w:t>507/2 = 253, остаток:</w:t>
      </w:r>
      <w:r w:rsidRPr="0070114B">
        <w:rPr>
          <w:color w:val="14191E"/>
          <w:szCs w:val="28"/>
        </w:rPr>
        <w:t xml:space="preserve"> 1</w:t>
      </w:r>
      <w:r w:rsidRPr="00D7709E">
        <w:rPr>
          <w:color w:val="14191E"/>
          <w:szCs w:val="28"/>
        </w:rPr>
        <w:br/>
        <w:t>253/2 = 126, остаток:</w:t>
      </w:r>
      <w:r w:rsidRPr="0070114B">
        <w:rPr>
          <w:color w:val="14191E"/>
          <w:szCs w:val="28"/>
        </w:rPr>
        <w:t xml:space="preserve"> 1</w:t>
      </w:r>
      <w:r w:rsidRPr="00D7709E">
        <w:rPr>
          <w:color w:val="14191E"/>
          <w:szCs w:val="28"/>
        </w:rPr>
        <w:br/>
        <w:t>126/2 = 63, остаток:</w:t>
      </w:r>
      <w:r w:rsidRPr="0070114B">
        <w:rPr>
          <w:color w:val="14191E"/>
          <w:szCs w:val="28"/>
        </w:rPr>
        <w:t xml:space="preserve"> 0</w:t>
      </w:r>
      <w:r w:rsidRPr="00D7709E">
        <w:rPr>
          <w:color w:val="14191E"/>
          <w:szCs w:val="28"/>
        </w:rPr>
        <w:br/>
        <w:t>63/2 = 31, остаток:</w:t>
      </w:r>
      <w:r w:rsidRPr="0070114B">
        <w:rPr>
          <w:color w:val="14191E"/>
          <w:szCs w:val="28"/>
        </w:rPr>
        <w:t xml:space="preserve"> 1</w:t>
      </w:r>
      <w:r w:rsidRPr="00D7709E">
        <w:rPr>
          <w:color w:val="14191E"/>
          <w:szCs w:val="28"/>
        </w:rPr>
        <w:br/>
        <w:t>31/2 = 15, остаток:</w:t>
      </w:r>
      <w:r w:rsidRPr="0070114B">
        <w:rPr>
          <w:color w:val="14191E"/>
          <w:szCs w:val="28"/>
        </w:rPr>
        <w:t xml:space="preserve"> 1</w:t>
      </w:r>
      <w:r w:rsidRPr="00D7709E">
        <w:rPr>
          <w:color w:val="14191E"/>
          <w:szCs w:val="28"/>
        </w:rPr>
        <w:br/>
        <w:t>15/2 = 7, остаток:</w:t>
      </w:r>
      <w:r w:rsidRPr="0070114B">
        <w:rPr>
          <w:color w:val="14191E"/>
          <w:szCs w:val="28"/>
        </w:rPr>
        <w:t xml:space="preserve"> 1</w:t>
      </w:r>
      <w:r w:rsidRPr="00D7709E">
        <w:rPr>
          <w:color w:val="14191E"/>
          <w:szCs w:val="28"/>
        </w:rPr>
        <w:br/>
        <w:t>7/2 = 3, остаток:</w:t>
      </w:r>
      <w:r w:rsidRPr="0070114B">
        <w:rPr>
          <w:color w:val="14191E"/>
          <w:szCs w:val="28"/>
        </w:rPr>
        <w:t xml:space="preserve"> 1</w:t>
      </w:r>
      <w:r w:rsidRPr="00D7709E">
        <w:rPr>
          <w:color w:val="14191E"/>
          <w:szCs w:val="28"/>
        </w:rPr>
        <w:br/>
        <w:t>3/2 = 1, остаток:</w:t>
      </w:r>
      <w:r w:rsidRPr="0070114B">
        <w:rPr>
          <w:color w:val="14191E"/>
          <w:szCs w:val="28"/>
        </w:rPr>
        <w:t xml:space="preserve"> 1</w:t>
      </w:r>
      <w:r w:rsidRPr="00D7709E">
        <w:rPr>
          <w:color w:val="14191E"/>
          <w:szCs w:val="28"/>
        </w:rPr>
        <w:br/>
        <w:t>1/2 = 0, остаток:</w:t>
      </w:r>
      <w:r w:rsidRPr="0070114B">
        <w:rPr>
          <w:color w:val="14191E"/>
          <w:szCs w:val="28"/>
        </w:rPr>
        <w:t xml:space="preserve"> 1</w:t>
      </w:r>
      <w:r w:rsidRPr="00D7709E">
        <w:rPr>
          <w:color w:val="14191E"/>
          <w:szCs w:val="28"/>
        </w:rPr>
        <w:br/>
        <w:t>2028</w:t>
      </w:r>
      <w:r w:rsidRPr="00D7709E">
        <w:rPr>
          <w:color w:val="14191E"/>
          <w:szCs w:val="28"/>
          <w:vertAlign w:val="subscript"/>
        </w:rPr>
        <w:t>10</w:t>
      </w:r>
      <w:r w:rsidRPr="00D7709E">
        <w:rPr>
          <w:color w:val="14191E"/>
          <w:szCs w:val="28"/>
        </w:rPr>
        <w:t> = 11111101100</w:t>
      </w:r>
      <w:r w:rsidRPr="00D7709E">
        <w:rPr>
          <w:color w:val="14191E"/>
          <w:szCs w:val="28"/>
          <w:vertAlign w:val="subscript"/>
        </w:rPr>
        <w:t>2</w:t>
      </w:r>
    </w:p>
    <w:p w14:paraId="5D80505F" w14:textId="6E043D9A" w:rsidR="005341A9" w:rsidRPr="0070114B" w:rsidRDefault="005341A9" w:rsidP="005341A9">
      <w:pPr>
        <w:pStyle w:val="a5"/>
        <w:shd w:val="clear" w:color="auto" w:fill="FFFFFF"/>
        <w:spacing w:before="0" w:beforeAutospacing="0" w:after="0" w:afterAutospacing="0"/>
        <w:jc w:val="left"/>
        <w:rPr>
          <w:rFonts w:ascii="Times New Roman" w:hAnsi="Times New Roman"/>
          <w:b/>
          <w:bCs/>
          <w:color w:val="14191E"/>
          <w:sz w:val="28"/>
          <w:szCs w:val="28"/>
        </w:rPr>
      </w:pPr>
      <w:r w:rsidRPr="0070114B">
        <w:rPr>
          <w:rFonts w:ascii="Times New Roman" w:hAnsi="Times New Roman"/>
          <w:color w:val="14191E"/>
          <w:sz w:val="28"/>
          <w:szCs w:val="28"/>
          <w:vertAlign w:val="subscript"/>
          <w:lang w:val="en-US"/>
        </w:rPr>
        <w:t xml:space="preserve">       </w:t>
      </w:r>
      <w:r w:rsidR="00D7709E" w:rsidRPr="0070114B">
        <w:rPr>
          <w:rFonts w:ascii="Times New Roman" w:hAnsi="Times New Roman"/>
          <w:color w:val="14191E"/>
          <w:sz w:val="28"/>
          <w:szCs w:val="28"/>
          <w:vertAlign w:val="subscript"/>
        </w:rPr>
        <w:t xml:space="preserve">  </w:t>
      </w:r>
      <w:r w:rsidR="00D7709E" w:rsidRPr="0070114B">
        <w:rPr>
          <w:rFonts w:ascii="Times New Roman" w:hAnsi="Times New Roman"/>
          <w:b/>
          <w:bCs/>
          <w:color w:val="14191E"/>
          <w:sz w:val="28"/>
          <w:szCs w:val="28"/>
        </w:rPr>
        <w:t>7.</w:t>
      </w:r>
      <w:r w:rsidR="00D7709E" w:rsidRPr="0070114B">
        <w:rPr>
          <w:rFonts w:ascii="Times New Roman" w:hAnsi="Times New Roman"/>
          <w:color w:val="14191E"/>
          <w:sz w:val="28"/>
          <w:szCs w:val="28"/>
        </w:rPr>
        <w:t xml:space="preserve"> </w:t>
      </w:r>
      <w:r w:rsidR="00D7709E" w:rsidRPr="0070114B">
        <w:rPr>
          <w:rFonts w:ascii="Times New Roman" w:hAnsi="Times New Roman"/>
          <w:b/>
          <w:bCs/>
          <w:color w:val="14191E"/>
          <w:sz w:val="28"/>
          <w:szCs w:val="28"/>
        </w:rPr>
        <w:t>Решение:</w:t>
      </w:r>
    </w:p>
    <w:p w14:paraId="301F4E28" w14:textId="3506B5FC" w:rsidR="005341A9" w:rsidRPr="0070114B" w:rsidRDefault="005341A9" w:rsidP="005341A9">
      <w:pPr>
        <w:pStyle w:val="a5"/>
        <w:shd w:val="clear" w:color="auto" w:fill="FFFFFF"/>
        <w:spacing w:before="0" w:beforeAutospacing="0" w:after="0" w:afterAutospacing="0"/>
        <w:jc w:val="left"/>
        <w:rPr>
          <w:rFonts w:ascii="Times New Roman" w:hAnsi="Times New Roman"/>
          <w:color w:val="14191E"/>
          <w:sz w:val="28"/>
          <w:szCs w:val="28"/>
        </w:rPr>
      </w:pPr>
      <w:r w:rsidRPr="0070114B">
        <w:rPr>
          <w:rFonts w:ascii="Times New Roman" w:hAnsi="Times New Roman"/>
          <w:color w:val="14191E"/>
          <w:sz w:val="28"/>
          <w:szCs w:val="28"/>
        </w:rPr>
        <w:t xml:space="preserve"> Переводим 2ED</w:t>
      </w:r>
      <w:r w:rsidRPr="0070114B">
        <w:rPr>
          <w:rFonts w:ascii="Times New Roman" w:hAnsi="Times New Roman"/>
          <w:color w:val="14191E"/>
          <w:sz w:val="28"/>
          <w:szCs w:val="28"/>
          <w:vertAlign w:val="subscript"/>
        </w:rPr>
        <w:t>16</w:t>
      </w:r>
      <w:r w:rsidRPr="0070114B">
        <w:rPr>
          <w:rFonts w:ascii="Times New Roman" w:hAnsi="Times New Roman"/>
          <w:color w:val="14191E"/>
          <w:sz w:val="28"/>
          <w:szCs w:val="28"/>
        </w:rPr>
        <w:t> в десятичную систему:</w:t>
      </w:r>
      <w:r w:rsidRPr="0070114B">
        <w:rPr>
          <w:rFonts w:ascii="Times New Roman" w:hAnsi="Times New Roman"/>
          <w:color w:val="14191E"/>
          <w:sz w:val="28"/>
          <w:szCs w:val="28"/>
        </w:rPr>
        <w:br/>
        <w:t>2ED</w:t>
      </w:r>
      <w:r w:rsidRPr="0070114B">
        <w:rPr>
          <w:rFonts w:ascii="Times New Roman" w:hAnsi="Times New Roman"/>
          <w:color w:val="14191E"/>
          <w:sz w:val="28"/>
          <w:szCs w:val="28"/>
          <w:vertAlign w:val="subscript"/>
        </w:rPr>
        <w:t>16</w:t>
      </w:r>
      <w:r w:rsidRPr="0070114B">
        <w:rPr>
          <w:rFonts w:ascii="Times New Roman" w:hAnsi="Times New Roman"/>
          <w:color w:val="14191E"/>
          <w:sz w:val="28"/>
          <w:szCs w:val="28"/>
        </w:rPr>
        <w:t> = 2·16</w:t>
      </w:r>
      <w:r w:rsidRPr="0070114B">
        <w:rPr>
          <w:rFonts w:ascii="Times New Roman" w:hAnsi="Times New Roman"/>
          <w:color w:val="14191E"/>
          <w:sz w:val="28"/>
          <w:szCs w:val="28"/>
          <w:vertAlign w:val="superscript"/>
        </w:rPr>
        <w:t>2</w:t>
      </w:r>
      <w:r w:rsidRPr="0070114B">
        <w:rPr>
          <w:rFonts w:ascii="Times New Roman" w:hAnsi="Times New Roman"/>
          <w:color w:val="14191E"/>
          <w:sz w:val="28"/>
          <w:szCs w:val="28"/>
        </w:rPr>
        <w:t>+14·16</w:t>
      </w:r>
      <w:r w:rsidRPr="0070114B">
        <w:rPr>
          <w:rFonts w:ascii="Times New Roman" w:hAnsi="Times New Roman"/>
          <w:color w:val="14191E"/>
          <w:sz w:val="28"/>
          <w:szCs w:val="28"/>
          <w:vertAlign w:val="superscript"/>
        </w:rPr>
        <w:t>1</w:t>
      </w:r>
      <w:r w:rsidRPr="0070114B">
        <w:rPr>
          <w:rFonts w:ascii="Times New Roman" w:hAnsi="Times New Roman"/>
          <w:color w:val="14191E"/>
          <w:sz w:val="28"/>
          <w:szCs w:val="28"/>
        </w:rPr>
        <w:t>+13·1 = 749</w:t>
      </w:r>
      <w:r w:rsidRPr="0070114B">
        <w:rPr>
          <w:rFonts w:ascii="Times New Roman" w:hAnsi="Times New Roman"/>
          <w:color w:val="14191E"/>
          <w:sz w:val="28"/>
          <w:szCs w:val="28"/>
          <w:vertAlign w:val="subscript"/>
        </w:rPr>
        <w:t>10</w:t>
      </w:r>
    </w:p>
    <w:p w14:paraId="3C06174B" w14:textId="6F82442A" w:rsidR="005341A9" w:rsidRPr="005341A9" w:rsidRDefault="005341A9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5341A9">
        <w:rPr>
          <w:color w:val="14191E"/>
          <w:szCs w:val="28"/>
        </w:rPr>
        <w:t>Переводим целую часть 749</w:t>
      </w:r>
      <w:r w:rsidRPr="005341A9">
        <w:rPr>
          <w:color w:val="14191E"/>
          <w:szCs w:val="28"/>
          <w:vertAlign w:val="subscript"/>
        </w:rPr>
        <w:t>10</w:t>
      </w:r>
      <w:r w:rsidRPr="005341A9">
        <w:rPr>
          <w:color w:val="14191E"/>
          <w:szCs w:val="28"/>
        </w:rPr>
        <w:t> в 2-ую систему последовательным делением на 2:</w:t>
      </w:r>
      <w:r w:rsidRPr="005341A9">
        <w:rPr>
          <w:color w:val="14191E"/>
          <w:szCs w:val="28"/>
        </w:rPr>
        <w:br/>
        <w:t>749/2 = 374, остаток:</w:t>
      </w:r>
      <w:r w:rsidRPr="0070114B">
        <w:rPr>
          <w:color w:val="14191E"/>
          <w:szCs w:val="28"/>
        </w:rPr>
        <w:t xml:space="preserve"> 1</w:t>
      </w:r>
      <w:r w:rsidRPr="005341A9">
        <w:rPr>
          <w:color w:val="14191E"/>
          <w:szCs w:val="28"/>
        </w:rPr>
        <w:br/>
        <w:t>374/2 = 187, остаток:</w:t>
      </w:r>
      <w:r w:rsidRPr="0070114B">
        <w:rPr>
          <w:color w:val="14191E"/>
          <w:szCs w:val="28"/>
        </w:rPr>
        <w:t xml:space="preserve"> 0</w:t>
      </w:r>
      <w:r w:rsidRPr="005341A9">
        <w:rPr>
          <w:color w:val="14191E"/>
          <w:szCs w:val="28"/>
        </w:rPr>
        <w:br/>
        <w:t>187/2 = 93, остаток:</w:t>
      </w:r>
      <w:r w:rsidRPr="0070114B">
        <w:rPr>
          <w:color w:val="14191E"/>
          <w:szCs w:val="28"/>
        </w:rPr>
        <w:t xml:space="preserve"> 1</w:t>
      </w:r>
      <w:r w:rsidRPr="005341A9">
        <w:rPr>
          <w:color w:val="14191E"/>
          <w:szCs w:val="28"/>
        </w:rPr>
        <w:br/>
        <w:t>93/2 = 46, остаток:</w:t>
      </w:r>
      <w:r w:rsidRPr="0070114B">
        <w:rPr>
          <w:color w:val="14191E"/>
          <w:szCs w:val="28"/>
        </w:rPr>
        <w:t xml:space="preserve"> 1</w:t>
      </w:r>
      <w:r w:rsidRPr="005341A9">
        <w:rPr>
          <w:color w:val="14191E"/>
          <w:szCs w:val="28"/>
        </w:rPr>
        <w:br/>
        <w:t>46/2 = 23, остаток:</w:t>
      </w:r>
      <w:r w:rsidRPr="0070114B">
        <w:rPr>
          <w:color w:val="14191E"/>
          <w:szCs w:val="28"/>
        </w:rPr>
        <w:t xml:space="preserve"> 0</w:t>
      </w:r>
      <w:r w:rsidRPr="005341A9">
        <w:rPr>
          <w:color w:val="14191E"/>
          <w:szCs w:val="28"/>
        </w:rPr>
        <w:br/>
        <w:t>23/2 = 11, остаток:</w:t>
      </w:r>
      <w:r w:rsidRPr="0070114B">
        <w:rPr>
          <w:color w:val="14191E"/>
          <w:szCs w:val="28"/>
        </w:rPr>
        <w:t xml:space="preserve"> 1</w:t>
      </w:r>
      <w:r w:rsidRPr="005341A9">
        <w:rPr>
          <w:color w:val="14191E"/>
          <w:szCs w:val="28"/>
        </w:rPr>
        <w:br/>
        <w:t>11/2 = 5, остаток:</w:t>
      </w:r>
      <w:r w:rsidRPr="0070114B">
        <w:rPr>
          <w:color w:val="14191E"/>
          <w:szCs w:val="28"/>
        </w:rPr>
        <w:t xml:space="preserve"> 1</w:t>
      </w:r>
      <w:r w:rsidRPr="005341A9">
        <w:rPr>
          <w:color w:val="14191E"/>
          <w:szCs w:val="28"/>
        </w:rPr>
        <w:br/>
        <w:t>5/2 = 2, остаток:</w:t>
      </w:r>
      <w:r w:rsidRPr="0070114B">
        <w:rPr>
          <w:color w:val="14191E"/>
          <w:szCs w:val="28"/>
        </w:rPr>
        <w:t xml:space="preserve"> 1</w:t>
      </w:r>
      <w:r w:rsidRPr="005341A9">
        <w:rPr>
          <w:color w:val="14191E"/>
          <w:szCs w:val="28"/>
        </w:rPr>
        <w:br/>
        <w:t>2/2 = 1, остаток:</w:t>
      </w:r>
      <w:r w:rsidRPr="0070114B">
        <w:rPr>
          <w:color w:val="14191E"/>
          <w:szCs w:val="28"/>
        </w:rPr>
        <w:t xml:space="preserve"> 0</w:t>
      </w:r>
      <w:r w:rsidRPr="005341A9">
        <w:rPr>
          <w:color w:val="14191E"/>
          <w:szCs w:val="28"/>
        </w:rPr>
        <w:br/>
        <w:t>1/2 = 0, остаток:</w:t>
      </w:r>
      <w:r w:rsidRPr="0070114B">
        <w:rPr>
          <w:color w:val="14191E"/>
          <w:szCs w:val="28"/>
        </w:rPr>
        <w:t xml:space="preserve"> 1</w:t>
      </w:r>
      <w:r w:rsidRPr="005341A9">
        <w:rPr>
          <w:color w:val="14191E"/>
          <w:szCs w:val="28"/>
        </w:rPr>
        <w:br/>
        <w:t>749</w:t>
      </w:r>
      <w:r w:rsidRPr="005341A9">
        <w:rPr>
          <w:color w:val="14191E"/>
          <w:szCs w:val="28"/>
          <w:vertAlign w:val="subscript"/>
        </w:rPr>
        <w:t>10</w:t>
      </w:r>
      <w:r w:rsidRPr="005341A9">
        <w:rPr>
          <w:color w:val="14191E"/>
          <w:szCs w:val="28"/>
        </w:rPr>
        <w:t> = 1011101101</w:t>
      </w:r>
      <w:r w:rsidRPr="005341A9">
        <w:rPr>
          <w:color w:val="14191E"/>
          <w:szCs w:val="28"/>
          <w:vertAlign w:val="subscript"/>
        </w:rPr>
        <w:t>2</w:t>
      </w:r>
    </w:p>
    <w:p w14:paraId="3A9B374C" w14:textId="5293CCDE" w:rsidR="0021543A" w:rsidRPr="0070114B" w:rsidRDefault="0021543A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</w:p>
    <w:p w14:paraId="6FA53A9E" w14:textId="0B273612" w:rsidR="00077301" w:rsidRPr="0070114B" w:rsidRDefault="00E42C9A" w:rsidP="005341A9">
      <w:pPr>
        <w:pStyle w:val="2"/>
        <w:jc w:val="left"/>
        <w:rPr>
          <w:rFonts w:cs="Times New Roman"/>
        </w:rPr>
      </w:pPr>
      <w:bookmarkStart w:id="3" w:name="_Toc95247342"/>
      <w:r w:rsidRPr="0070114B">
        <w:rPr>
          <w:rFonts w:cs="Times New Roman"/>
        </w:rPr>
        <w:t xml:space="preserve">Индивидуальные задания (Вариант № </w:t>
      </w:r>
      <w:r w:rsidR="00BC4168" w:rsidRPr="0070114B">
        <w:rPr>
          <w:rFonts w:cs="Times New Roman"/>
        </w:rPr>
        <w:t>11</w:t>
      </w:r>
      <w:r w:rsidRPr="0070114B">
        <w:rPr>
          <w:rFonts w:cs="Times New Roman"/>
        </w:rPr>
        <w:t>)</w:t>
      </w:r>
      <w:bookmarkEnd w:id="3"/>
    </w:p>
    <w:p w14:paraId="65663D2F" w14:textId="6E1EC3E8" w:rsidR="005341A9" w:rsidRPr="0070114B" w:rsidRDefault="005341A9" w:rsidP="005341A9">
      <w:pPr>
        <w:numPr>
          <w:ilvl w:val="0"/>
          <w:numId w:val="42"/>
        </w:numPr>
        <w:spacing w:line="240" w:lineRule="auto"/>
        <w:jc w:val="left"/>
        <w:rPr>
          <w:szCs w:val="28"/>
          <w:lang w:bidi="ru-RU"/>
        </w:rPr>
      </w:pPr>
      <w:r w:rsidRPr="0070114B">
        <w:rPr>
          <w:szCs w:val="28"/>
          <w:lang w:bidi="ru-RU"/>
        </w:rPr>
        <w:t>Переведите данное число из десятичной системы счисления в двоичную, восьмеричную и шестнадцатеричную системы счисления.</w:t>
      </w:r>
    </w:p>
    <w:p w14:paraId="2D4E9378" w14:textId="3CE56567" w:rsidR="005341A9" w:rsidRPr="0070114B" w:rsidRDefault="005341A9" w:rsidP="005341A9">
      <w:pPr>
        <w:spacing w:line="240" w:lineRule="auto"/>
        <w:ind w:left="426" w:firstLine="0"/>
        <w:jc w:val="left"/>
        <w:rPr>
          <w:b/>
          <w:bCs/>
          <w:color w:val="000000"/>
          <w:szCs w:val="28"/>
          <w:vertAlign w:val="subscript"/>
          <w:lang w:val="en-US"/>
        </w:rPr>
      </w:pPr>
      <w:r w:rsidRPr="0070114B">
        <w:rPr>
          <w:b/>
          <w:bCs/>
          <w:color w:val="000000"/>
          <w:szCs w:val="28"/>
        </w:rPr>
        <w:t>а) 113</w:t>
      </w:r>
      <w:r w:rsidRPr="0070114B">
        <w:rPr>
          <w:b/>
          <w:bCs/>
          <w:color w:val="000000"/>
          <w:szCs w:val="28"/>
          <w:vertAlign w:val="subscript"/>
        </w:rPr>
        <w:t>(10</w:t>
      </w:r>
      <w:r w:rsidRPr="0070114B">
        <w:rPr>
          <w:b/>
          <w:bCs/>
          <w:color w:val="000000"/>
          <w:szCs w:val="28"/>
          <w:vertAlign w:val="subscript"/>
          <w:lang w:val="en-US"/>
        </w:rPr>
        <w:t>)</w:t>
      </w:r>
    </w:p>
    <w:p w14:paraId="476FEB92" w14:textId="2FC02229" w:rsidR="005341A9" w:rsidRPr="0070114B" w:rsidRDefault="005341A9" w:rsidP="005341A9">
      <w:pPr>
        <w:spacing w:line="240" w:lineRule="auto"/>
        <w:ind w:left="426"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70114B">
        <w:rPr>
          <w:b/>
          <w:bCs/>
          <w:color w:val="14191E"/>
          <w:szCs w:val="28"/>
          <w:shd w:val="clear" w:color="auto" w:fill="FFFFFF"/>
        </w:rPr>
        <w:t>Переводим целую часть 113</w:t>
      </w:r>
      <w:r w:rsidRPr="0070114B">
        <w:rPr>
          <w:b/>
          <w:bCs/>
          <w:color w:val="14191E"/>
          <w:szCs w:val="28"/>
          <w:shd w:val="clear" w:color="auto" w:fill="FFFFFF"/>
          <w:vertAlign w:val="subscript"/>
        </w:rPr>
        <w:t>10</w:t>
      </w:r>
      <w:r w:rsidRPr="0070114B">
        <w:rPr>
          <w:b/>
          <w:bCs/>
          <w:color w:val="14191E"/>
          <w:szCs w:val="28"/>
          <w:shd w:val="clear" w:color="auto" w:fill="FFFFFF"/>
        </w:rPr>
        <w:t> в 2-ую систему последовательным делением на 2:</w:t>
      </w:r>
      <w:r w:rsidRPr="0070114B">
        <w:rPr>
          <w:b/>
          <w:bCs/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113/2 = 56, остаток: 1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56/2 = 28, остаток: 0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28/2 = 14, остаток: 0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14/2 = 7, остаток: 0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7/2 = 3, остаток: 1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3/2 = 1, остаток: 1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1/2 = 0, остаток:</w:t>
      </w:r>
      <w:r w:rsidR="00132A8A"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1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113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 1110001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2</w:t>
      </w:r>
    </w:p>
    <w:p w14:paraId="6FC28317" w14:textId="24198472" w:rsidR="005341A9" w:rsidRPr="0070114B" w:rsidRDefault="005341A9" w:rsidP="005341A9">
      <w:pPr>
        <w:spacing w:line="240" w:lineRule="auto"/>
        <w:ind w:left="426"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70114B">
        <w:rPr>
          <w:b/>
          <w:bCs/>
          <w:color w:val="14191E"/>
          <w:szCs w:val="28"/>
          <w:shd w:val="clear" w:color="auto" w:fill="FFFFFF"/>
        </w:rPr>
        <w:t>Переводим целую часть 113</w:t>
      </w:r>
      <w:r w:rsidRPr="0070114B">
        <w:rPr>
          <w:b/>
          <w:bCs/>
          <w:color w:val="14191E"/>
          <w:szCs w:val="28"/>
          <w:shd w:val="clear" w:color="auto" w:fill="FFFFFF"/>
          <w:vertAlign w:val="subscript"/>
        </w:rPr>
        <w:t>10</w:t>
      </w:r>
      <w:r w:rsidRPr="0070114B">
        <w:rPr>
          <w:b/>
          <w:bCs/>
          <w:color w:val="14191E"/>
          <w:szCs w:val="28"/>
          <w:shd w:val="clear" w:color="auto" w:fill="FFFFFF"/>
        </w:rPr>
        <w:t> в 8-ую систему последовательным делением на 8: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113/8 = 14, остаток:</w:t>
      </w:r>
      <w:r w:rsidR="00132A8A"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1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14/8 = 1, остаток:</w:t>
      </w:r>
      <w:r w:rsidR="00132A8A"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6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lastRenderedPageBreak/>
        <w:t>1/8 = 0, остаток:</w:t>
      </w:r>
      <w:r w:rsidR="00132A8A"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1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113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 161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8</w:t>
      </w:r>
    </w:p>
    <w:p w14:paraId="5087054A" w14:textId="31784812" w:rsidR="005341A9" w:rsidRPr="0070114B" w:rsidRDefault="005341A9" w:rsidP="005341A9">
      <w:pPr>
        <w:spacing w:line="240" w:lineRule="auto"/>
        <w:ind w:left="426"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70114B">
        <w:rPr>
          <w:b/>
          <w:bCs/>
          <w:color w:val="14191E"/>
          <w:szCs w:val="28"/>
          <w:shd w:val="clear" w:color="auto" w:fill="FFFFFF"/>
        </w:rPr>
        <w:t>Переводим целую часть 113</w:t>
      </w:r>
      <w:r w:rsidRPr="0070114B">
        <w:rPr>
          <w:b/>
          <w:bCs/>
          <w:color w:val="14191E"/>
          <w:szCs w:val="28"/>
          <w:shd w:val="clear" w:color="auto" w:fill="FFFFFF"/>
          <w:vertAlign w:val="subscript"/>
        </w:rPr>
        <w:t>10</w:t>
      </w:r>
      <w:r w:rsidRPr="0070114B">
        <w:rPr>
          <w:b/>
          <w:bCs/>
          <w:color w:val="14191E"/>
          <w:szCs w:val="28"/>
          <w:shd w:val="clear" w:color="auto" w:fill="FFFFFF"/>
        </w:rPr>
        <w:t> в 16-ую систему последовательным делением на 16: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113/16 = 7, остаток:</w:t>
      </w:r>
      <w:r w:rsidR="00132A8A"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1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7/16 = 0, остаток:</w:t>
      </w:r>
      <w:r w:rsidR="00132A8A"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7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113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 71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16</w:t>
      </w:r>
    </w:p>
    <w:p w14:paraId="6E719A27" w14:textId="6B9F719B" w:rsidR="00132A8A" w:rsidRPr="0070114B" w:rsidRDefault="00132A8A" w:rsidP="005341A9">
      <w:pPr>
        <w:spacing w:line="240" w:lineRule="auto"/>
        <w:ind w:left="426" w:firstLine="0"/>
        <w:jc w:val="left"/>
        <w:rPr>
          <w:b/>
          <w:bCs/>
          <w:color w:val="000000"/>
          <w:szCs w:val="28"/>
          <w:vertAlign w:val="subscript"/>
        </w:rPr>
      </w:pPr>
      <w:r w:rsidRPr="0070114B">
        <w:rPr>
          <w:b/>
          <w:bCs/>
          <w:color w:val="000000"/>
          <w:szCs w:val="28"/>
        </w:rPr>
        <w:t xml:space="preserve">б) </w:t>
      </w:r>
      <w:r w:rsidR="00974C90" w:rsidRPr="0070114B">
        <w:rPr>
          <w:color w:val="000000"/>
          <w:szCs w:val="28"/>
        </w:rPr>
        <w:t>535,1875</w:t>
      </w:r>
      <w:r w:rsidR="00974C90" w:rsidRPr="0070114B">
        <w:rPr>
          <w:color w:val="000000"/>
          <w:szCs w:val="28"/>
          <w:vertAlign w:val="subscript"/>
        </w:rPr>
        <w:t>(10)</w:t>
      </w:r>
    </w:p>
    <w:p w14:paraId="24E60C75" w14:textId="7DADF2BE" w:rsidR="00974C90" w:rsidRPr="00974C90" w:rsidRDefault="00974C90" w:rsidP="00974C90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74C90">
        <w:rPr>
          <w:b/>
          <w:bCs/>
          <w:color w:val="14191E"/>
          <w:szCs w:val="28"/>
        </w:rPr>
        <w:t>Переводим целую часть 535.1875</w:t>
      </w:r>
      <w:r w:rsidRPr="00974C90">
        <w:rPr>
          <w:b/>
          <w:bCs/>
          <w:color w:val="14191E"/>
          <w:szCs w:val="28"/>
          <w:vertAlign w:val="subscript"/>
        </w:rPr>
        <w:t>10</w:t>
      </w:r>
      <w:r w:rsidRPr="00974C90">
        <w:rPr>
          <w:b/>
          <w:bCs/>
          <w:color w:val="14191E"/>
          <w:szCs w:val="28"/>
        </w:rPr>
        <w:t> в 2-ую систему последовательным делением на 2:</w:t>
      </w:r>
      <w:r w:rsidRPr="00974C90">
        <w:rPr>
          <w:color w:val="14191E"/>
          <w:szCs w:val="28"/>
        </w:rPr>
        <w:br/>
        <w:t>535/2 = 267, остаток:</w:t>
      </w:r>
      <w:r w:rsidRPr="0070114B">
        <w:rPr>
          <w:color w:val="14191E"/>
          <w:szCs w:val="28"/>
        </w:rPr>
        <w:t xml:space="preserve"> 1</w:t>
      </w:r>
      <w:r w:rsidRPr="00974C90">
        <w:rPr>
          <w:color w:val="14191E"/>
          <w:szCs w:val="28"/>
        </w:rPr>
        <w:br/>
        <w:t>267/2 = 133, остаток:</w:t>
      </w:r>
      <w:r w:rsidRPr="0070114B">
        <w:rPr>
          <w:color w:val="14191E"/>
          <w:szCs w:val="28"/>
        </w:rPr>
        <w:t xml:space="preserve"> 1</w:t>
      </w:r>
      <w:r w:rsidRPr="00974C90">
        <w:rPr>
          <w:color w:val="14191E"/>
          <w:szCs w:val="28"/>
        </w:rPr>
        <w:br/>
        <w:t>133/2 = 66, остаток:</w:t>
      </w:r>
      <w:r w:rsidRPr="0070114B">
        <w:rPr>
          <w:color w:val="14191E"/>
          <w:szCs w:val="28"/>
        </w:rPr>
        <w:t xml:space="preserve"> 1</w:t>
      </w:r>
      <w:r w:rsidRPr="00974C90">
        <w:rPr>
          <w:color w:val="14191E"/>
          <w:szCs w:val="28"/>
        </w:rPr>
        <w:br/>
        <w:t>66/2 = 33, остаток:</w:t>
      </w:r>
      <w:r w:rsidRPr="0070114B">
        <w:rPr>
          <w:color w:val="14191E"/>
          <w:szCs w:val="28"/>
        </w:rPr>
        <w:t xml:space="preserve"> 0</w:t>
      </w:r>
      <w:r w:rsidRPr="00974C90">
        <w:rPr>
          <w:color w:val="14191E"/>
          <w:szCs w:val="28"/>
        </w:rPr>
        <w:br/>
        <w:t>33/2 = 16, остаток:</w:t>
      </w:r>
      <w:r w:rsidRPr="0070114B">
        <w:rPr>
          <w:color w:val="14191E"/>
          <w:szCs w:val="28"/>
        </w:rPr>
        <w:t xml:space="preserve"> 1</w:t>
      </w:r>
      <w:r w:rsidRPr="00974C90">
        <w:rPr>
          <w:color w:val="14191E"/>
          <w:szCs w:val="28"/>
        </w:rPr>
        <w:br/>
        <w:t>16/2 = 8, остаток:</w:t>
      </w:r>
      <w:r w:rsidRPr="0070114B">
        <w:rPr>
          <w:color w:val="14191E"/>
          <w:szCs w:val="28"/>
        </w:rPr>
        <w:t xml:space="preserve"> 0</w:t>
      </w:r>
      <w:r w:rsidRPr="00974C90">
        <w:rPr>
          <w:color w:val="14191E"/>
          <w:szCs w:val="28"/>
        </w:rPr>
        <w:br/>
        <w:t>8/2 = 4, остаток:</w:t>
      </w:r>
      <w:r w:rsidRPr="0070114B">
        <w:rPr>
          <w:color w:val="14191E"/>
          <w:szCs w:val="28"/>
        </w:rPr>
        <w:t xml:space="preserve"> 0</w:t>
      </w:r>
      <w:r w:rsidRPr="00974C90">
        <w:rPr>
          <w:color w:val="14191E"/>
          <w:szCs w:val="28"/>
        </w:rPr>
        <w:br/>
        <w:t>4/2 = 2, остаток:</w:t>
      </w:r>
      <w:r w:rsidRPr="0070114B">
        <w:rPr>
          <w:color w:val="14191E"/>
          <w:szCs w:val="28"/>
        </w:rPr>
        <w:t xml:space="preserve"> 0</w:t>
      </w:r>
      <w:r w:rsidRPr="00974C90">
        <w:rPr>
          <w:color w:val="14191E"/>
          <w:szCs w:val="28"/>
        </w:rPr>
        <w:br/>
        <w:t>2/2 = 1, остаток:</w:t>
      </w:r>
      <w:r w:rsidRPr="0070114B">
        <w:rPr>
          <w:color w:val="14191E"/>
          <w:szCs w:val="28"/>
        </w:rPr>
        <w:t xml:space="preserve"> 0</w:t>
      </w:r>
      <w:r w:rsidRPr="00974C90">
        <w:rPr>
          <w:color w:val="14191E"/>
          <w:szCs w:val="28"/>
        </w:rPr>
        <w:br/>
        <w:t>1/2 = 0, остаток:</w:t>
      </w:r>
      <w:r w:rsidRPr="0070114B">
        <w:rPr>
          <w:color w:val="14191E"/>
          <w:szCs w:val="28"/>
        </w:rPr>
        <w:t xml:space="preserve"> 1</w:t>
      </w:r>
      <w:r w:rsidRPr="00974C90">
        <w:rPr>
          <w:color w:val="14191E"/>
          <w:szCs w:val="28"/>
        </w:rPr>
        <w:br/>
        <w:t>535</w:t>
      </w:r>
      <w:r w:rsidRPr="00974C90">
        <w:rPr>
          <w:color w:val="14191E"/>
          <w:szCs w:val="28"/>
          <w:vertAlign w:val="subscript"/>
        </w:rPr>
        <w:t>10</w:t>
      </w:r>
      <w:r w:rsidRPr="00974C90">
        <w:rPr>
          <w:color w:val="14191E"/>
          <w:szCs w:val="28"/>
        </w:rPr>
        <w:t> = 1000010111</w:t>
      </w:r>
      <w:r w:rsidRPr="00974C90">
        <w:rPr>
          <w:color w:val="14191E"/>
          <w:szCs w:val="28"/>
          <w:vertAlign w:val="subscript"/>
        </w:rPr>
        <w:t>2</w:t>
      </w:r>
    </w:p>
    <w:p w14:paraId="2878A40B" w14:textId="4C28F416" w:rsidR="00974C90" w:rsidRPr="00974C90" w:rsidRDefault="00974C90" w:rsidP="00974C90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74C90">
        <w:rPr>
          <w:color w:val="14191E"/>
          <w:szCs w:val="28"/>
        </w:rPr>
        <w:t>Переводим дробную часть 535.1875</w:t>
      </w:r>
      <w:r w:rsidRPr="00974C90">
        <w:rPr>
          <w:color w:val="14191E"/>
          <w:szCs w:val="28"/>
          <w:vertAlign w:val="subscript"/>
        </w:rPr>
        <w:t>10</w:t>
      </w:r>
      <w:r w:rsidRPr="00974C90">
        <w:rPr>
          <w:color w:val="14191E"/>
          <w:szCs w:val="28"/>
        </w:rPr>
        <w:t> в 2-ую систему:</w:t>
      </w:r>
      <w:r w:rsidRPr="00974C90">
        <w:rPr>
          <w:color w:val="14191E"/>
          <w:szCs w:val="28"/>
        </w:rPr>
        <w:br/>
        <w:t>0.1875·2 =</w:t>
      </w:r>
      <w:r w:rsidRPr="0070114B">
        <w:rPr>
          <w:color w:val="14191E"/>
          <w:szCs w:val="28"/>
        </w:rPr>
        <w:t xml:space="preserve"> 0</w:t>
      </w:r>
      <w:r w:rsidRPr="00974C90">
        <w:rPr>
          <w:color w:val="14191E"/>
          <w:szCs w:val="28"/>
        </w:rPr>
        <w:t>.375</w:t>
      </w:r>
      <w:r w:rsidRPr="00974C90">
        <w:rPr>
          <w:color w:val="14191E"/>
          <w:szCs w:val="28"/>
        </w:rPr>
        <w:br/>
        <w:t>0.375·2 =</w:t>
      </w:r>
      <w:r w:rsidRPr="0070114B">
        <w:rPr>
          <w:color w:val="14191E"/>
          <w:szCs w:val="28"/>
        </w:rPr>
        <w:t xml:space="preserve"> 0</w:t>
      </w:r>
      <w:r w:rsidRPr="00974C90">
        <w:rPr>
          <w:color w:val="14191E"/>
          <w:szCs w:val="28"/>
        </w:rPr>
        <w:t>.75</w:t>
      </w:r>
      <w:r w:rsidRPr="00974C90">
        <w:rPr>
          <w:color w:val="14191E"/>
          <w:szCs w:val="28"/>
        </w:rPr>
        <w:br/>
        <w:t>0.75·2 =</w:t>
      </w:r>
      <w:r w:rsidRPr="0070114B">
        <w:rPr>
          <w:color w:val="14191E"/>
          <w:szCs w:val="28"/>
        </w:rPr>
        <w:t xml:space="preserve"> 1</w:t>
      </w:r>
      <w:r w:rsidRPr="00974C90">
        <w:rPr>
          <w:color w:val="14191E"/>
          <w:szCs w:val="28"/>
        </w:rPr>
        <w:t>.5</w:t>
      </w:r>
      <w:r w:rsidRPr="00974C90">
        <w:rPr>
          <w:color w:val="14191E"/>
          <w:szCs w:val="28"/>
        </w:rPr>
        <w:br/>
        <w:t>0.5·2 =</w:t>
      </w:r>
      <w:r w:rsidRPr="0070114B">
        <w:rPr>
          <w:color w:val="14191E"/>
          <w:szCs w:val="28"/>
        </w:rPr>
        <w:t xml:space="preserve"> 1</w:t>
      </w:r>
      <w:r w:rsidRPr="00974C90">
        <w:rPr>
          <w:color w:val="14191E"/>
          <w:szCs w:val="28"/>
        </w:rPr>
        <w:t>.0</w:t>
      </w:r>
      <w:r w:rsidRPr="00974C90">
        <w:rPr>
          <w:color w:val="14191E"/>
          <w:szCs w:val="28"/>
        </w:rPr>
        <w:br/>
        <w:t>0.1875</w:t>
      </w:r>
      <w:r w:rsidRPr="00974C90">
        <w:rPr>
          <w:color w:val="14191E"/>
          <w:szCs w:val="28"/>
          <w:vertAlign w:val="subscript"/>
        </w:rPr>
        <w:t>10</w:t>
      </w:r>
      <w:r w:rsidRPr="00974C90">
        <w:rPr>
          <w:color w:val="14191E"/>
          <w:szCs w:val="28"/>
        </w:rPr>
        <w:t> = 0.0011</w:t>
      </w:r>
      <w:r w:rsidRPr="00974C90">
        <w:rPr>
          <w:color w:val="14191E"/>
          <w:szCs w:val="28"/>
          <w:vertAlign w:val="subscript"/>
        </w:rPr>
        <w:t>2</w:t>
      </w:r>
    </w:p>
    <w:p w14:paraId="7B3473CC" w14:textId="69BCC45A" w:rsidR="00974C90" w:rsidRPr="00974C90" w:rsidRDefault="00974C90" w:rsidP="00974C90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74C90">
        <w:rPr>
          <w:b/>
          <w:bCs/>
          <w:color w:val="14191E"/>
          <w:szCs w:val="28"/>
        </w:rPr>
        <w:t>Переводим целую часть 535.1875</w:t>
      </w:r>
      <w:r w:rsidRPr="00974C90">
        <w:rPr>
          <w:b/>
          <w:bCs/>
          <w:color w:val="14191E"/>
          <w:szCs w:val="28"/>
          <w:vertAlign w:val="subscript"/>
        </w:rPr>
        <w:t>10</w:t>
      </w:r>
      <w:r w:rsidRPr="00974C90">
        <w:rPr>
          <w:b/>
          <w:bCs/>
          <w:color w:val="14191E"/>
          <w:szCs w:val="28"/>
        </w:rPr>
        <w:t> в 8-ую систему последовательным делением на 8:</w:t>
      </w:r>
      <w:r w:rsidRPr="00974C90">
        <w:rPr>
          <w:b/>
          <w:bCs/>
          <w:color w:val="14191E"/>
          <w:szCs w:val="28"/>
        </w:rPr>
        <w:br/>
      </w:r>
      <w:r w:rsidRPr="00974C90">
        <w:rPr>
          <w:color w:val="14191E"/>
          <w:szCs w:val="28"/>
        </w:rPr>
        <w:t>535/8 = 66, остаток:</w:t>
      </w:r>
      <w:r w:rsidRPr="0070114B">
        <w:rPr>
          <w:color w:val="14191E"/>
          <w:szCs w:val="28"/>
        </w:rPr>
        <w:t xml:space="preserve"> 7</w:t>
      </w:r>
      <w:r w:rsidRPr="00974C90">
        <w:rPr>
          <w:color w:val="14191E"/>
          <w:szCs w:val="28"/>
        </w:rPr>
        <w:br/>
        <w:t>66/8 = 8, остаток:</w:t>
      </w:r>
      <w:r w:rsidRPr="0070114B">
        <w:rPr>
          <w:color w:val="14191E"/>
          <w:szCs w:val="28"/>
        </w:rPr>
        <w:t xml:space="preserve"> 2</w:t>
      </w:r>
      <w:r w:rsidRPr="00974C90">
        <w:rPr>
          <w:color w:val="14191E"/>
          <w:szCs w:val="28"/>
        </w:rPr>
        <w:br/>
        <w:t>8/8 = 1, остаток:</w:t>
      </w:r>
      <w:r w:rsidRPr="0070114B">
        <w:rPr>
          <w:color w:val="14191E"/>
          <w:szCs w:val="28"/>
        </w:rPr>
        <w:t xml:space="preserve"> 0</w:t>
      </w:r>
      <w:r w:rsidRPr="00974C90">
        <w:rPr>
          <w:color w:val="14191E"/>
          <w:szCs w:val="28"/>
        </w:rPr>
        <w:br/>
        <w:t>1/8 = 0, остаток:</w:t>
      </w:r>
      <w:r w:rsidRPr="0070114B">
        <w:rPr>
          <w:color w:val="14191E"/>
          <w:szCs w:val="28"/>
        </w:rPr>
        <w:t xml:space="preserve"> 1</w:t>
      </w:r>
      <w:r w:rsidRPr="00974C90">
        <w:rPr>
          <w:color w:val="14191E"/>
          <w:szCs w:val="28"/>
        </w:rPr>
        <w:br/>
        <w:t>535</w:t>
      </w:r>
      <w:r w:rsidRPr="00974C90">
        <w:rPr>
          <w:color w:val="14191E"/>
          <w:szCs w:val="28"/>
          <w:vertAlign w:val="subscript"/>
        </w:rPr>
        <w:t>10</w:t>
      </w:r>
      <w:r w:rsidRPr="00974C90">
        <w:rPr>
          <w:color w:val="14191E"/>
          <w:szCs w:val="28"/>
        </w:rPr>
        <w:t> = 1027</w:t>
      </w:r>
      <w:r w:rsidRPr="00974C90">
        <w:rPr>
          <w:color w:val="14191E"/>
          <w:szCs w:val="28"/>
          <w:vertAlign w:val="subscript"/>
        </w:rPr>
        <w:t>8</w:t>
      </w:r>
    </w:p>
    <w:p w14:paraId="264B630E" w14:textId="00CE24BC" w:rsidR="00974C90" w:rsidRPr="00974C90" w:rsidRDefault="00974C90" w:rsidP="00974C90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74C90">
        <w:rPr>
          <w:color w:val="14191E"/>
          <w:szCs w:val="28"/>
        </w:rPr>
        <w:t>Переводим дробную часть 535.1875</w:t>
      </w:r>
      <w:r w:rsidRPr="00974C90">
        <w:rPr>
          <w:color w:val="14191E"/>
          <w:szCs w:val="28"/>
          <w:vertAlign w:val="subscript"/>
        </w:rPr>
        <w:t>10</w:t>
      </w:r>
      <w:r w:rsidRPr="00974C90">
        <w:rPr>
          <w:color w:val="14191E"/>
          <w:szCs w:val="28"/>
        </w:rPr>
        <w:t> в 8-ую систему:</w:t>
      </w:r>
      <w:r w:rsidRPr="00974C90">
        <w:rPr>
          <w:color w:val="14191E"/>
          <w:szCs w:val="28"/>
        </w:rPr>
        <w:br/>
        <w:t>0.1875·8 =</w:t>
      </w:r>
      <w:r w:rsidRPr="0070114B">
        <w:rPr>
          <w:color w:val="14191E"/>
          <w:szCs w:val="28"/>
        </w:rPr>
        <w:t xml:space="preserve"> 1</w:t>
      </w:r>
      <w:r w:rsidRPr="00974C90">
        <w:rPr>
          <w:color w:val="14191E"/>
          <w:szCs w:val="28"/>
        </w:rPr>
        <w:t>.5</w:t>
      </w:r>
      <w:r w:rsidRPr="00974C90">
        <w:rPr>
          <w:color w:val="14191E"/>
          <w:szCs w:val="28"/>
        </w:rPr>
        <w:br/>
        <w:t>0.5·8 =</w:t>
      </w:r>
      <w:r w:rsidRPr="0070114B">
        <w:rPr>
          <w:color w:val="14191E"/>
          <w:szCs w:val="28"/>
        </w:rPr>
        <w:t xml:space="preserve"> 4</w:t>
      </w:r>
      <w:r w:rsidRPr="00974C90">
        <w:rPr>
          <w:color w:val="14191E"/>
          <w:szCs w:val="28"/>
        </w:rPr>
        <w:t>.0</w:t>
      </w:r>
      <w:r w:rsidRPr="00974C90">
        <w:rPr>
          <w:color w:val="14191E"/>
          <w:szCs w:val="28"/>
        </w:rPr>
        <w:br/>
        <w:t>0.1875</w:t>
      </w:r>
      <w:r w:rsidRPr="00974C90">
        <w:rPr>
          <w:color w:val="14191E"/>
          <w:szCs w:val="28"/>
          <w:vertAlign w:val="subscript"/>
        </w:rPr>
        <w:t>10</w:t>
      </w:r>
      <w:r w:rsidRPr="00974C90">
        <w:rPr>
          <w:color w:val="14191E"/>
          <w:szCs w:val="28"/>
        </w:rPr>
        <w:t> = 0.14</w:t>
      </w:r>
      <w:r w:rsidRPr="00974C90">
        <w:rPr>
          <w:color w:val="14191E"/>
          <w:szCs w:val="28"/>
          <w:vertAlign w:val="subscript"/>
        </w:rPr>
        <w:t>8</w:t>
      </w:r>
    </w:p>
    <w:p w14:paraId="372CFF36" w14:textId="56F8B641" w:rsidR="00974C90" w:rsidRPr="00974C90" w:rsidRDefault="00974C90" w:rsidP="00974C90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74C90">
        <w:rPr>
          <w:b/>
          <w:bCs/>
          <w:color w:val="14191E"/>
          <w:szCs w:val="28"/>
        </w:rPr>
        <w:t>Переводим целую часть 535.1875</w:t>
      </w:r>
      <w:r w:rsidRPr="00974C90">
        <w:rPr>
          <w:b/>
          <w:bCs/>
          <w:color w:val="14191E"/>
          <w:szCs w:val="28"/>
          <w:vertAlign w:val="subscript"/>
        </w:rPr>
        <w:t>10</w:t>
      </w:r>
      <w:r w:rsidRPr="00974C90">
        <w:rPr>
          <w:b/>
          <w:bCs/>
          <w:color w:val="14191E"/>
          <w:szCs w:val="28"/>
        </w:rPr>
        <w:t> в 16-ую систему последовательным делением на 16:</w:t>
      </w:r>
      <w:r w:rsidRPr="00974C90">
        <w:rPr>
          <w:color w:val="14191E"/>
          <w:szCs w:val="28"/>
        </w:rPr>
        <w:br/>
        <w:t>535/16 = 33, остаток:</w:t>
      </w:r>
      <w:r w:rsidRPr="0070114B">
        <w:rPr>
          <w:color w:val="14191E"/>
          <w:szCs w:val="28"/>
        </w:rPr>
        <w:t xml:space="preserve"> 7</w:t>
      </w:r>
      <w:r w:rsidRPr="00974C90">
        <w:rPr>
          <w:color w:val="14191E"/>
          <w:szCs w:val="28"/>
        </w:rPr>
        <w:br/>
        <w:t>33/16 = 2, остаток:</w:t>
      </w:r>
      <w:r w:rsidRPr="0070114B">
        <w:rPr>
          <w:color w:val="14191E"/>
          <w:szCs w:val="28"/>
        </w:rPr>
        <w:t xml:space="preserve"> 1</w:t>
      </w:r>
      <w:r w:rsidRPr="00974C90">
        <w:rPr>
          <w:color w:val="14191E"/>
          <w:szCs w:val="28"/>
        </w:rPr>
        <w:br/>
        <w:t>2/16 = 0, остаток:</w:t>
      </w:r>
      <w:r w:rsidRPr="0070114B">
        <w:rPr>
          <w:color w:val="14191E"/>
          <w:szCs w:val="28"/>
        </w:rPr>
        <w:t xml:space="preserve"> 2</w:t>
      </w:r>
      <w:r w:rsidRPr="00974C90">
        <w:rPr>
          <w:color w:val="14191E"/>
          <w:szCs w:val="28"/>
        </w:rPr>
        <w:br/>
        <w:t>535</w:t>
      </w:r>
      <w:r w:rsidRPr="00974C90">
        <w:rPr>
          <w:color w:val="14191E"/>
          <w:szCs w:val="28"/>
          <w:vertAlign w:val="subscript"/>
        </w:rPr>
        <w:t>10</w:t>
      </w:r>
      <w:r w:rsidRPr="00974C90">
        <w:rPr>
          <w:color w:val="14191E"/>
          <w:szCs w:val="28"/>
        </w:rPr>
        <w:t> = 217</w:t>
      </w:r>
      <w:r w:rsidRPr="00974C90">
        <w:rPr>
          <w:color w:val="14191E"/>
          <w:szCs w:val="28"/>
          <w:vertAlign w:val="subscript"/>
        </w:rPr>
        <w:t>16</w:t>
      </w:r>
    </w:p>
    <w:p w14:paraId="54479641" w14:textId="0045AC96" w:rsidR="00974C90" w:rsidRPr="00974C90" w:rsidRDefault="00974C90" w:rsidP="00974C90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974C90">
        <w:rPr>
          <w:color w:val="14191E"/>
          <w:szCs w:val="28"/>
        </w:rPr>
        <w:lastRenderedPageBreak/>
        <w:t>Переводим дробную часть 535.1875</w:t>
      </w:r>
      <w:r w:rsidRPr="00974C90">
        <w:rPr>
          <w:color w:val="14191E"/>
          <w:szCs w:val="28"/>
          <w:vertAlign w:val="subscript"/>
        </w:rPr>
        <w:t>10</w:t>
      </w:r>
      <w:r w:rsidRPr="00974C90">
        <w:rPr>
          <w:color w:val="14191E"/>
          <w:szCs w:val="28"/>
        </w:rPr>
        <w:t> в 16-ую систему:</w:t>
      </w:r>
      <w:r w:rsidRPr="00974C90">
        <w:rPr>
          <w:color w:val="14191E"/>
          <w:szCs w:val="28"/>
        </w:rPr>
        <w:br/>
        <w:t>0.1875·16 =</w:t>
      </w:r>
      <w:r w:rsidRPr="0070114B">
        <w:rPr>
          <w:color w:val="14191E"/>
          <w:szCs w:val="28"/>
        </w:rPr>
        <w:t xml:space="preserve"> 3</w:t>
      </w:r>
      <w:r w:rsidRPr="00974C90">
        <w:rPr>
          <w:color w:val="14191E"/>
          <w:szCs w:val="28"/>
        </w:rPr>
        <w:t>.0</w:t>
      </w:r>
      <w:r w:rsidRPr="00974C90">
        <w:rPr>
          <w:color w:val="14191E"/>
          <w:szCs w:val="28"/>
        </w:rPr>
        <w:br/>
        <w:t>0.1875</w:t>
      </w:r>
      <w:r w:rsidRPr="00974C90">
        <w:rPr>
          <w:color w:val="14191E"/>
          <w:szCs w:val="28"/>
          <w:vertAlign w:val="subscript"/>
        </w:rPr>
        <w:t>10</w:t>
      </w:r>
      <w:r w:rsidRPr="00974C90">
        <w:rPr>
          <w:color w:val="14191E"/>
          <w:szCs w:val="28"/>
        </w:rPr>
        <w:t> = 0.3</w:t>
      </w:r>
      <w:r w:rsidRPr="00974C90">
        <w:rPr>
          <w:color w:val="14191E"/>
          <w:szCs w:val="28"/>
          <w:vertAlign w:val="subscript"/>
        </w:rPr>
        <w:t>16</w:t>
      </w:r>
    </w:p>
    <w:p w14:paraId="65526098" w14:textId="77777777" w:rsidR="00132A8A" w:rsidRPr="0070114B" w:rsidRDefault="00132A8A" w:rsidP="005341A9">
      <w:pPr>
        <w:spacing w:line="240" w:lineRule="auto"/>
        <w:ind w:left="426" w:firstLine="0"/>
        <w:jc w:val="left"/>
        <w:rPr>
          <w:szCs w:val="28"/>
          <w:lang w:bidi="ru-RU"/>
        </w:rPr>
      </w:pPr>
    </w:p>
    <w:p w14:paraId="095F1A93" w14:textId="754D2385" w:rsidR="005341A9" w:rsidRPr="0070114B" w:rsidRDefault="005341A9" w:rsidP="0070114B">
      <w:pPr>
        <w:pStyle w:val="affd"/>
        <w:numPr>
          <w:ilvl w:val="0"/>
          <w:numId w:val="42"/>
        </w:numPr>
        <w:spacing w:line="240" w:lineRule="auto"/>
        <w:jc w:val="left"/>
        <w:rPr>
          <w:szCs w:val="28"/>
          <w:lang w:bidi="ru-RU"/>
        </w:rPr>
      </w:pPr>
      <w:r w:rsidRPr="0070114B">
        <w:rPr>
          <w:szCs w:val="28"/>
          <w:lang w:bidi="ru-RU"/>
        </w:rPr>
        <w:t>Переведите данное число в десятичную систему счисления.</w:t>
      </w:r>
    </w:p>
    <w:p w14:paraId="7DEABFC7" w14:textId="2D581D08" w:rsidR="000018A6" w:rsidRPr="0070114B" w:rsidRDefault="000018A6" w:rsidP="000018A6">
      <w:pPr>
        <w:pStyle w:val="affd"/>
        <w:spacing w:line="240" w:lineRule="auto"/>
        <w:ind w:left="786" w:firstLine="0"/>
        <w:jc w:val="left"/>
        <w:rPr>
          <w:b/>
          <w:bCs/>
          <w:color w:val="000000"/>
          <w:szCs w:val="28"/>
          <w:vertAlign w:val="subscript"/>
          <w:lang w:val="en-US"/>
        </w:rPr>
      </w:pPr>
      <w:r w:rsidRPr="0070114B">
        <w:rPr>
          <w:b/>
          <w:bCs/>
          <w:color w:val="000000"/>
          <w:szCs w:val="28"/>
        </w:rPr>
        <w:t>а) 11101000</w:t>
      </w:r>
      <w:r w:rsidRPr="0070114B">
        <w:rPr>
          <w:b/>
          <w:bCs/>
          <w:color w:val="000000"/>
          <w:szCs w:val="28"/>
          <w:vertAlign w:val="subscript"/>
        </w:rPr>
        <w:t>(2)</w:t>
      </w:r>
      <w:r w:rsidRPr="0070114B">
        <w:rPr>
          <w:b/>
          <w:bCs/>
          <w:color w:val="000000"/>
          <w:szCs w:val="28"/>
          <w:vertAlign w:val="subscript"/>
          <w:lang w:val="en-US"/>
        </w:rPr>
        <w:t xml:space="preserve"> </w:t>
      </w:r>
    </w:p>
    <w:p w14:paraId="285E7FDE" w14:textId="1C7902B0" w:rsidR="000018A6" w:rsidRPr="0070114B" w:rsidRDefault="000018A6" w:rsidP="000018A6">
      <w:pPr>
        <w:pStyle w:val="affd"/>
        <w:spacing w:line="240" w:lineRule="auto"/>
        <w:ind w:left="786"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70114B">
        <w:rPr>
          <w:b/>
          <w:bCs/>
          <w:color w:val="14191E"/>
          <w:szCs w:val="28"/>
          <w:shd w:val="clear" w:color="auto" w:fill="FFFFFF"/>
        </w:rPr>
        <w:t>Переводим 11101000</w:t>
      </w:r>
      <w:r w:rsidRPr="0070114B">
        <w:rPr>
          <w:b/>
          <w:bCs/>
          <w:color w:val="14191E"/>
          <w:szCs w:val="28"/>
          <w:shd w:val="clear" w:color="auto" w:fill="FFFFFF"/>
          <w:vertAlign w:val="subscript"/>
        </w:rPr>
        <w:t>2</w:t>
      </w:r>
      <w:r w:rsidRPr="0070114B">
        <w:rPr>
          <w:b/>
          <w:bCs/>
          <w:color w:val="14191E"/>
          <w:szCs w:val="28"/>
          <w:shd w:val="clear" w:color="auto" w:fill="FFFFFF"/>
        </w:rPr>
        <w:t> в десятичную систему: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11101000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2</w:t>
      </w:r>
      <w:r w:rsidRPr="0070114B">
        <w:rPr>
          <w:color w:val="14191E"/>
          <w:szCs w:val="28"/>
          <w:shd w:val="clear" w:color="auto" w:fill="FFFFFF"/>
        </w:rPr>
        <w:t> = 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1·2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7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6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5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4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3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+0·1</w:t>
      </w:r>
      <w:r w:rsidRPr="0070114B">
        <w:rPr>
          <w:color w:val="14191E"/>
          <w:szCs w:val="28"/>
          <w:shd w:val="clear" w:color="auto" w:fill="FFFFFF"/>
        </w:rPr>
        <w:t> = 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232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</w:p>
    <w:p w14:paraId="6968DB33" w14:textId="7751091F" w:rsidR="000018A6" w:rsidRPr="0070114B" w:rsidRDefault="000018A6" w:rsidP="000018A6">
      <w:pPr>
        <w:pStyle w:val="affd"/>
        <w:spacing w:line="240" w:lineRule="auto"/>
        <w:ind w:left="786"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70114B">
        <w:rPr>
          <w:b/>
          <w:bCs/>
          <w:color w:val="14191E"/>
          <w:szCs w:val="28"/>
          <w:shd w:val="clear" w:color="auto" w:fill="FFFFFF"/>
        </w:rPr>
        <w:t>б)</w:t>
      </w:r>
      <w:r w:rsidRPr="0070114B">
        <w:rPr>
          <w:color w:val="14191E"/>
          <w:szCs w:val="28"/>
          <w:shd w:val="clear" w:color="auto" w:fill="FFFFFF"/>
        </w:rPr>
        <w:t xml:space="preserve"> </w:t>
      </w:r>
      <w:r w:rsidRPr="0070114B">
        <w:rPr>
          <w:b/>
          <w:bCs/>
          <w:color w:val="14191E"/>
          <w:szCs w:val="28"/>
          <w:shd w:val="clear" w:color="auto" w:fill="FFFFFF"/>
        </w:rPr>
        <w:t>Переводим 1101101000.01</w:t>
      </w:r>
      <w:r w:rsidRPr="0070114B">
        <w:rPr>
          <w:b/>
          <w:bCs/>
          <w:color w:val="14191E"/>
          <w:szCs w:val="28"/>
          <w:shd w:val="clear" w:color="auto" w:fill="FFFFFF"/>
          <w:vertAlign w:val="subscript"/>
        </w:rPr>
        <w:t>2</w:t>
      </w:r>
      <w:r w:rsidRPr="0070114B">
        <w:rPr>
          <w:b/>
          <w:bCs/>
          <w:color w:val="14191E"/>
          <w:szCs w:val="28"/>
          <w:shd w:val="clear" w:color="auto" w:fill="FFFFFF"/>
        </w:rPr>
        <w:t> в десятичную систему</w:t>
      </w:r>
      <w:r w:rsidRPr="0070114B">
        <w:rPr>
          <w:color w:val="14191E"/>
          <w:szCs w:val="28"/>
          <w:shd w:val="clear" w:color="auto" w:fill="FFFFFF"/>
        </w:rPr>
        <w:t>: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1101101000.01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2</w:t>
      </w:r>
      <w:r w:rsidRPr="0070114B">
        <w:rPr>
          <w:color w:val="14191E"/>
          <w:szCs w:val="28"/>
          <w:shd w:val="clear" w:color="auto" w:fill="FFFFFF"/>
        </w:rPr>
        <w:t> = 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1·2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9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8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7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6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5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4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3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+0·1+0·2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-1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-2</w:t>
      </w:r>
      <w:r w:rsidRPr="0070114B">
        <w:rPr>
          <w:color w:val="14191E"/>
          <w:szCs w:val="28"/>
          <w:shd w:val="clear" w:color="auto" w:fill="FFFFFF"/>
        </w:rPr>
        <w:t> = 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872.25</w:t>
      </w:r>
    </w:p>
    <w:p w14:paraId="7AD7EDE8" w14:textId="361229EB" w:rsidR="000018A6" w:rsidRPr="0070114B" w:rsidRDefault="000018A6" w:rsidP="000018A6">
      <w:pPr>
        <w:pStyle w:val="affd"/>
        <w:spacing w:line="240" w:lineRule="auto"/>
        <w:ind w:left="786"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70114B">
        <w:rPr>
          <w:b/>
          <w:bCs/>
          <w:color w:val="14191E"/>
          <w:szCs w:val="28"/>
          <w:shd w:val="clear" w:color="auto" w:fill="FFFFFF"/>
        </w:rPr>
        <w:t>в)</w:t>
      </w:r>
      <w:r w:rsidRPr="0070114B">
        <w:rPr>
          <w:color w:val="14191E"/>
          <w:szCs w:val="28"/>
          <w:shd w:val="clear" w:color="auto" w:fill="FFFFFF"/>
        </w:rPr>
        <w:t xml:space="preserve"> </w:t>
      </w:r>
      <w:r w:rsidRPr="0070114B">
        <w:rPr>
          <w:b/>
          <w:bCs/>
          <w:color w:val="14191E"/>
          <w:szCs w:val="28"/>
          <w:shd w:val="clear" w:color="auto" w:fill="FFFFFF"/>
        </w:rPr>
        <w:t>Переводим 1600.14</w:t>
      </w:r>
      <w:r w:rsidRPr="0070114B">
        <w:rPr>
          <w:b/>
          <w:bCs/>
          <w:color w:val="14191E"/>
          <w:szCs w:val="28"/>
          <w:shd w:val="clear" w:color="auto" w:fill="FFFFFF"/>
          <w:vertAlign w:val="subscript"/>
        </w:rPr>
        <w:t>8</w:t>
      </w:r>
      <w:r w:rsidRPr="0070114B">
        <w:rPr>
          <w:b/>
          <w:bCs/>
          <w:color w:val="14191E"/>
          <w:szCs w:val="28"/>
          <w:shd w:val="clear" w:color="auto" w:fill="FFFFFF"/>
        </w:rPr>
        <w:t> в десятичную систему: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1600.14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8</w:t>
      </w:r>
      <w:r w:rsidRPr="0070114B">
        <w:rPr>
          <w:color w:val="14191E"/>
          <w:szCs w:val="28"/>
          <w:shd w:val="clear" w:color="auto" w:fill="FFFFFF"/>
        </w:rPr>
        <w:t> = 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1·8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3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+6·8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+0·8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+0·1+1·8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-1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+4·8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-2</w:t>
      </w:r>
      <w:r w:rsidRPr="0070114B">
        <w:rPr>
          <w:color w:val="14191E"/>
          <w:szCs w:val="28"/>
          <w:shd w:val="clear" w:color="auto" w:fill="FFFFFF"/>
        </w:rPr>
        <w:t> = 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896.1875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</w:p>
    <w:p w14:paraId="71DEEFB0" w14:textId="48117F74" w:rsidR="000018A6" w:rsidRPr="0070114B" w:rsidRDefault="000018A6" w:rsidP="000018A6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70114B">
        <w:rPr>
          <w:b/>
          <w:bCs/>
          <w:szCs w:val="28"/>
          <w:lang w:bidi="ru-RU"/>
        </w:rPr>
        <w:t xml:space="preserve">г) </w:t>
      </w:r>
      <w:r w:rsidRPr="0070114B">
        <w:rPr>
          <w:b/>
          <w:bCs/>
          <w:color w:val="14191E"/>
          <w:szCs w:val="28"/>
          <w:shd w:val="clear" w:color="auto" w:fill="FFFFFF"/>
        </w:rPr>
        <w:t>Переводим 1E9.4</w:t>
      </w:r>
      <w:r w:rsidRPr="0070114B">
        <w:rPr>
          <w:b/>
          <w:bCs/>
          <w:color w:val="14191E"/>
          <w:szCs w:val="28"/>
          <w:shd w:val="clear" w:color="auto" w:fill="FFFFFF"/>
          <w:vertAlign w:val="subscript"/>
        </w:rPr>
        <w:t>16</w:t>
      </w:r>
      <w:r w:rsidRPr="0070114B">
        <w:rPr>
          <w:b/>
          <w:bCs/>
          <w:color w:val="14191E"/>
          <w:szCs w:val="28"/>
          <w:shd w:val="clear" w:color="auto" w:fill="FFFFFF"/>
        </w:rPr>
        <w:t> в десятичную систему:</w:t>
      </w:r>
      <w:r w:rsidRPr="0070114B">
        <w:rPr>
          <w:color w:val="14191E"/>
          <w:szCs w:val="28"/>
        </w:rPr>
        <w:br/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1E9.4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16</w:t>
      </w:r>
      <w:r w:rsidRPr="0070114B">
        <w:rPr>
          <w:color w:val="14191E"/>
          <w:szCs w:val="28"/>
          <w:shd w:val="clear" w:color="auto" w:fill="FFFFFF"/>
        </w:rPr>
        <w:t> = 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1·16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+14·16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+9·1+4·16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-1</w:t>
      </w:r>
      <w:r w:rsidRPr="0070114B">
        <w:rPr>
          <w:color w:val="14191E"/>
          <w:szCs w:val="28"/>
          <w:shd w:val="clear" w:color="auto" w:fill="FFFFFF"/>
        </w:rPr>
        <w:t> = 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489.25</w:t>
      </w:r>
      <w:r w:rsidRPr="0070114B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</w:p>
    <w:p w14:paraId="0753D223" w14:textId="2EE85175" w:rsidR="005341A9" w:rsidRPr="0070114B" w:rsidRDefault="005341A9" w:rsidP="0070114B">
      <w:pPr>
        <w:pStyle w:val="affd"/>
        <w:numPr>
          <w:ilvl w:val="0"/>
          <w:numId w:val="42"/>
        </w:numPr>
        <w:spacing w:line="240" w:lineRule="auto"/>
        <w:jc w:val="left"/>
        <w:rPr>
          <w:szCs w:val="28"/>
          <w:lang w:bidi="ru-RU"/>
        </w:rPr>
      </w:pPr>
      <w:r w:rsidRPr="0070114B">
        <w:rPr>
          <w:szCs w:val="28"/>
          <w:lang w:bidi="ru-RU"/>
        </w:rPr>
        <w:t>Сложите числа</w:t>
      </w:r>
    </w:p>
    <w:p w14:paraId="55F4366A" w14:textId="77777777" w:rsidR="009A5E53" w:rsidRPr="0070114B" w:rsidRDefault="009A5E53" w:rsidP="009A5E53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</w:p>
    <w:p w14:paraId="67830D20" w14:textId="77777777" w:rsidR="0070114B" w:rsidRPr="0070114B" w:rsidRDefault="000018A6" w:rsidP="009A5E53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70114B">
        <w:rPr>
          <w:szCs w:val="28"/>
          <w:lang w:bidi="ru-RU"/>
        </w:rPr>
        <w:t xml:space="preserve">А) </w:t>
      </w:r>
      <w:r w:rsidR="0070114B" w:rsidRPr="0070114B">
        <w:rPr>
          <w:color w:val="000000"/>
          <w:szCs w:val="28"/>
        </w:rPr>
        <w:t>1000111110</w:t>
      </w:r>
      <w:r w:rsidR="0070114B" w:rsidRPr="0070114B">
        <w:rPr>
          <w:color w:val="000000"/>
          <w:szCs w:val="28"/>
          <w:vertAlign w:val="subscript"/>
        </w:rPr>
        <w:t xml:space="preserve">(2) </w:t>
      </w:r>
      <w:r w:rsidR="0070114B" w:rsidRPr="0070114B">
        <w:rPr>
          <w:color w:val="000000"/>
          <w:szCs w:val="28"/>
        </w:rPr>
        <w:t>+ 1011000101</w:t>
      </w:r>
      <w:r w:rsidR="0070114B" w:rsidRPr="0070114B">
        <w:rPr>
          <w:color w:val="000000"/>
          <w:szCs w:val="28"/>
          <w:vertAlign w:val="subscript"/>
        </w:rPr>
        <w:t xml:space="preserve">(2) </w:t>
      </w:r>
      <w:r w:rsidRPr="0070114B">
        <w:rPr>
          <w:szCs w:val="28"/>
          <w:lang w:bidi="ru-RU"/>
        </w:rPr>
        <w:t xml:space="preserve">= </w:t>
      </w:r>
      <w:r w:rsidRPr="0070114B">
        <w:rPr>
          <w:color w:val="000000"/>
          <w:szCs w:val="28"/>
        </w:rPr>
        <w:t>10100000011</w:t>
      </w:r>
    </w:p>
    <w:p w14:paraId="74ADAD13" w14:textId="5275327A" w:rsidR="0070114B" w:rsidRPr="0070114B" w:rsidRDefault="0070114B" w:rsidP="009A5E53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70114B">
        <w:rPr>
          <w:color w:val="000000"/>
          <w:szCs w:val="28"/>
        </w:rPr>
        <w:drawing>
          <wp:inline distT="0" distB="0" distL="0" distR="0" wp14:anchorId="751E590B" wp14:editId="284AFC53">
            <wp:extent cx="1648055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8A6" w:rsidRPr="0070114B">
        <w:rPr>
          <w:color w:val="000000"/>
          <w:szCs w:val="28"/>
        </w:rPr>
        <w:t xml:space="preserve"> </w:t>
      </w:r>
    </w:p>
    <w:p w14:paraId="62822746" w14:textId="77777777" w:rsidR="0070114B" w:rsidRPr="0070114B" w:rsidRDefault="000018A6" w:rsidP="009A5E53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70114B">
        <w:rPr>
          <w:color w:val="000000"/>
          <w:szCs w:val="28"/>
        </w:rPr>
        <w:t>Б)</w:t>
      </w:r>
      <w:r w:rsidR="009A5E53" w:rsidRPr="0070114B">
        <w:rPr>
          <w:color w:val="000000"/>
          <w:szCs w:val="28"/>
        </w:rPr>
        <w:t xml:space="preserve"> </w:t>
      </w:r>
      <w:r w:rsidR="0070114B" w:rsidRPr="0070114B">
        <w:rPr>
          <w:color w:val="000000"/>
          <w:szCs w:val="28"/>
        </w:rPr>
        <w:t>110110010,011</w:t>
      </w:r>
      <w:r w:rsidR="0070114B" w:rsidRPr="0070114B">
        <w:rPr>
          <w:color w:val="000000"/>
          <w:szCs w:val="28"/>
          <w:vertAlign w:val="subscript"/>
        </w:rPr>
        <w:t xml:space="preserve">(2) </w:t>
      </w:r>
      <w:r w:rsidR="0070114B" w:rsidRPr="0070114B">
        <w:rPr>
          <w:color w:val="000000"/>
          <w:szCs w:val="28"/>
        </w:rPr>
        <w:t>+ 1000011111,0001</w:t>
      </w:r>
      <w:r w:rsidR="0070114B" w:rsidRPr="0070114B">
        <w:rPr>
          <w:color w:val="000000"/>
          <w:szCs w:val="28"/>
          <w:vertAlign w:val="subscript"/>
        </w:rPr>
        <w:t>(2</w:t>
      </w:r>
      <w:proofErr w:type="gramStart"/>
      <w:r w:rsidR="0070114B" w:rsidRPr="0070114B">
        <w:rPr>
          <w:color w:val="000000"/>
          <w:szCs w:val="28"/>
          <w:vertAlign w:val="subscript"/>
        </w:rPr>
        <w:t xml:space="preserve">)  </w:t>
      </w:r>
      <w:r w:rsidR="009A5E53" w:rsidRPr="0070114B">
        <w:rPr>
          <w:color w:val="000000"/>
          <w:szCs w:val="28"/>
        </w:rPr>
        <w:t>=</w:t>
      </w:r>
      <w:proofErr w:type="gramEnd"/>
      <w:r w:rsidR="009A5E53" w:rsidRPr="0070114B">
        <w:rPr>
          <w:color w:val="000000"/>
          <w:szCs w:val="28"/>
        </w:rPr>
        <w:t xml:space="preserve"> 1111010001</w:t>
      </w:r>
    </w:p>
    <w:p w14:paraId="2F1C2A37" w14:textId="24761BF4" w:rsidR="0070114B" w:rsidRPr="0070114B" w:rsidRDefault="0070114B" w:rsidP="009A5E53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70114B">
        <w:rPr>
          <w:color w:val="000000"/>
          <w:szCs w:val="28"/>
        </w:rPr>
        <w:drawing>
          <wp:inline distT="0" distB="0" distL="0" distR="0" wp14:anchorId="621B22D9" wp14:editId="4614DC69">
            <wp:extent cx="1648055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E53" w:rsidRPr="0070114B">
        <w:rPr>
          <w:color w:val="000000"/>
          <w:szCs w:val="28"/>
        </w:rPr>
        <w:t xml:space="preserve"> </w:t>
      </w:r>
    </w:p>
    <w:p w14:paraId="312241AE" w14:textId="29589278" w:rsidR="0070114B" w:rsidRPr="0070114B" w:rsidRDefault="009A5E53" w:rsidP="009A5E53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70114B">
        <w:rPr>
          <w:color w:val="000000"/>
          <w:szCs w:val="28"/>
        </w:rPr>
        <w:t xml:space="preserve">В) </w:t>
      </w:r>
      <w:r w:rsidR="0070114B" w:rsidRPr="0070114B">
        <w:rPr>
          <w:color w:val="000000"/>
          <w:szCs w:val="28"/>
        </w:rPr>
        <w:t>620,2</w:t>
      </w:r>
      <w:r w:rsidR="0070114B" w:rsidRPr="0070114B">
        <w:rPr>
          <w:color w:val="000000"/>
          <w:szCs w:val="28"/>
          <w:vertAlign w:val="subscript"/>
        </w:rPr>
        <w:t xml:space="preserve">(8) </w:t>
      </w:r>
      <w:r w:rsidR="0070114B" w:rsidRPr="0070114B">
        <w:rPr>
          <w:color w:val="000000"/>
          <w:szCs w:val="28"/>
        </w:rPr>
        <w:t>+ 1453,3</w:t>
      </w:r>
      <w:r w:rsidR="0070114B" w:rsidRPr="0070114B">
        <w:rPr>
          <w:color w:val="000000"/>
          <w:szCs w:val="28"/>
          <w:vertAlign w:val="subscript"/>
        </w:rPr>
        <w:t xml:space="preserve">(8) </w:t>
      </w:r>
      <w:r w:rsidRPr="0070114B">
        <w:rPr>
          <w:color w:val="000000"/>
          <w:szCs w:val="28"/>
        </w:rPr>
        <w:t xml:space="preserve">= 2273 </w:t>
      </w:r>
    </w:p>
    <w:p w14:paraId="45F7D5C4" w14:textId="40D29F6E" w:rsidR="0070114B" w:rsidRPr="0070114B" w:rsidRDefault="0070114B" w:rsidP="009A5E53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70114B">
        <w:rPr>
          <w:color w:val="000000"/>
          <w:szCs w:val="28"/>
        </w:rPr>
        <w:drawing>
          <wp:inline distT="0" distB="0" distL="0" distR="0" wp14:anchorId="6B3B2550" wp14:editId="57134C8C">
            <wp:extent cx="2457793" cy="1676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327F" w14:textId="1A6C72A6" w:rsidR="0070114B" w:rsidRPr="0070114B" w:rsidRDefault="009A5E53" w:rsidP="0070114B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70114B">
        <w:rPr>
          <w:color w:val="000000"/>
          <w:szCs w:val="28"/>
        </w:rPr>
        <w:t>Г) </w:t>
      </w:r>
      <w:r w:rsidR="0070114B" w:rsidRPr="0070114B">
        <w:rPr>
          <w:color w:val="000000"/>
          <w:szCs w:val="28"/>
        </w:rPr>
        <w:t>348,1</w:t>
      </w:r>
      <w:r w:rsidR="0070114B" w:rsidRPr="0070114B">
        <w:rPr>
          <w:color w:val="000000"/>
          <w:szCs w:val="28"/>
          <w:vertAlign w:val="subscript"/>
        </w:rPr>
        <w:t xml:space="preserve">(16) </w:t>
      </w:r>
      <w:r w:rsidR="0070114B" w:rsidRPr="0070114B">
        <w:rPr>
          <w:color w:val="000000"/>
          <w:szCs w:val="28"/>
        </w:rPr>
        <w:t>+ 234,4</w:t>
      </w:r>
      <w:r w:rsidR="0070114B" w:rsidRPr="0070114B">
        <w:rPr>
          <w:color w:val="000000"/>
          <w:szCs w:val="28"/>
          <w:vertAlign w:val="subscript"/>
        </w:rPr>
        <w:t xml:space="preserve">(16) </w:t>
      </w:r>
      <w:r w:rsidRPr="0070114B">
        <w:rPr>
          <w:color w:val="000000"/>
          <w:szCs w:val="28"/>
        </w:rPr>
        <w:t>= 57C</w:t>
      </w:r>
    </w:p>
    <w:p w14:paraId="4D771156" w14:textId="6D40B27A" w:rsidR="0070114B" w:rsidRPr="0070114B" w:rsidRDefault="0070114B" w:rsidP="0070114B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70114B">
        <w:rPr>
          <w:color w:val="000000"/>
          <w:szCs w:val="28"/>
        </w:rPr>
        <w:drawing>
          <wp:inline distT="0" distB="0" distL="0" distR="0" wp14:anchorId="660BEE40" wp14:editId="72BFF7DF">
            <wp:extent cx="3943900" cy="2019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8D9B" w14:textId="6E7FEBB8" w:rsidR="0070114B" w:rsidRPr="0070114B" w:rsidRDefault="0070114B" w:rsidP="0070114B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</w:p>
    <w:p w14:paraId="1E3EF974" w14:textId="7E524DE4" w:rsidR="0070114B" w:rsidRPr="0070114B" w:rsidRDefault="0070114B" w:rsidP="0070114B">
      <w:pPr>
        <w:spacing w:line="240" w:lineRule="auto"/>
        <w:jc w:val="left"/>
        <w:rPr>
          <w:color w:val="000000"/>
          <w:szCs w:val="28"/>
        </w:rPr>
      </w:pPr>
    </w:p>
    <w:p w14:paraId="16A9C17A" w14:textId="7E4D6F12" w:rsidR="005341A9" w:rsidRDefault="005341A9" w:rsidP="0070114B">
      <w:pPr>
        <w:pStyle w:val="affd"/>
        <w:numPr>
          <w:ilvl w:val="0"/>
          <w:numId w:val="42"/>
        </w:numPr>
        <w:spacing w:line="240" w:lineRule="auto"/>
        <w:jc w:val="left"/>
        <w:rPr>
          <w:szCs w:val="28"/>
          <w:lang w:bidi="ru-RU"/>
        </w:rPr>
      </w:pPr>
      <w:r w:rsidRPr="0070114B">
        <w:rPr>
          <w:szCs w:val="28"/>
          <w:lang w:bidi="ru-RU"/>
        </w:rPr>
        <w:t>Выполните вычитание.</w:t>
      </w:r>
    </w:p>
    <w:p w14:paraId="7BAB13D3" w14:textId="7E98DD34" w:rsidR="00392707" w:rsidRDefault="00392707" w:rsidP="00392707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>
        <w:rPr>
          <w:color w:val="000000"/>
          <w:szCs w:val="28"/>
        </w:rPr>
        <w:t>А)</w:t>
      </w:r>
      <w:r w:rsidRPr="00392707">
        <w:rPr>
          <w:color w:val="000000"/>
          <w:szCs w:val="28"/>
        </w:rPr>
        <w:t>1100001010</w:t>
      </w:r>
      <w:r w:rsidRPr="00392707">
        <w:rPr>
          <w:color w:val="000000"/>
          <w:szCs w:val="28"/>
          <w:vertAlign w:val="subscript"/>
        </w:rPr>
        <w:t>(2)</w:t>
      </w:r>
      <w:r w:rsidRPr="00392707">
        <w:rPr>
          <w:color w:val="000000"/>
          <w:szCs w:val="28"/>
        </w:rPr>
        <w:t>-10000011</w:t>
      </w:r>
      <w:r w:rsidRPr="00392707">
        <w:rPr>
          <w:color w:val="000000"/>
          <w:szCs w:val="28"/>
          <w:vertAlign w:val="subscript"/>
        </w:rPr>
        <w:t>(2)</w:t>
      </w:r>
      <w:r w:rsidRPr="00392707">
        <w:rPr>
          <w:color w:val="000000"/>
          <w:szCs w:val="28"/>
          <w:vertAlign w:val="subscript"/>
        </w:rPr>
        <w:t xml:space="preserve"> = </w:t>
      </w:r>
      <w:r w:rsidRPr="00392707">
        <w:rPr>
          <w:color w:val="000000"/>
          <w:szCs w:val="28"/>
        </w:rPr>
        <w:t>1010000111</w:t>
      </w:r>
      <w:r w:rsidRPr="00392707">
        <w:rPr>
          <w:color w:val="000000"/>
          <w:szCs w:val="28"/>
        </w:rPr>
        <w:t xml:space="preserve"> = </w:t>
      </w:r>
      <w:r w:rsidRPr="00392707">
        <w:rPr>
          <w:szCs w:val="28"/>
          <w:lang w:bidi="ru-RU"/>
        </w:rPr>
        <w:t>647</w:t>
      </w:r>
    </w:p>
    <w:p w14:paraId="1D62A845" w14:textId="012E9975" w:rsidR="00392707" w:rsidRPr="00392707" w:rsidRDefault="00392707" w:rsidP="00392707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>
        <w:rPr>
          <w:color w:val="000000"/>
          <w:szCs w:val="28"/>
        </w:rPr>
        <w:t>Б)</w:t>
      </w:r>
      <w:r w:rsidRPr="00392707">
        <w:rPr>
          <w:color w:val="000000"/>
          <w:sz w:val="24"/>
        </w:rPr>
        <w:t xml:space="preserve"> </w:t>
      </w:r>
      <w:r w:rsidRPr="00392707">
        <w:rPr>
          <w:color w:val="000000"/>
          <w:szCs w:val="28"/>
        </w:rPr>
        <w:t>110010110,011</w:t>
      </w:r>
      <w:r w:rsidRPr="00392707">
        <w:rPr>
          <w:color w:val="000000"/>
          <w:szCs w:val="28"/>
          <w:vertAlign w:val="subscript"/>
        </w:rPr>
        <w:t>(2)</w:t>
      </w:r>
      <w:r w:rsidRPr="00392707">
        <w:rPr>
          <w:color w:val="000000"/>
          <w:szCs w:val="28"/>
        </w:rPr>
        <w:t>-10010101,1101</w:t>
      </w:r>
      <w:r w:rsidRPr="00392707">
        <w:rPr>
          <w:color w:val="000000"/>
          <w:szCs w:val="28"/>
          <w:vertAlign w:val="subscript"/>
        </w:rPr>
        <w:t>(2)</w:t>
      </w:r>
      <w:r w:rsidRPr="00392707">
        <w:rPr>
          <w:color w:val="000000"/>
          <w:szCs w:val="28"/>
          <w:vertAlign w:val="subscript"/>
        </w:rPr>
        <w:t xml:space="preserve"> =</w:t>
      </w:r>
    </w:p>
    <w:p w14:paraId="6D44096E" w14:textId="4427545A" w:rsidR="005341A9" w:rsidRPr="0070114B" w:rsidRDefault="0070114B" w:rsidP="0070114B">
      <w:pPr>
        <w:pStyle w:val="affd"/>
        <w:numPr>
          <w:ilvl w:val="0"/>
          <w:numId w:val="42"/>
        </w:numPr>
        <w:spacing w:line="240" w:lineRule="auto"/>
        <w:jc w:val="left"/>
        <w:rPr>
          <w:szCs w:val="28"/>
          <w:lang w:val="en-US" w:bidi="ru-RU"/>
        </w:rPr>
      </w:pPr>
      <w:r w:rsidRPr="0070114B">
        <w:rPr>
          <w:szCs w:val="28"/>
          <w:lang w:bidi="ru-RU"/>
        </w:rPr>
        <w:t xml:space="preserve">  </w:t>
      </w:r>
      <w:r w:rsidR="005341A9" w:rsidRPr="0070114B">
        <w:rPr>
          <w:szCs w:val="28"/>
          <w:lang w:bidi="ru-RU"/>
        </w:rPr>
        <w:t>Выполните умножение</w:t>
      </w:r>
      <w:r w:rsidR="005341A9" w:rsidRPr="0070114B">
        <w:rPr>
          <w:szCs w:val="28"/>
          <w:lang w:val="en-US" w:bidi="ru-RU"/>
        </w:rPr>
        <w:t>.</w:t>
      </w:r>
    </w:p>
    <w:p w14:paraId="7797AEA7" w14:textId="2F483FB0" w:rsidR="005341A9" w:rsidRPr="0070114B" w:rsidRDefault="005341A9" w:rsidP="0070114B">
      <w:pPr>
        <w:pStyle w:val="affd"/>
        <w:numPr>
          <w:ilvl w:val="0"/>
          <w:numId w:val="42"/>
        </w:numPr>
        <w:spacing w:line="240" w:lineRule="auto"/>
        <w:jc w:val="left"/>
        <w:rPr>
          <w:szCs w:val="28"/>
          <w:lang w:bidi="ru-RU"/>
        </w:rPr>
      </w:pPr>
      <w:r w:rsidRPr="0070114B">
        <w:rPr>
          <w:szCs w:val="28"/>
          <w:lang w:bidi="ru-RU"/>
        </w:rPr>
        <w:t>Текст занимает Х страниц по Y строк. В каждой строке записано по Z символов. Рассчитайте объем информации в тексте. Ответ представьте в следующих единицах измерения: битах, байтах, Кб, Мб, Гб</w:t>
      </w:r>
    </w:p>
    <w:p w14:paraId="701D79AE" w14:textId="77C783DF" w:rsidR="005341A9" w:rsidRPr="0070114B" w:rsidRDefault="005341A9" w:rsidP="005341A9">
      <w:pPr>
        <w:spacing w:line="240" w:lineRule="auto"/>
        <w:ind w:left="426" w:firstLine="0"/>
        <w:jc w:val="left"/>
        <w:rPr>
          <w:szCs w:val="28"/>
          <w:lang w:bidi="ru-RU"/>
        </w:rPr>
      </w:pPr>
    </w:p>
    <w:p w14:paraId="30C6C1B3" w14:textId="77777777" w:rsidR="0021543A" w:rsidRPr="0070114B" w:rsidRDefault="0021543A" w:rsidP="005341A9">
      <w:pPr>
        <w:spacing w:line="240" w:lineRule="auto"/>
        <w:jc w:val="left"/>
        <w:rPr>
          <w:szCs w:val="28"/>
        </w:rPr>
      </w:pPr>
    </w:p>
    <w:p w14:paraId="5401C512" w14:textId="77777777" w:rsidR="00372E5F" w:rsidRPr="0070114B" w:rsidRDefault="00E42C9A" w:rsidP="005341A9">
      <w:pPr>
        <w:jc w:val="left"/>
        <w:rPr>
          <w:szCs w:val="28"/>
        </w:rPr>
      </w:pPr>
      <w:r w:rsidRPr="0070114B">
        <w:rPr>
          <w:szCs w:val="28"/>
        </w:rPr>
        <w:t>Задания оформляются в соответствии с примерами оформления, прив</w:t>
      </w:r>
      <w:r w:rsidR="00A076CC" w:rsidRPr="0070114B">
        <w:rPr>
          <w:szCs w:val="28"/>
        </w:rPr>
        <w:t>е</w:t>
      </w:r>
      <w:r w:rsidRPr="0070114B">
        <w:rPr>
          <w:szCs w:val="28"/>
        </w:rPr>
        <w:t>денными в Практической работе</w:t>
      </w:r>
    </w:p>
    <w:p w14:paraId="62F22398" w14:textId="77777777" w:rsidR="00BD5AD7" w:rsidRPr="0070114B" w:rsidRDefault="00BD5AD7" w:rsidP="005341A9">
      <w:pPr>
        <w:jc w:val="left"/>
        <w:rPr>
          <w:szCs w:val="28"/>
        </w:rPr>
      </w:pPr>
    </w:p>
    <w:p w14:paraId="7E4C792C" w14:textId="77777777" w:rsidR="00A076CC" w:rsidRPr="0070114B" w:rsidRDefault="00A076CC" w:rsidP="005341A9">
      <w:pPr>
        <w:pStyle w:val="2"/>
        <w:jc w:val="left"/>
        <w:rPr>
          <w:rFonts w:cs="Times New Roman"/>
        </w:rPr>
      </w:pPr>
      <w:bookmarkStart w:id="4" w:name="_Toc95247343"/>
      <w:r w:rsidRPr="0070114B">
        <w:rPr>
          <w:rFonts w:cs="Times New Roman"/>
        </w:rPr>
        <w:t>Ответы на контрольные вопросы</w:t>
      </w:r>
      <w:bookmarkEnd w:id="4"/>
    </w:p>
    <w:p w14:paraId="56D18FF5" w14:textId="77777777" w:rsidR="00A076CC" w:rsidRPr="0070114B" w:rsidRDefault="00A076CC" w:rsidP="005341A9">
      <w:pPr>
        <w:jc w:val="left"/>
        <w:rPr>
          <w:szCs w:val="28"/>
        </w:rPr>
      </w:pPr>
    </w:p>
    <w:p w14:paraId="408C9753" w14:textId="77777777" w:rsidR="00A470F9" w:rsidRPr="0070114B" w:rsidRDefault="007014CD" w:rsidP="005341A9">
      <w:pPr>
        <w:pStyle w:val="1"/>
        <w:jc w:val="left"/>
        <w:rPr>
          <w:rFonts w:cs="Times New Roman"/>
          <w:sz w:val="28"/>
        </w:rPr>
      </w:pPr>
      <w:bookmarkStart w:id="5" w:name="_Toc95247344"/>
      <w:r w:rsidRPr="0070114B">
        <w:rPr>
          <w:rFonts w:cs="Times New Roman"/>
          <w:sz w:val="28"/>
        </w:rPr>
        <w:lastRenderedPageBreak/>
        <w:t>Практическая работа 2. Представление чисел в памяти компьютера</w:t>
      </w:r>
      <w:bookmarkEnd w:id="5"/>
    </w:p>
    <w:p w14:paraId="6C962583" w14:textId="77777777" w:rsidR="00BF3118" w:rsidRPr="0070114B" w:rsidRDefault="00BF3118" w:rsidP="005341A9">
      <w:pPr>
        <w:spacing w:line="240" w:lineRule="auto"/>
        <w:jc w:val="left"/>
        <w:rPr>
          <w:szCs w:val="28"/>
        </w:rPr>
      </w:pPr>
    </w:p>
    <w:p w14:paraId="572A150A" w14:textId="77777777" w:rsidR="00BF3118" w:rsidRPr="0070114B" w:rsidRDefault="00BF3118" w:rsidP="005341A9">
      <w:pPr>
        <w:spacing w:line="240" w:lineRule="auto"/>
        <w:jc w:val="left"/>
        <w:rPr>
          <w:szCs w:val="28"/>
        </w:rPr>
      </w:pPr>
    </w:p>
    <w:p w14:paraId="0476039E" w14:textId="77777777" w:rsidR="00A470F9" w:rsidRPr="0070114B" w:rsidRDefault="00A076CC" w:rsidP="005341A9">
      <w:pPr>
        <w:pStyle w:val="2"/>
        <w:jc w:val="left"/>
        <w:rPr>
          <w:rFonts w:cs="Times New Roman"/>
        </w:rPr>
      </w:pPr>
      <w:bookmarkStart w:id="6" w:name="_Toc95247345"/>
      <w:r w:rsidRPr="0070114B">
        <w:rPr>
          <w:rFonts w:cs="Times New Roman"/>
        </w:rPr>
        <w:t>Представление целых положительных чисел</w:t>
      </w:r>
      <w:bookmarkEnd w:id="6"/>
    </w:p>
    <w:p w14:paraId="3E7575DA" w14:textId="77777777" w:rsidR="00A076CC" w:rsidRPr="0070114B" w:rsidRDefault="00A076CC" w:rsidP="005341A9">
      <w:pPr>
        <w:pStyle w:val="3"/>
        <w:jc w:val="left"/>
        <w:rPr>
          <w:rFonts w:cs="Times New Roman"/>
          <w:szCs w:val="28"/>
        </w:rPr>
      </w:pPr>
      <w:bookmarkStart w:id="7" w:name="_Toc95247346"/>
      <w:r w:rsidRPr="0070114B">
        <w:rPr>
          <w:rFonts w:cs="Times New Roman"/>
          <w:szCs w:val="28"/>
        </w:rPr>
        <w:t>Задания для самостоятельного выполнения</w:t>
      </w:r>
      <w:bookmarkEnd w:id="7"/>
    </w:p>
    <w:p w14:paraId="3B37018A" w14:textId="77777777" w:rsidR="00A076CC" w:rsidRPr="0070114B" w:rsidRDefault="00A076CC" w:rsidP="005341A9">
      <w:pPr>
        <w:jc w:val="left"/>
        <w:rPr>
          <w:szCs w:val="28"/>
        </w:rPr>
      </w:pPr>
    </w:p>
    <w:p w14:paraId="4842E0B3" w14:textId="77777777" w:rsidR="00A076CC" w:rsidRPr="0070114B" w:rsidRDefault="00A076CC" w:rsidP="005341A9">
      <w:pPr>
        <w:pStyle w:val="3"/>
        <w:jc w:val="left"/>
        <w:rPr>
          <w:rFonts w:cs="Times New Roman"/>
          <w:szCs w:val="28"/>
        </w:rPr>
      </w:pPr>
      <w:bookmarkStart w:id="8" w:name="_Toc95247347"/>
      <w:r w:rsidRPr="0070114B">
        <w:rPr>
          <w:rFonts w:cs="Times New Roman"/>
          <w:szCs w:val="28"/>
        </w:rPr>
        <w:t xml:space="preserve">Индивидуальные задания (Вариант № </w:t>
      </w:r>
      <w:r w:rsidRPr="0070114B">
        <w:rPr>
          <w:rFonts w:cs="Times New Roman"/>
          <w:szCs w:val="28"/>
          <w:highlight w:val="yellow"/>
        </w:rPr>
        <w:t>ХХ</w:t>
      </w:r>
      <w:r w:rsidRPr="0070114B">
        <w:rPr>
          <w:rFonts w:cs="Times New Roman"/>
          <w:szCs w:val="28"/>
        </w:rPr>
        <w:t>)</w:t>
      </w:r>
      <w:bookmarkEnd w:id="8"/>
    </w:p>
    <w:p w14:paraId="48B31D80" w14:textId="77777777" w:rsidR="00BF3118" w:rsidRPr="0070114B" w:rsidRDefault="00BF3118" w:rsidP="005341A9">
      <w:pPr>
        <w:spacing w:line="240" w:lineRule="auto"/>
        <w:jc w:val="left"/>
        <w:rPr>
          <w:szCs w:val="28"/>
        </w:rPr>
      </w:pPr>
    </w:p>
    <w:p w14:paraId="1A7F959D" w14:textId="77777777" w:rsidR="00A076CC" w:rsidRPr="0070114B" w:rsidRDefault="007014CD" w:rsidP="005341A9">
      <w:pPr>
        <w:pStyle w:val="2"/>
        <w:jc w:val="left"/>
        <w:rPr>
          <w:rFonts w:cs="Times New Roman"/>
          <w:color w:val="000000"/>
        </w:rPr>
      </w:pPr>
      <w:bookmarkStart w:id="9" w:name="_Toc95247348"/>
      <w:r w:rsidRPr="0070114B">
        <w:rPr>
          <w:rFonts w:cs="Times New Roman"/>
          <w:color w:val="000000"/>
        </w:rPr>
        <w:t>Кодирование вещественных чисел</w:t>
      </w:r>
      <w:bookmarkEnd w:id="9"/>
    </w:p>
    <w:p w14:paraId="2B9B60E8" w14:textId="77777777" w:rsidR="007014CD" w:rsidRPr="0070114B" w:rsidRDefault="007014CD" w:rsidP="005341A9">
      <w:pPr>
        <w:jc w:val="left"/>
        <w:rPr>
          <w:szCs w:val="28"/>
        </w:rPr>
      </w:pPr>
    </w:p>
    <w:p w14:paraId="02E178F4" w14:textId="77777777" w:rsidR="007014CD" w:rsidRPr="0070114B" w:rsidRDefault="007014CD" w:rsidP="005341A9">
      <w:pPr>
        <w:pStyle w:val="3"/>
        <w:jc w:val="left"/>
        <w:rPr>
          <w:rFonts w:cs="Times New Roman"/>
          <w:szCs w:val="28"/>
        </w:rPr>
      </w:pPr>
      <w:bookmarkStart w:id="10" w:name="_Toc95247349"/>
      <w:r w:rsidRPr="0070114B">
        <w:rPr>
          <w:rFonts w:cs="Times New Roman"/>
          <w:szCs w:val="28"/>
        </w:rPr>
        <w:t>Задания для самостоятельного выполнения</w:t>
      </w:r>
      <w:bookmarkEnd w:id="10"/>
    </w:p>
    <w:p w14:paraId="1EE9E5DC" w14:textId="77777777" w:rsidR="007014CD" w:rsidRPr="0070114B" w:rsidRDefault="007014CD" w:rsidP="005341A9">
      <w:pPr>
        <w:jc w:val="left"/>
        <w:rPr>
          <w:szCs w:val="28"/>
        </w:rPr>
      </w:pPr>
    </w:p>
    <w:p w14:paraId="0E23EBC3" w14:textId="77777777" w:rsidR="007014CD" w:rsidRPr="0070114B" w:rsidRDefault="007014CD" w:rsidP="005341A9">
      <w:pPr>
        <w:pStyle w:val="3"/>
        <w:jc w:val="left"/>
        <w:rPr>
          <w:rFonts w:cs="Times New Roman"/>
          <w:szCs w:val="28"/>
        </w:rPr>
      </w:pPr>
      <w:bookmarkStart w:id="11" w:name="_Toc95247350"/>
      <w:r w:rsidRPr="0070114B">
        <w:rPr>
          <w:rFonts w:cs="Times New Roman"/>
          <w:szCs w:val="28"/>
        </w:rPr>
        <w:t xml:space="preserve">Индивидуальные задания (Вариант № </w:t>
      </w:r>
      <w:r w:rsidRPr="0070114B">
        <w:rPr>
          <w:rFonts w:cs="Times New Roman"/>
          <w:szCs w:val="28"/>
          <w:highlight w:val="yellow"/>
        </w:rPr>
        <w:t>ХХ</w:t>
      </w:r>
      <w:r w:rsidRPr="0070114B">
        <w:rPr>
          <w:rFonts w:cs="Times New Roman"/>
          <w:szCs w:val="28"/>
        </w:rPr>
        <w:t>)</w:t>
      </w:r>
      <w:bookmarkEnd w:id="11"/>
    </w:p>
    <w:p w14:paraId="13186339" w14:textId="77777777" w:rsidR="00F01F75" w:rsidRPr="0070114B" w:rsidRDefault="00F01F75" w:rsidP="005341A9">
      <w:pPr>
        <w:jc w:val="left"/>
        <w:rPr>
          <w:szCs w:val="28"/>
        </w:rPr>
      </w:pPr>
    </w:p>
    <w:p w14:paraId="29A32AD8" w14:textId="77777777" w:rsidR="00F01F75" w:rsidRPr="0070114B" w:rsidRDefault="00F01F75" w:rsidP="005341A9">
      <w:pPr>
        <w:pStyle w:val="2"/>
        <w:jc w:val="left"/>
        <w:rPr>
          <w:rFonts w:cs="Times New Roman"/>
        </w:rPr>
      </w:pPr>
      <w:r w:rsidRPr="0070114B">
        <w:rPr>
          <w:rFonts w:cs="Times New Roman"/>
        </w:rPr>
        <w:t>Ответы на контрольные вопросы</w:t>
      </w:r>
    </w:p>
    <w:p w14:paraId="73AF6F97" w14:textId="77777777" w:rsidR="00F01F75" w:rsidRPr="0070114B" w:rsidRDefault="00F01F75" w:rsidP="005341A9">
      <w:pPr>
        <w:spacing w:line="240" w:lineRule="auto"/>
        <w:ind w:firstLine="0"/>
        <w:jc w:val="left"/>
        <w:rPr>
          <w:szCs w:val="28"/>
        </w:rPr>
      </w:pPr>
    </w:p>
    <w:p w14:paraId="2C58ECDE" w14:textId="77777777" w:rsidR="007014CD" w:rsidRPr="0070114B" w:rsidRDefault="007014CD" w:rsidP="005341A9">
      <w:pPr>
        <w:spacing w:line="240" w:lineRule="auto"/>
        <w:ind w:firstLine="0"/>
        <w:jc w:val="left"/>
        <w:rPr>
          <w:szCs w:val="28"/>
        </w:rPr>
      </w:pPr>
      <w:r w:rsidRPr="0070114B">
        <w:rPr>
          <w:szCs w:val="28"/>
        </w:rPr>
        <w:br w:type="page"/>
      </w:r>
    </w:p>
    <w:p w14:paraId="6A83C19C" w14:textId="77777777" w:rsidR="0015279F" w:rsidRPr="0070114B" w:rsidRDefault="007014CD" w:rsidP="005341A9">
      <w:pPr>
        <w:pStyle w:val="1"/>
        <w:jc w:val="left"/>
        <w:rPr>
          <w:rFonts w:cs="Times New Roman"/>
          <w:sz w:val="28"/>
        </w:rPr>
      </w:pPr>
      <w:bookmarkStart w:id="12" w:name="_Toc95247351"/>
      <w:r w:rsidRPr="0070114B">
        <w:rPr>
          <w:rFonts w:cs="Times New Roman"/>
          <w:sz w:val="28"/>
        </w:rPr>
        <w:lastRenderedPageBreak/>
        <w:t>Практическая работа 3. Алгебра логики</w:t>
      </w:r>
      <w:bookmarkEnd w:id="12"/>
    </w:p>
    <w:p w14:paraId="5BA76A04" w14:textId="77777777" w:rsidR="007014CD" w:rsidRPr="0070114B" w:rsidRDefault="007014CD" w:rsidP="005341A9">
      <w:pPr>
        <w:jc w:val="left"/>
        <w:rPr>
          <w:szCs w:val="28"/>
        </w:rPr>
      </w:pPr>
    </w:p>
    <w:p w14:paraId="409B0E52" w14:textId="77777777" w:rsidR="007014CD" w:rsidRPr="0070114B" w:rsidRDefault="007014CD" w:rsidP="005341A9">
      <w:pPr>
        <w:pStyle w:val="2"/>
        <w:jc w:val="left"/>
        <w:rPr>
          <w:rFonts w:cs="Times New Roman"/>
        </w:rPr>
      </w:pPr>
      <w:bookmarkStart w:id="13" w:name="_Toc95247352"/>
      <w:r w:rsidRPr="0070114B">
        <w:rPr>
          <w:rFonts w:cs="Times New Roman"/>
        </w:rPr>
        <w:t xml:space="preserve">Индивидуальные задания (Вариант № </w:t>
      </w:r>
      <w:r w:rsidRPr="0070114B">
        <w:rPr>
          <w:rFonts w:cs="Times New Roman"/>
          <w:highlight w:val="yellow"/>
        </w:rPr>
        <w:t>ХХ</w:t>
      </w:r>
      <w:r w:rsidRPr="0070114B">
        <w:rPr>
          <w:rFonts w:cs="Times New Roman"/>
        </w:rPr>
        <w:t>)</w:t>
      </w:r>
      <w:bookmarkEnd w:id="13"/>
    </w:p>
    <w:p w14:paraId="178124BA" w14:textId="77777777" w:rsidR="007014CD" w:rsidRPr="0070114B" w:rsidRDefault="007014CD" w:rsidP="005341A9">
      <w:pPr>
        <w:jc w:val="left"/>
        <w:rPr>
          <w:szCs w:val="28"/>
        </w:rPr>
      </w:pPr>
    </w:p>
    <w:p w14:paraId="506AAB3E" w14:textId="77777777" w:rsidR="009D20C7" w:rsidRPr="0070114B" w:rsidRDefault="009D20C7" w:rsidP="005341A9">
      <w:pPr>
        <w:pStyle w:val="2"/>
        <w:jc w:val="left"/>
        <w:rPr>
          <w:rFonts w:cs="Times New Roman"/>
        </w:rPr>
      </w:pPr>
      <w:bookmarkStart w:id="14" w:name="_Toc95247353"/>
      <w:r w:rsidRPr="0070114B">
        <w:rPr>
          <w:rFonts w:cs="Times New Roman"/>
        </w:rPr>
        <w:t>Ответы на контрольные вопросы</w:t>
      </w:r>
      <w:bookmarkEnd w:id="14"/>
    </w:p>
    <w:p w14:paraId="273841CA" w14:textId="77777777" w:rsidR="007014CD" w:rsidRPr="0070114B" w:rsidRDefault="007014CD" w:rsidP="005341A9">
      <w:pPr>
        <w:spacing w:line="240" w:lineRule="auto"/>
        <w:ind w:firstLine="0"/>
        <w:jc w:val="left"/>
        <w:rPr>
          <w:szCs w:val="28"/>
        </w:rPr>
      </w:pPr>
      <w:r w:rsidRPr="0070114B">
        <w:rPr>
          <w:szCs w:val="28"/>
        </w:rPr>
        <w:br w:type="page"/>
      </w:r>
    </w:p>
    <w:p w14:paraId="3440BB2D" w14:textId="77777777" w:rsidR="007014CD" w:rsidRPr="0070114B" w:rsidRDefault="007014CD" w:rsidP="005341A9">
      <w:pPr>
        <w:pStyle w:val="1"/>
        <w:jc w:val="left"/>
        <w:rPr>
          <w:rFonts w:cs="Times New Roman"/>
          <w:sz w:val="28"/>
        </w:rPr>
      </w:pPr>
      <w:bookmarkStart w:id="15" w:name="_Toc95247354"/>
      <w:r w:rsidRPr="0070114B">
        <w:rPr>
          <w:rFonts w:cs="Times New Roman"/>
          <w:sz w:val="28"/>
        </w:rPr>
        <w:lastRenderedPageBreak/>
        <w:t>Практическая работа 4. Анализ конфигурации вычислительной машины</w:t>
      </w:r>
      <w:bookmarkEnd w:id="15"/>
    </w:p>
    <w:p w14:paraId="32596A31" w14:textId="77777777" w:rsidR="007014CD" w:rsidRPr="0070114B" w:rsidRDefault="007014CD" w:rsidP="005341A9">
      <w:pPr>
        <w:jc w:val="left"/>
        <w:rPr>
          <w:szCs w:val="28"/>
        </w:rPr>
      </w:pPr>
    </w:p>
    <w:p w14:paraId="2B4BA029" w14:textId="77777777" w:rsidR="007014CD" w:rsidRPr="0070114B" w:rsidRDefault="007014CD" w:rsidP="005341A9">
      <w:pPr>
        <w:pStyle w:val="2"/>
        <w:jc w:val="left"/>
        <w:rPr>
          <w:rFonts w:cs="Times New Roman"/>
        </w:rPr>
      </w:pPr>
      <w:bookmarkStart w:id="16" w:name="_Toc95247355"/>
      <w:r w:rsidRPr="0070114B">
        <w:rPr>
          <w:rFonts w:cs="Times New Roman"/>
        </w:rPr>
        <w:t>Индивидуальные задания.</w:t>
      </w:r>
      <w:bookmarkEnd w:id="16"/>
    </w:p>
    <w:p w14:paraId="0F4C0DE1" w14:textId="77777777" w:rsidR="00634680" w:rsidRPr="0070114B" w:rsidRDefault="00634680" w:rsidP="005341A9">
      <w:pPr>
        <w:jc w:val="left"/>
        <w:rPr>
          <w:szCs w:val="28"/>
        </w:rPr>
      </w:pPr>
    </w:p>
    <w:p w14:paraId="73BD2110" w14:textId="77777777" w:rsidR="007014CD" w:rsidRPr="0070114B" w:rsidRDefault="009D20C7" w:rsidP="005341A9">
      <w:pPr>
        <w:pStyle w:val="2"/>
        <w:jc w:val="left"/>
        <w:rPr>
          <w:rFonts w:cs="Times New Roman"/>
        </w:rPr>
      </w:pPr>
      <w:bookmarkStart w:id="17" w:name="_Toc95247356"/>
      <w:r w:rsidRPr="0070114B">
        <w:rPr>
          <w:rFonts w:cs="Times New Roman"/>
        </w:rPr>
        <w:t>Ответы на к</w:t>
      </w:r>
      <w:r w:rsidR="007014CD" w:rsidRPr="0070114B">
        <w:rPr>
          <w:rFonts w:cs="Times New Roman"/>
        </w:rPr>
        <w:t>онтрольные вопросы</w:t>
      </w:r>
      <w:bookmarkEnd w:id="17"/>
      <w:r w:rsidR="007014CD" w:rsidRPr="0070114B">
        <w:rPr>
          <w:rFonts w:cs="Times New Roman"/>
        </w:rPr>
        <w:t xml:space="preserve"> </w:t>
      </w:r>
    </w:p>
    <w:p w14:paraId="39AA6916" w14:textId="77777777" w:rsidR="00634680" w:rsidRPr="0070114B" w:rsidRDefault="00634680" w:rsidP="005341A9">
      <w:pPr>
        <w:jc w:val="left"/>
        <w:rPr>
          <w:szCs w:val="28"/>
        </w:rPr>
      </w:pPr>
    </w:p>
    <w:p w14:paraId="598E37A6" w14:textId="77777777" w:rsidR="00634680" w:rsidRPr="0070114B" w:rsidRDefault="00634680" w:rsidP="005341A9">
      <w:pPr>
        <w:spacing w:line="240" w:lineRule="auto"/>
        <w:ind w:firstLine="0"/>
        <w:jc w:val="left"/>
        <w:rPr>
          <w:szCs w:val="28"/>
        </w:rPr>
      </w:pPr>
      <w:r w:rsidRPr="0070114B">
        <w:rPr>
          <w:szCs w:val="28"/>
        </w:rPr>
        <w:br w:type="page"/>
      </w:r>
    </w:p>
    <w:p w14:paraId="3FF9C029" w14:textId="77777777" w:rsidR="00634680" w:rsidRPr="0070114B" w:rsidRDefault="00634680" w:rsidP="005341A9">
      <w:pPr>
        <w:pStyle w:val="1"/>
        <w:jc w:val="left"/>
        <w:rPr>
          <w:rFonts w:cs="Times New Roman"/>
          <w:sz w:val="28"/>
        </w:rPr>
      </w:pPr>
      <w:bookmarkStart w:id="18" w:name="_Toc95247357"/>
      <w:r w:rsidRPr="0070114B">
        <w:rPr>
          <w:rFonts w:cs="Times New Roman"/>
          <w:sz w:val="28"/>
        </w:rPr>
        <w:lastRenderedPageBreak/>
        <w:t xml:space="preserve">Практическая работа 5. Расчет параметров </w:t>
      </w:r>
      <w:r w:rsidR="00721B49" w:rsidRPr="0070114B">
        <w:rPr>
          <w:rFonts w:cs="Times New Roman"/>
          <w:sz w:val="28"/>
        </w:rPr>
        <w:t xml:space="preserve">запоминающего </w:t>
      </w:r>
      <w:r w:rsidRPr="0070114B">
        <w:rPr>
          <w:rFonts w:cs="Times New Roman"/>
          <w:sz w:val="28"/>
        </w:rPr>
        <w:t>устройства</w:t>
      </w:r>
      <w:bookmarkEnd w:id="18"/>
    </w:p>
    <w:p w14:paraId="6B4DAB1A" w14:textId="77777777" w:rsidR="00634680" w:rsidRPr="0070114B" w:rsidRDefault="00634680" w:rsidP="005341A9">
      <w:pPr>
        <w:jc w:val="left"/>
        <w:rPr>
          <w:szCs w:val="28"/>
        </w:rPr>
      </w:pPr>
    </w:p>
    <w:p w14:paraId="1DA9E5DB" w14:textId="77777777" w:rsidR="00634680" w:rsidRPr="0070114B" w:rsidRDefault="00634680" w:rsidP="005341A9">
      <w:pPr>
        <w:pStyle w:val="2"/>
        <w:jc w:val="left"/>
        <w:rPr>
          <w:rFonts w:cs="Times New Roman"/>
        </w:rPr>
      </w:pPr>
      <w:bookmarkStart w:id="19" w:name="_Toc95247358"/>
      <w:r w:rsidRPr="0070114B">
        <w:rPr>
          <w:rFonts w:cs="Times New Roman"/>
        </w:rPr>
        <w:t xml:space="preserve">Расчет параметров запоминающего устройства (Вариант </w:t>
      </w:r>
      <w:r w:rsidRPr="0070114B">
        <w:rPr>
          <w:rFonts w:cs="Times New Roman"/>
          <w:highlight w:val="yellow"/>
        </w:rPr>
        <w:t>ХХ</w:t>
      </w:r>
      <w:r w:rsidRPr="0070114B">
        <w:rPr>
          <w:rFonts w:cs="Times New Roman"/>
        </w:rPr>
        <w:t>)</w:t>
      </w:r>
      <w:bookmarkEnd w:id="19"/>
    </w:p>
    <w:p w14:paraId="19E3BB22" w14:textId="77777777" w:rsidR="00634680" w:rsidRPr="0070114B" w:rsidRDefault="00634680" w:rsidP="005341A9">
      <w:pPr>
        <w:jc w:val="left"/>
        <w:rPr>
          <w:szCs w:val="28"/>
        </w:rPr>
      </w:pPr>
    </w:p>
    <w:p w14:paraId="508EC026" w14:textId="77777777" w:rsidR="00634680" w:rsidRPr="0070114B" w:rsidRDefault="009D20C7" w:rsidP="005341A9">
      <w:pPr>
        <w:pStyle w:val="2"/>
        <w:jc w:val="left"/>
        <w:rPr>
          <w:rFonts w:cs="Times New Roman"/>
        </w:rPr>
      </w:pPr>
      <w:bookmarkStart w:id="20" w:name="_Toc95247359"/>
      <w:r w:rsidRPr="0070114B">
        <w:rPr>
          <w:rFonts w:cs="Times New Roman"/>
        </w:rPr>
        <w:t>Ответы на к</w:t>
      </w:r>
      <w:r w:rsidR="00634680" w:rsidRPr="0070114B">
        <w:rPr>
          <w:rFonts w:cs="Times New Roman"/>
        </w:rPr>
        <w:t>онтрольные вопросы</w:t>
      </w:r>
      <w:bookmarkEnd w:id="20"/>
    </w:p>
    <w:sectPr w:rsidR="00634680" w:rsidRPr="0070114B" w:rsidSect="00721B58">
      <w:footerReference w:type="default" r:id="rId12"/>
      <w:pgSz w:w="11906" w:h="16838"/>
      <w:pgMar w:top="851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42169" w14:textId="77777777" w:rsidR="00E71844" w:rsidRDefault="00E71844" w:rsidP="00A66B86">
      <w:r>
        <w:separator/>
      </w:r>
    </w:p>
    <w:p w14:paraId="5E829DD9" w14:textId="77777777" w:rsidR="00E71844" w:rsidRDefault="00E71844" w:rsidP="00A66B86"/>
  </w:endnote>
  <w:endnote w:type="continuationSeparator" w:id="0">
    <w:p w14:paraId="7CC3FAE0" w14:textId="77777777" w:rsidR="00E71844" w:rsidRDefault="00E71844" w:rsidP="00A66B86">
      <w:r>
        <w:continuationSeparator/>
      </w:r>
    </w:p>
    <w:p w14:paraId="057C67ED" w14:textId="77777777" w:rsidR="00E71844" w:rsidRDefault="00E71844" w:rsidP="00A66B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CC"/>
    <w:family w:val="roman"/>
    <w:notTrueType/>
    <w:pitch w:val="default"/>
    <w:sig w:usb0="00000203" w:usb1="08070000" w:usb2="00000010" w:usb3="00000000" w:csb0="0002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5504068"/>
      <w:docPartObj>
        <w:docPartGallery w:val="Page Numbers (Bottom of Page)"/>
        <w:docPartUnique/>
      </w:docPartObj>
    </w:sdtPr>
    <w:sdtContent>
      <w:p w14:paraId="75421B5F" w14:textId="77777777" w:rsidR="0070114B" w:rsidRDefault="0070114B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4BC83" w14:textId="77777777" w:rsidR="00E71844" w:rsidRDefault="00E71844" w:rsidP="00A66B86">
      <w:r>
        <w:separator/>
      </w:r>
    </w:p>
    <w:p w14:paraId="73F0B239" w14:textId="77777777" w:rsidR="00E71844" w:rsidRDefault="00E71844" w:rsidP="00A66B86"/>
  </w:footnote>
  <w:footnote w:type="continuationSeparator" w:id="0">
    <w:p w14:paraId="2A584943" w14:textId="77777777" w:rsidR="00E71844" w:rsidRDefault="00E71844" w:rsidP="00A66B86">
      <w:r>
        <w:continuationSeparator/>
      </w:r>
    </w:p>
    <w:p w14:paraId="17FF4750" w14:textId="77777777" w:rsidR="00E71844" w:rsidRDefault="00E71844" w:rsidP="00A66B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0954"/>
    <w:multiLevelType w:val="hybridMultilevel"/>
    <w:tmpl w:val="F490C748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2CCA"/>
    <w:multiLevelType w:val="hybridMultilevel"/>
    <w:tmpl w:val="EBF250B2"/>
    <w:lvl w:ilvl="0" w:tplc="419A4280">
      <w:start w:val="1"/>
      <w:numFmt w:val="bullet"/>
      <w:pStyle w:val="a"/>
      <w:lvlText w:val=""/>
      <w:lvlJc w:val="left"/>
      <w:pPr>
        <w:tabs>
          <w:tab w:val="num" w:pos="1826"/>
        </w:tabs>
        <w:ind w:left="1429" w:firstLine="113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E53AC"/>
    <w:multiLevelType w:val="hybridMultilevel"/>
    <w:tmpl w:val="55E4A36A"/>
    <w:lvl w:ilvl="0" w:tplc="837A545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4C63C4"/>
    <w:multiLevelType w:val="multilevel"/>
    <w:tmpl w:val="F7CAA3AC"/>
    <w:numStyleLink w:val="063063"/>
  </w:abstractNum>
  <w:abstractNum w:abstractNumId="4" w15:restartNumberingAfterBreak="0">
    <w:nsid w:val="16B14BD0"/>
    <w:multiLevelType w:val="hybridMultilevel"/>
    <w:tmpl w:val="645CB97A"/>
    <w:lvl w:ilvl="0" w:tplc="0508501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B150CC06">
      <w:numFmt w:val="bullet"/>
      <w:lvlText w:val="•"/>
      <w:lvlJc w:val="left"/>
      <w:pPr>
        <w:ind w:left="1654" w:hanging="360"/>
      </w:pPr>
      <w:rPr>
        <w:lang w:val="ru-RU" w:eastAsia="ru-RU" w:bidi="ru-RU"/>
      </w:rPr>
    </w:lvl>
    <w:lvl w:ilvl="2" w:tplc="B546D54E">
      <w:numFmt w:val="bullet"/>
      <w:lvlText w:val="•"/>
      <w:lvlJc w:val="left"/>
      <w:pPr>
        <w:ind w:left="2513" w:hanging="360"/>
      </w:pPr>
      <w:rPr>
        <w:lang w:val="ru-RU" w:eastAsia="ru-RU" w:bidi="ru-RU"/>
      </w:rPr>
    </w:lvl>
    <w:lvl w:ilvl="3" w:tplc="A650DD2E">
      <w:numFmt w:val="bullet"/>
      <w:lvlText w:val="•"/>
      <w:lvlJc w:val="left"/>
      <w:pPr>
        <w:ind w:left="3371" w:hanging="360"/>
      </w:pPr>
      <w:rPr>
        <w:lang w:val="ru-RU" w:eastAsia="ru-RU" w:bidi="ru-RU"/>
      </w:rPr>
    </w:lvl>
    <w:lvl w:ilvl="4" w:tplc="EE56E3A2">
      <w:numFmt w:val="bullet"/>
      <w:lvlText w:val="•"/>
      <w:lvlJc w:val="left"/>
      <w:pPr>
        <w:ind w:left="4230" w:hanging="360"/>
      </w:pPr>
      <w:rPr>
        <w:lang w:val="ru-RU" w:eastAsia="ru-RU" w:bidi="ru-RU"/>
      </w:rPr>
    </w:lvl>
    <w:lvl w:ilvl="5" w:tplc="6E3C7E32">
      <w:numFmt w:val="bullet"/>
      <w:lvlText w:val="•"/>
      <w:lvlJc w:val="left"/>
      <w:pPr>
        <w:ind w:left="5089" w:hanging="360"/>
      </w:pPr>
      <w:rPr>
        <w:lang w:val="ru-RU" w:eastAsia="ru-RU" w:bidi="ru-RU"/>
      </w:rPr>
    </w:lvl>
    <w:lvl w:ilvl="6" w:tplc="C23AD496">
      <w:numFmt w:val="bullet"/>
      <w:lvlText w:val="•"/>
      <w:lvlJc w:val="left"/>
      <w:pPr>
        <w:ind w:left="5947" w:hanging="360"/>
      </w:pPr>
      <w:rPr>
        <w:lang w:val="ru-RU" w:eastAsia="ru-RU" w:bidi="ru-RU"/>
      </w:rPr>
    </w:lvl>
    <w:lvl w:ilvl="7" w:tplc="2790271A">
      <w:numFmt w:val="bullet"/>
      <w:lvlText w:val="•"/>
      <w:lvlJc w:val="left"/>
      <w:pPr>
        <w:ind w:left="6806" w:hanging="360"/>
      </w:pPr>
      <w:rPr>
        <w:lang w:val="ru-RU" w:eastAsia="ru-RU" w:bidi="ru-RU"/>
      </w:rPr>
    </w:lvl>
    <w:lvl w:ilvl="8" w:tplc="9CB2CF8E">
      <w:numFmt w:val="bullet"/>
      <w:lvlText w:val="•"/>
      <w:lvlJc w:val="left"/>
      <w:pPr>
        <w:ind w:left="7665" w:hanging="360"/>
      </w:pPr>
      <w:rPr>
        <w:lang w:val="ru-RU" w:eastAsia="ru-RU" w:bidi="ru-RU"/>
      </w:rPr>
    </w:lvl>
  </w:abstractNum>
  <w:abstractNum w:abstractNumId="5" w15:restartNumberingAfterBreak="0">
    <w:nsid w:val="173A351D"/>
    <w:multiLevelType w:val="hybridMultilevel"/>
    <w:tmpl w:val="35B6E2E8"/>
    <w:lvl w:ilvl="0" w:tplc="5FCEB916">
      <w:start w:val="1"/>
      <w:numFmt w:val="decimal"/>
      <w:lvlText w:val="%1."/>
      <w:lvlJc w:val="left"/>
      <w:pPr>
        <w:ind w:left="1069" w:hanging="360"/>
      </w:pPr>
      <w:rPr>
        <w:rFonts w:ascii="Verdana" w:hAnsi="Verdana" w:cs="Times New Roman" w:hint="default"/>
        <w:b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5B6F28"/>
    <w:multiLevelType w:val="hybridMultilevel"/>
    <w:tmpl w:val="2F3EB2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01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8B2089"/>
    <w:multiLevelType w:val="multilevel"/>
    <w:tmpl w:val="F7CAA3AC"/>
    <w:styleLink w:val="063063"/>
    <w:lvl w:ilvl="0">
      <w:start w:val="1"/>
      <w:numFmt w:val="bullet"/>
      <w:lvlText w:val="–"/>
      <w:lvlJc w:val="left"/>
      <w:pPr>
        <w:ind w:left="720" w:hanging="360"/>
      </w:pPr>
      <w:rPr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C7F7D"/>
    <w:multiLevelType w:val="hybridMultilevel"/>
    <w:tmpl w:val="4A6A142E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12A96"/>
    <w:multiLevelType w:val="hybridMultilevel"/>
    <w:tmpl w:val="0FC453BE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969C9"/>
    <w:multiLevelType w:val="hybridMultilevel"/>
    <w:tmpl w:val="15EC7E78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35CE3"/>
    <w:multiLevelType w:val="multilevel"/>
    <w:tmpl w:val="F7CAA3AC"/>
    <w:numStyleLink w:val="063063"/>
  </w:abstractNum>
  <w:abstractNum w:abstractNumId="13" w15:restartNumberingAfterBreak="0">
    <w:nsid w:val="29A97246"/>
    <w:multiLevelType w:val="hybridMultilevel"/>
    <w:tmpl w:val="68E80B3C"/>
    <w:lvl w:ilvl="0" w:tplc="FFFFFFFF">
      <w:start w:val="1"/>
      <w:numFmt w:val="bullet"/>
      <w:pStyle w:val="CourierNew14"/>
      <w:lvlText w:val=""/>
      <w:lvlJc w:val="left"/>
      <w:pPr>
        <w:tabs>
          <w:tab w:val="num" w:pos="39"/>
        </w:tabs>
        <w:ind w:left="890" w:hanging="17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1609FF"/>
    <w:multiLevelType w:val="hybridMultilevel"/>
    <w:tmpl w:val="337A4C7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2E5A7AF4"/>
    <w:multiLevelType w:val="multilevel"/>
    <w:tmpl w:val="F7CAA3AC"/>
    <w:numStyleLink w:val="063063"/>
  </w:abstractNum>
  <w:abstractNum w:abstractNumId="16" w15:restartNumberingAfterBreak="0">
    <w:nsid w:val="307650D3"/>
    <w:multiLevelType w:val="hybridMultilevel"/>
    <w:tmpl w:val="D076BD1C"/>
    <w:lvl w:ilvl="0" w:tplc="0419000F">
      <w:start w:val="1"/>
      <w:numFmt w:val="decimal"/>
      <w:lvlText w:val="%1."/>
      <w:lvlJc w:val="left"/>
      <w:pPr>
        <w:tabs>
          <w:tab w:val="num" w:pos="1249"/>
        </w:tabs>
        <w:ind w:left="12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3495749A"/>
    <w:multiLevelType w:val="hybridMultilevel"/>
    <w:tmpl w:val="B29CA4F6"/>
    <w:lvl w:ilvl="0" w:tplc="FFFFFFFF">
      <w:start w:val="1"/>
      <w:numFmt w:val="decimal"/>
      <w:pStyle w:val="a0"/>
      <w:lvlText w:val="%1."/>
      <w:lvlJc w:val="left"/>
      <w:pPr>
        <w:tabs>
          <w:tab w:val="num" w:pos="964"/>
        </w:tabs>
        <w:ind w:left="0" w:firstLine="851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9D1C57"/>
    <w:multiLevelType w:val="multilevel"/>
    <w:tmpl w:val="F7CAA3AC"/>
    <w:numStyleLink w:val="063063"/>
  </w:abstractNum>
  <w:abstractNum w:abstractNumId="19" w15:restartNumberingAfterBreak="0">
    <w:nsid w:val="39CD3207"/>
    <w:multiLevelType w:val="hybridMultilevel"/>
    <w:tmpl w:val="645CB97A"/>
    <w:lvl w:ilvl="0" w:tplc="0508501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B150CC06">
      <w:numFmt w:val="bullet"/>
      <w:lvlText w:val="•"/>
      <w:lvlJc w:val="left"/>
      <w:pPr>
        <w:ind w:left="1654" w:hanging="360"/>
      </w:pPr>
      <w:rPr>
        <w:lang w:val="ru-RU" w:eastAsia="ru-RU" w:bidi="ru-RU"/>
      </w:rPr>
    </w:lvl>
    <w:lvl w:ilvl="2" w:tplc="B546D54E">
      <w:numFmt w:val="bullet"/>
      <w:lvlText w:val="•"/>
      <w:lvlJc w:val="left"/>
      <w:pPr>
        <w:ind w:left="2513" w:hanging="360"/>
      </w:pPr>
      <w:rPr>
        <w:lang w:val="ru-RU" w:eastAsia="ru-RU" w:bidi="ru-RU"/>
      </w:rPr>
    </w:lvl>
    <w:lvl w:ilvl="3" w:tplc="A650DD2E">
      <w:numFmt w:val="bullet"/>
      <w:lvlText w:val="•"/>
      <w:lvlJc w:val="left"/>
      <w:pPr>
        <w:ind w:left="3371" w:hanging="360"/>
      </w:pPr>
      <w:rPr>
        <w:lang w:val="ru-RU" w:eastAsia="ru-RU" w:bidi="ru-RU"/>
      </w:rPr>
    </w:lvl>
    <w:lvl w:ilvl="4" w:tplc="EE56E3A2">
      <w:numFmt w:val="bullet"/>
      <w:lvlText w:val="•"/>
      <w:lvlJc w:val="left"/>
      <w:pPr>
        <w:ind w:left="4230" w:hanging="360"/>
      </w:pPr>
      <w:rPr>
        <w:lang w:val="ru-RU" w:eastAsia="ru-RU" w:bidi="ru-RU"/>
      </w:rPr>
    </w:lvl>
    <w:lvl w:ilvl="5" w:tplc="6E3C7E32">
      <w:numFmt w:val="bullet"/>
      <w:lvlText w:val="•"/>
      <w:lvlJc w:val="left"/>
      <w:pPr>
        <w:ind w:left="5089" w:hanging="360"/>
      </w:pPr>
      <w:rPr>
        <w:lang w:val="ru-RU" w:eastAsia="ru-RU" w:bidi="ru-RU"/>
      </w:rPr>
    </w:lvl>
    <w:lvl w:ilvl="6" w:tplc="C23AD496">
      <w:numFmt w:val="bullet"/>
      <w:lvlText w:val="•"/>
      <w:lvlJc w:val="left"/>
      <w:pPr>
        <w:ind w:left="5947" w:hanging="360"/>
      </w:pPr>
      <w:rPr>
        <w:lang w:val="ru-RU" w:eastAsia="ru-RU" w:bidi="ru-RU"/>
      </w:rPr>
    </w:lvl>
    <w:lvl w:ilvl="7" w:tplc="2790271A">
      <w:numFmt w:val="bullet"/>
      <w:lvlText w:val="•"/>
      <w:lvlJc w:val="left"/>
      <w:pPr>
        <w:ind w:left="6806" w:hanging="360"/>
      </w:pPr>
      <w:rPr>
        <w:lang w:val="ru-RU" w:eastAsia="ru-RU" w:bidi="ru-RU"/>
      </w:rPr>
    </w:lvl>
    <w:lvl w:ilvl="8" w:tplc="9CB2CF8E">
      <w:numFmt w:val="bullet"/>
      <w:lvlText w:val="•"/>
      <w:lvlJc w:val="left"/>
      <w:pPr>
        <w:ind w:left="7665" w:hanging="360"/>
      </w:pPr>
      <w:rPr>
        <w:lang w:val="ru-RU" w:eastAsia="ru-RU" w:bidi="ru-RU"/>
      </w:rPr>
    </w:lvl>
  </w:abstractNum>
  <w:abstractNum w:abstractNumId="20" w15:restartNumberingAfterBreak="0">
    <w:nsid w:val="3EDC3DC6"/>
    <w:multiLevelType w:val="multilevel"/>
    <w:tmpl w:val="F7CAA3AC"/>
    <w:numStyleLink w:val="063063"/>
  </w:abstractNum>
  <w:abstractNum w:abstractNumId="21" w15:restartNumberingAfterBreak="0">
    <w:nsid w:val="3FCD680A"/>
    <w:multiLevelType w:val="hybridMultilevel"/>
    <w:tmpl w:val="05968778"/>
    <w:lvl w:ilvl="0" w:tplc="837A545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1F476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F10E96"/>
    <w:multiLevelType w:val="multilevel"/>
    <w:tmpl w:val="F7CAA3AC"/>
    <w:numStyleLink w:val="063063"/>
  </w:abstractNum>
  <w:abstractNum w:abstractNumId="24" w15:restartNumberingAfterBreak="0">
    <w:nsid w:val="538D1894"/>
    <w:multiLevelType w:val="hybridMultilevel"/>
    <w:tmpl w:val="206C478C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5" w15:restartNumberingAfterBreak="0">
    <w:nsid w:val="598E59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9C231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B116FE7"/>
    <w:multiLevelType w:val="hybridMultilevel"/>
    <w:tmpl w:val="A06A7994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8" w15:restartNumberingAfterBreak="0">
    <w:nsid w:val="637843EC"/>
    <w:multiLevelType w:val="hybridMultilevel"/>
    <w:tmpl w:val="F7CAA3AC"/>
    <w:lvl w:ilvl="0" w:tplc="837A545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4754D"/>
    <w:multiLevelType w:val="hybridMultilevel"/>
    <w:tmpl w:val="645CB97A"/>
    <w:lvl w:ilvl="0" w:tplc="0508501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B150CC06">
      <w:numFmt w:val="bullet"/>
      <w:lvlText w:val="•"/>
      <w:lvlJc w:val="left"/>
      <w:pPr>
        <w:ind w:left="1654" w:hanging="360"/>
      </w:pPr>
      <w:rPr>
        <w:lang w:val="ru-RU" w:eastAsia="ru-RU" w:bidi="ru-RU"/>
      </w:rPr>
    </w:lvl>
    <w:lvl w:ilvl="2" w:tplc="B546D54E">
      <w:numFmt w:val="bullet"/>
      <w:lvlText w:val="•"/>
      <w:lvlJc w:val="left"/>
      <w:pPr>
        <w:ind w:left="2513" w:hanging="360"/>
      </w:pPr>
      <w:rPr>
        <w:lang w:val="ru-RU" w:eastAsia="ru-RU" w:bidi="ru-RU"/>
      </w:rPr>
    </w:lvl>
    <w:lvl w:ilvl="3" w:tplc="A650DD2E">
      <w:numFmt w:val="bullet"/>
      <w:lvlText w:val="•"/>
      <w:lvlJc w:val="left"/>
      <w:pPr>
        <w:ind w:left="3371" w:hanging="360"/>
      </w:pPr>
      <w:rPr>
        <w:lang w:val="ru-RU" w:eastAsia="ru-RU" w:bidi="ru-RU"/>
      </w:rPr>
    </w:lvl>
    <w:lvl w:ilvl="4" w:tplc="EE56E3A2">
      <w:numFmt w:val="bullet"/>
      <w:lvlText w:val="•"/>
      <w:lvlJc w:val="left"/>
      <w:pPr>
        <w:ind w:left="4230" w:hanging="360"/>
      </w:pPr>
      <w:rPr>
        <w:lang w:val="ru-RU" w:eastAsia="ru-RU" w:bidi="ru-RU"/>
      </w:rPr>
    </w:lvl>
    <w:lvl w:ilvl="5" w:tplc="6E3C7E32">
      <w:numFmt w:val="bullet"/>
      <w:lvlText w:val="•"/>
      <w:lvlJc w:val="left"/>
      <w:pPr>
        <w:ind w:left="5089" w:hanging="360"/>
      </w:pPr>
      <w:rPr>
        <w:lang w:val="ru-RU" w:eastAsia="ru-RU" w:bidi="ru-RU"/>
      </w:rPr>
    </w:lvl>
    <w:lvl w:ilvl="6" w:tplc="C23AD496">
      <w:numFmt w:val="bullet"/>
      <w:lvlText w:val="•"/>
      <w:lvlJc w:val="left"/>
      <w:pPr>
        <w:ind w:left="5947" w:hanging="360"/>
      </w:pPr>
      <w:rPr>
        <w:lang w:val="ru-RU" w:eastAsia="ru-RU" w:bidi="ru-RU"/>
      </w:rPr>
    </w:lvl>
    <w:lvl w:ilvl="7" w:tplc="2790271A">
      <w:numFmt w:val="bullet"/>
      <w:lvlText w:val="•"/>
      <w:lvlJc w:val="left"/>
      <w:pPr>
        <w:ind w:left="6806" w:hanging="360"/>
      </w:pPr>
      <w:rPr>
        <w:lang w:val="ru-RU" w:eastAsia="ru-RU" w:bidi="ru-RU"/>
      </w:rPr>
    </w:lvl>
    <w:lvl w:ilvl="8" w:tplc="9CB2CF8E">
      <w:numFmt w:val="bullet"/>
      <w:lvlText w:val="•"/>
      <w:lvlJc w:val="left"/>
      <w:pPr>
        <w:ind w:left="7665" w:hanging="360"/>
      </w:pPr>
      <w:rPr>
        <w:lang w:val="ru-RU" w:eastAsia="ru-RU" w:bidi="ru-RU"/>
      </w:rPr>
    </w:lvl>
  </w:abstractNum>
  <w:abstractNum w:abstractNumId="30" w15:restartNumberingAfterBreak="0">
    <w:nsid w:val="6AC95D81"/>
    <w:multiLevelType w:val="hybridMultilevel"/>
    <w:tmpl w:val="D076BD1C"/>
    <w:lvl w:ilvl="0" w:tplc="0419000F">
      <w:start w:val="1"/>
      <w:numFmt w:val="decimal"/>
      <w:lvlText w:val="%1."/>
      <w:lvlJc w:val="left"/>
      <w:pPr>
        <w:tabs>
          <w:tab w:val="num" w:pos="1249"/>
        </w:tabs>
        <w:ind w:left="12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6CA37EE2"/>
    <w:multiLevelType w:val="hybridMultilevel"/>
    <w:tmpl w:val="FC46B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45EA8"/>
    <w:multiLevelType w:val="hybridMultilevel"/>
    <w:tmpl w:val="4E8E0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1523009"/>
    <w:multiLevelType w:val="hybridMultilevel"/>
    <w:tmpl w:val="D076BD1C"/>
    <w:lvl w:ilvl="0" w:tplc="0419000F">
      <w:start w:val="1"/>
      <w:numFmt w:val="decimal"/>
      <w:lvlText w:val="%1."/>
      <w:lvlJc w:val="left"/>
      <w:pPr>
        <w:tabs>
          <w:tab w:val="num" w:pos="1249"/>
        </w:tabs>
        <w:ind w:left="12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71B9187A"/>
    <w:multiLevelType w:val="hybridMultilevel"/>
    <w:tmpl w:val="49D4BAB8"/>
    <w:lvl w:ilvl="0" w:tplc="837A545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9398B"/>
    <w:multiLevelType w:val="hybridMultilevel"/>
    <w:tmpl w:val="8ACC57C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E682A6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C7876AE">
      <w:start w:val="1"/>
      <w:numFmt w:val="bullet"/>
      <w:lvlText w:val=""/>
      <w:lvlJc w:val="left"/>
      <w:pPr>
        <w:tabs>
          <w:tab w:val="num" w:pos="2264"/>
        </w:tabs>
        <w:ind w:left="1867" w:firstLine="113"/>
      </w:pPr>
      <w:rPr>
        <w:rFonts w:ascii="Symbol" w:hAnsi="Symbol" w:hint="default"/>
        <w:sz w:val="24"/>
        <w:szCs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040F3E"/>
    <w:multiLevelType w:val="hybridMultilevel"/>
    <w:tmpl w:val="0ADE39DC"/>
    <w:lvl w:ilvl="0" w:tplc="36A4B144">
      <w:start w:val="2"/>
      <w:numFmt w:val="decimal"/>
      <w:pStyle w:val="1TimesNew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AD03CF"/>
    <w:multiLevelType w:val="hybridMultilevel"/>
    <w:tmpl w:val="78E2FA1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987133A"/>
    <w:multiLevelType w:val="multilevel"/>
    <w:tmpl w:val="650E4D46"/>
    <w:lvl w:ilvl="0">
      <w:start w:val="1"/>
      <w:numFmt w:val="decimal"/>
      <w:pStyle w:val="1"/>
      <w:lvlText w:val="%1"/>
      <w:lvlJc w:val="left"/>
      <w:pPr>
        <w:tabs>
          <w:tab w:val="num" w:pos="6"/>
        </w:tabs>
        <w:ind w:left="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50"/>
        </w:tabs>
        <w:ind w:left="15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294"/>
        </w:tabs>
        <w:ind w:left="294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438"/>
        </w:tabs>
        <w:ind w:left="43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582"/>
        </w:tabs>
        <w:ind w:left="58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726"/>
        </w:tabs>
        <w:ind w:left="72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870"/>
        </w:tabs>
        <w:ind w:left="87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014"/>
        </w:tabs>
        <w:ind w:left="101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58"/>
        </w:tabs>
        <w:ind w:left="1158" w:hanging="1584"/>
      </w:pPr>
    </w:lvl>
  </w:abstractNum>
  <w:abstractNum w:abstractNumId="39" w15:restartNumberingAfterBreak="0">
    <w:nsid w:val="7D186422"/>
    <w:multiLevelType w:val="multilevel"/>
    <w:tmpl w:val="F7CAA3AC"/>
    <w:numStyleLink w:val="063063"/>
  </w:abstractNum>
  <w:abstractNum w:abstractNumId="40" w15:restartNumberingAfterBreak="0">
    <w:nsid w:val="7E2E7F5D"/>
    <w:multiLevelType w:val="hybridMultilevel"/>
    <w:tmpl w:val="E8E8B08A"/>
    <w:lvl w:ilvl="0" w:tplc="75825C00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8"/>
  </w:num>
  <w:num w:numId="2">
    <w:abstractNumId w:val="36"/>
  </w:num>
  <w:num w:numId="3">
    <w:abstractNumId w:val="13"/>
  </w:num>
  <w:num w:numId="4">
    <w:abstractNumId w:val="14"/>
  </w:num>
  <w:num w:numId="5">
    <w:abstractNumId w:val="17"/>
  </w:num>
  <w:num w:numId="6">
    <w:abstractNumId w:val="24"/>
  </w:num>
  <w:num w:numId="7">
    <w:abstractNumId w:val="27"/>
  </w:num>
  <w:num w:numId="8">
    <w:abstractNumId w:val="37"/>
  </w:num>
  <w:num w:numId="9">
    <w:abstractNumId w:val="1"/>
  </w:num>
  <w:num w:numId="10">
    <w:abstractNumId w:val="35"/>
  </w:num>
  <w:num w:numId="11">
    <w:abstractNumId w:val="34"/>
  </w:num>
  <w:num w:numId="12">
    <w:abstractNumId w:val="0"/>
  </w:num>
  <w:num w:numId="13">
    <w:abstractNumId w:val="9"/>
  </w:num>
  <w:num w:numId="14">
    <w:abstractNumId w:val="11"/>
  </w:num>
  <w:num w:numId="15">
    <w:abstractNumId w:val="10"/>
  </w:num>
  <w:num w:numId="16">
    <w:abstractNumId w:val="38"/>
  </w:num>
  <w:num w:numId="17">
    <w:abstractNumId w:val="26"/>
  </w:num>
  <w:num w:numId="18">
    <w:abstractNumId w:val="31"/>
  </w:num>
  <w:num w:numId="19">
    <w:abstractNumId w:val="28"/>
  </w:num>
  <w:num w:numId="20">
    <w:abstractNumId w:val="7"/>
  </w:num>
  <w:num w:numId="21">
    <w:abstractNumId w:val="25"/>
  </w:num>
  <w:num w:numId="22">
    <w:abstractNumId w:val="22"/>
  </w:num>
  <w:num w:numId="23">
    <w:abstractNumId w:val="38"/>
  </w:num>
  <w:num w:numId="24">
    <w:abstractNumId w:val="38"/>
  </w:num>
  <w:num w:numId="25">
    <w:abstractNumId w:val="6"/>
  </w:num>
  <w:num w:numId="26">
    <w:abstractNumId w:val="21"/>
  </w:num>
  <w:num w:numId="27">
    <w:abstractNumId w:val="2"/>
  </w:num>
  <w:num w:numId="28">
    <w:abstractNumId w:val="8"/>
  </w:num>
  <w:num w:numId="29">
    <w:abstractNumId w:val="3"/>
  </w:num>
  <w:num w:numId="30">
    <w:abstractNumId w:val="15"/>
  </w:num>
  <w:num w:numId="31">
    <w:abstractNumId w:val="18"/>
  </w:num>
  <w:num w:numId="32">
    <w:abstractNumId w:val="39"/>
  </w:num>
  <w:num w:numId="33">
    <w:abstractNumId w:val="23"/>
  </w:num>
  <w:num w:numId="34">
    <w:abstractNumId w:val="20"/>
  </w:num>
  <w:num w:numId="35">
    <w:abstractNumId w:val="12"/>
  </w:num>
  <w:num w:numId="36">
    <w:abstractNumId w:val="30"/>
  </w:num>
  <w:num w:numId="37">
    <w:abstractNumId w:val="33"/>
  </w:num>
  <w:num w:numId="38">
    <w:abstractNumId w:val="32"/>
  </w:num>
  <w:num w:numId="39">
    <w:abstractNumId w:val="16"/>
  </w:num>
  <w:num w:numId="4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4"/>
  </w:num>
  <w:num w:numId="44">
    <w:abstractNumId w:val="29"/>
  </w:num>
  <w:num w:numId="45">
    <w:abstractNumId w:val="19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92"/>
    <w:rsid w:val="000017F3"/>
    <w:rsid w:val="000018A6"/>
    <w:rsid w:val="000044E4"/>
    <w:rsid w:val="00006309"/>
    <w:rsid w:val="00010E5E"/>
    <w:rsid w:val="00011173"/>
    <w:rsid w:val="000118A0"/>
    <w:rsid w:val="00013E49"/>
    <w:rsid w:val="000220CF"/>
    <w:rsid w:val="000245CF"/>
    <w:rsid w:val="000332B2"/>
    <w:rsid w:val="000408B7"/>
    <w:rsid w:val="00041A54"/>
    <w:rsid w:val="00046284"/>
    <w:rsid w:val="0004735A"/>
    <w:rsid w:val="00052A3D"/>
    <w:rsid w:val="00055DD6"/>
    <w:rsid w:val="00056C21"/>
    <w:rsid w:val="00072B23"/>
    <w:rsid w:val="00073464"/>
    <w:rsid w:val="00074F60"/>
    <w:rsid w:val="00077301"/>
    <w:rsid w:val="000818CD"/>
    <w:rsid w:val="000830E2"/>
    <w:rsid w:val="00090389"/>
    <w:rsid w:val="000929E0"/>
    <w:rsid w:val="00093B0F"/>
    <w:rsid w:val="00094DDC"/>
    <w:rsid w:val="000A025A"/>
    <w:rsid w:val="000A1ED7"/>
    <w:rsid w:val="000A67DF"/>
    <w:rsid w:val="000B1347"/>
    <w:rsid w:val="000B36C5"/>
    <w:rsid w:val="000B4316"/>
    <w:rsid w:val="000C19CF"/>
    <w:rsid w:val="000C3394"/>
    <w:rsid w:val="000C4AD0"/>
    <w:rsid w:val="000D166F"/>
    <w:rsid w:val="000D519A"/>
    <w:rsid w:val="000E003E"/>
    <w:rsid w:val="000E22D7"/>
    <w:rsid w:val="000E2B5B"/>
    <w:rsid w:val="000E39B8"/>
    <w:rsid w:val="000F176A"/>
    <w:rsid w:val="000F307B"/>
    <w:rsid w:val="000F4E61"/>
    <w:rsid w:val="000F4F9D"/>
    <w:rsid w:val="00101BFC"/>
    <w:rsid w:val="00103598"/>
    <w:rsid w:val="001070AA"/>
    <w:rsid w:val="00111668"/>
    <w:rsid w:val="001206BB"/>
    <w:rsid w:val="00122B9B"/>
    <w:rsid w:val="0012623A"/>
    <w:rsid w:val="001262CF"/>
    <w:rsid w:val="00132A8A"/>
    <w:rsid w:val="00132B0A"/>
    <w:rsid w:val="00135843"/>
    <w:rsid w:val="001372F2"/>
    <w:rsid w:val="0014334D"/>
    <w:rsid w:val="001504E8"/>
    <w:rsid w:val="00150FB1"/>
    <w:rsid w:val="0015279F"/>
    <w:rsid w:val="0015403C"/>
    <w:rsid w:val="00154069"/>
    <w:rsid w:val="00155292"/>
    <w:rsid w:val="00155A5F"/>
    <w:rsid w:val="0015688C"/>
    <w:rsid w:val="00157A41"/>
    <w:rsid w:val="00160BDC"/>
    <w:rsid w:val="00160E4C"/>
    <w:rsid w:val="00161A49"/>
    <w:rsid w:val="00161F3F"/>
    <w:rsid w:val="00166CA0"/>
    <w:rsid w:val="001675A5"/>
    <w:rsid w:val="00171639"/>
    <w:rsid w:val="00172562"/>
    <w:rsid w:val="00175A37"/>
    <w:rsid w:val="001821FC"/>
    <w:rsid w:val="0018413C"/>
    <w:rsid w:val="001854BB"/>
    <w:rsid w:val="00190B2F"/>
    <w:rsid w:val="001A039D"/>
    <w:rsid w:val="001B03AD"/>
    <w:rsid w:val="001B094A"/>
    <w:rsid w:val="001B0F9C"/>
    <w:rsid w:val="001B525A"/>
    <w:rsid w:val="001C48F8"/>
    <w:rsid w:val="001C4E76"/>
    <w:rsid w:val="001C5DB6"/>
    <w:rsid w:val="001C7C66"/>
    <w:rsid w:val="001D0499"/>
    <w:rsid w:val="001E03F1"/>
    <w:rsid w:val="001E646B"/>
    <w:rsid w:val="001F3330"/>
    <w:rsid w:val="001F454D"/>
    <w:rsid w:val="001F6122"/>
    <w:rsid w:val="00201373"/>
    <w:rsid w:val="0020150F"/>
    <w:rsid w:val="002016F3"/>
    <w:rsid w:val="0020312C"/>
    <w:rsid w:val="00206DC8"/>
    <w:rsid w:val="0020797D"/>
    <w:rsid w:val="0021543A"/>
    <w:rsid w:val="0022001C"/>
    <w:rsid w:val="002206EF"/>
    <w:rsid w:val="00225CBB"/>
    <w:rsid w:val="00226484"/>
    <w:rsid w:val="00226F4B"/>
    <w:rsid w:val="002304D1"/>
    <w:rsid w:val="00230B6F"/>
    <w:rsid w:val="00230C1E"/>
    <w:rsid w:val="002312A1"/>
    <w:rsid w:val="00235824"/>
    <w:rsid w:val="00242FA8"/>
    <w:rsid w:val="00244544"/>
    <w:rsid w:val="00255549"/>
    <w:rsid w:val="00255CB5"/>
    <w:rsid w:val="002576DF"/>
    <w:rsid w:val="00261D97"/>
    <w:rsid w:val="002625A2"/>
    <w:rsid w:val="002641EA"/>
    <w:rsid w:val="00277A1E"/>
    <w:rsid w:val="0028339C"/>
    <w:rsid w:val="00285AED"/>
    <w:rsid w:val="0029184C"/>
    <w:rsid w:val="002923E9"/>
    <w:rsid w:val="00293B63"/>
    <w:rsid w:val="002945AF"/>
    <w:rsid w:val="002962A8"/>
    <w:rsid w:val="00296C35"/>
    <w:rsid w:val="002A39A8"/>
    <w:rsid w:val="002A3ED6"/>
    <w:rsid w:val="002B04B5"/>
    <w:rsid w:val="002B07BB"/>
    <w:rsid w:val="002B26B6"/>
    <w:rsid w:val="002B3DD6"/>
    <w:rsid w:val="002C0DEF"/>
    <w:rsid w:val="002C30AE"/>
    <w:rsid w:val="002C384D"/>
    <w:rsid w:val="002C490C"/>
    <w:rsid w:val="002C55A0"/>
    <w:rsid w:val="002C7272"/>
    <w:rsid w:val="002D0200"/>
    <w:rsid w:val="002D4AA6"/>
    <w:rsid w:val="002E1E33"/>
    <w:rsid w:val="002E449F"/>
    <w:rsid w:val="002E5666"/>
    <w:rsid w:val="002F055C"/>
    <w:rsid w:val="002F4D50"/>
    <w:rsid w:val="002F6B14"/>
    <w:rsid w:val="002F7066"/>
    <w:rsid w:val="00303CD5"/>
    <w:rsid w:val="00305600"/>
    <w:rsid w:val="00305677"/>
    <w:rsid w:val="00310C5A"/>
    <w:rsid w:val="00313840"/>
    <w:rsid w:val="003138A8"/>
    <w:rsid w:val="00315D2B"/>
    <w:rsid w:val="00316394"/>
    <w:rsid w:val="0031645B"/>
    <w:rsid w:val="00322C61"/>
    <w:rsid w:val="00324E0E"/>
    <w:rsid w:val="00325151"/>
    <w:rsid w:val="00326158"/>
    <w:rsid w:val="00333831"/>
    <w:rsid w:val="003343EA"/>
    <w:rsid w:val="003455D4"/>
    <w:rsid w:val="00346849"/>
    <w:rsid w:val="00346983"/>
    <w:rsid w:val="003524FA"/>
    <w:rsid w:val="0035485D"/>
    <w:rsid w:val="0035681B"/>
    <w:rsid w:val="0036174B"/>
    <w:rsid w:val="00362D7A"/>
    <w:rsid w:val="003656ED"/>
    <w:rsid w:val="003658DC"/>
    <w:rsid w:val="00370602"/>
    <w:rsid w:val="00370A9A"/>
    <w:rsid w:val="00370B5D"/>
    <w:rsid w:val="0037186C"/>
    <w:rsid w:val="0037226C"/>
    <w:rsid w:val="00372E5F"/>
    <w:rsid w:val="003747DA"/>
    <w:rsid w:val="00374CDC"/>
    <w:rsid w:val="003813DE"/>
    <w:rsid w:val="00387A6C"/>
    <w:rsid w:val="003900E0"/>
    <w:rsid w:val="00390564"/>
    <w:rsid w:val="00391C2E"/>
    <w:rsid w:val="00392707"/>
    <w:rsid w:val="003942EB"/>
    <w:rsid w:val="003B0AA1"/>
    <w:rsid w:val="003B50B6"/>
    <w:rsid w:val="003B6899"/>
    <w:rsid w:val="003B75B0"/>
    <w:rsid w:val="003C0751"/>
    <w:rsid w:val="003D033A"/>
    <w:rsid w:val="003E4EF5"/>
    <w:rsid w:val="003F01F4"/>
    <w:rsid w:val="003F3133"/>
    <w:rsid w:val="003F37E3"/>
    <w:rsid w:val="003F3EE1"/>
    <w:rsid w:val="004030B1"/>
    <w:rsid w:val="00406F58"/>
    <w:rsid w:val="0041006B"/>
    <w:rsid w:val="00410BED"/>
    <w:rsid w:val="004140F6"/>
    <w:rsid w:val="00416853"/>
    <w:rsid w:val="00417B28"/>
    <w:rsid w:val="0042129F"/>
    <w:rsid w:val="00421B67"/>
    <w:rsid w:val="004251C8"/>
    <w:rsid w:val="00430540"/>
    <w:rsid w:val="00430BAA"/>
    <w:rsid w:val="00433F97"/>
    <w:rsid w:val="00434C89"/>
    <w:rsid w:val="00436C4E"/>
    <w:rsid w:val="004436AF"/>
    <w:rsid w:val="0044408C"/>
    <w:rsid w:val="00446048"/>
    <w:rsid w:val="00450FD1"/>
    <w:rsid w:val="0045387C"/>
    <w:rsid w:val="0046015E"/>
    <w:rsid w:val="0046208D"/>
    <w:rsid w:val="004629D0"/>
    <w:rsid w:val="00465CF5"/>
    <w:rsid w:val="00470DBA"/>
    <w:rsid w:val="00472845"/>
    <w:rsid w:val="00473B2D"/>
    <w:rsid w:val="0047497C"/>
    <w:rsid w:val="0047505B"/>
    <w:rsid w:val="004769F7"/>
    <w:rsid w:val="00482373"/>
    <w:rsid w:val="00486D59"/>
    <w:rsid w:val="00494727"/>
    <w:rsid w:val="004A2FDA"/>
    <w:rsid w:val="004B09CC"/>
    <w:rsid w:val="004B1D40"/>
    <w:rsid w:val="004D11AA"/>
    <w:rsid w:val="004D2F69"/>
    <w:rsid w:val="004E3535"/>
    <w:rsid w:val="004E3880"/>
    <w:rsid w:val="004E46BA"/>
    <w:rsid w:val="004E5C6E"/>
    <w:rsid w:val="004E71EB"/>
    <w:rsid w:val="004E7B32"/>
    <w:rsid w:val="004F5121"/>
    <w:rsid w:val="004F55B6"/>
    <w:rsid w:val="004F55D9"/>
    <w:rsid w:val="004F6F6F"/>
    <w:rsid w:val="00502108"/>
    <w:rsid w:val="00507317"/>
    <w:rsid w:val="005126BF"/>
    <w:rsid w:val="0051298B"/>
    <w:rsid w:val="00515D06"/>
    <w:rsid w:val="0051781A"/>
    <w:rsid w:val="00520641"/>
    <w:rsid w:val="00525568"/>
    <w:rsid w:val="005341A9"/>
    <w:rsid w:val="0053475F"/>
    <w:rsid w:val="005462BC"/>
    <w:rsid w:val="0055324B"/>
    <w:rsid w:val="0056170B"/>
    <w:rsid w:val="00562A09"/>
    <w:rsid w:val="00562ACA"/>
    <w:rsid w:val="0056392E"/>
    <w:rsid w:val="00571932"/>
    <w:rsid w:val="00571B17"/>
    <w:rsid w:val="00574E8E"/>
    <w:rsid w:val="005753CA"/>
    <w:rsid w:val="00576255"/>
    <w:rsid w:val="00576687"/>
    <w:rsid w:val="00584BAB"/>
    <w:rsid w:val="0058584F"/>
    <w:rsid w:val="0059672B"/>
    <w:rsid w:val="00597B06"/>
    <w:rsid w:val="005A054F"/>
    <w:rsid w:val="005A0BA5"/>
    <w:rsid w:val="005A0EC3"/>
    <w:rsid w:val="005A1BB8"/>
    <w:rsid w:val="005A2696"/>
    <w:rsid w:val="005A6793"/>
    <w:rsid w:val="005A6F1C"/>
    <w:rsid w:val="005B0286"/>
    <w:rsid w:val="005B4D49"/>
    <w:rsid w:val="005C12A3"/>
    <w:rsid w:val="005C69E0"/>
    <w:rsid w:val="005D1297"/>
    <w:rsid w:val="005D1306"/>
    <w:rsid w:val="005D6206"/>
    <w:rsid w:val="005D6BBB"/>
    <w:rsid w:val="005D74FA"/>
    <w:rsid w:val="005F185A"/>
    <w:rsid w:val="005F4218"/>
    <w:rsid w:val="005F5A3F"/>
    <w:rsid w:val="00601A20"/>
    <w:rsid w:val="00605919"/>
    <w:rsid w:val="00610DF7"/>
    <w:rsid w:val="00611C5A"/>
    <w:rsid w:val="00612F7A"/>
    <w:rsid w:val="00617A5F"/>
    <w:rsid w:val="006213F3"/>
    <w:rsid w:val="006307DF"/>
    <w:rsid w:val="006344B8"/>
    <w:rsid w:val="0063458A"/>
    <w:rsid w:val="00634680"/>
    <w:rsid w:val="00635C90"/>
    <w:rsid w:val="00637857"/>
    <w:rsid w:val="0064005F"/>
    <w:rsid w:val="006530C3"/>
    <w:rsid w:val="00656E4E"/>
    <w:rsid w:val="00656ED4"/>
    <w:rsid w:val="006570C8"/>
    <w:rsid w:val="0066097E"/>
    <w:rsid w:val="00665BE4"/>
    <w:rsid w:val="0066675D"/>
    <w:rsid w:val="006668D0"/>
    <w:rsid w:val="006679FA"/>
    <w:rsid w:val="00672B19"/>
    <w:rsid w:val="00672D17"/>
    <w:rsid w:val="006755A0"/>
    <w:rsid w:val="0067606F"/>
    <w:rsid w:val="00684729"/>
    <w:rsid w:val="00685D6A"/>
    <w:rsid w:val="00685F72"/>
    <w:rsid w:val="00687B30"/>
    <w:rsid w:val="006934E6"/>
    <w:rsid w:val="006A042D"/>
    <w:rsid w:val="006A168D"/>
    <w:rsid w:val="006A4AF3"/>
    <w:rsid w:val="006A578D"/>
    <w:rsid w:val="006A5D37"/>
    <w:rsid w:val="006A7517"/>
    <w:rsid w:val="006B5432"/>
    <w:rsid w:val="006B7014"/>
    <w:rsid w:val="006C00D1"/>
    <w:rsid w:val="006C3812"/>
    <w:rsid w:val="006C58AD"/>
    <w:rsid w:val="006C6E71"/>
    <w:rsid w:val="006E1194"/>
    <w:rsid w:val="006E37B3"/>
    <w:rsid w:val="006E4044"/>
    <w:rsid w:val="006E4F05"/>
    <w:rsid w:val="006E7605"/>
    <w:rsid w:val="006F0616"/>
    <w:rsid w:val="006F1D3D"/>
    <w:rsid w:val="0070107E"/>
    <w:rsid w:val="0070114B"/>
    <w:rsid w:val="007014CD"/>
    <w:rsid w:val="00701C0D"/>
    <w:rsid w:val="0071358E"/>
    <w:rsid w:val="007144FE"/>
    <w:rsid w:val="007167D8"/>
    <w:rsid w:val="007176BA"/>
    <w:rsid w:val="00721B49"/>
    <w:rsid w:val="00721B58"/>
    <w:rsid w:val="0072369C"/>
    <w:rsid w:val="00726526"/>
    <w:rsid w:val="007323A8"/>
    <w:rsid w:val="007342DB"/>
    <w:rsid w:val="007344AB"/>
    <w:rsid w:val="00734B3F"/>
    <w:rsid w:val="0073556B"/>
    <w:rsid w:val="007424E1"/>
    <w:rsid w:val="007435C0"/>
    <w:rsid w:val="0074513B"/>
    <w:rsid w:val="00750272"/>
    <w:rsid w:val="00752348"/>
    <w:rsid w:val="00756005"/>
    <w:rsid w:val="00756D3E"/>
    <w:rsid w:val="00757AF1"/>
    <w:rsid w:val="007612B6"/>
    <w:rsid w:val="007624D5"/>
    <w:rsid w:val="00764207"/>
    <w:rsid w:val="007645B5"/>
    <w:rsid w:val="0076505A"/>
    <w:rsid w:val="007659B7"/>
    <w:rsid w:val="00766B21"/>
    <w:rsid w:val="00767059"/>
    <w:rsid w:val="00767C89"/>
    <w:rsid w:val="00770A8E"/>
    <w:rsid w:val="0077229A"/>
    <w:rsid w:val="00773B9D"/>
    <w:rsid w:val="00781589"/>
    <w:rsid w:val="00793C01"/>
    <w:rsid w:val="00794329"/>
    <w:rsid w:val="00797233"/>
    <w:rsid w:val="007A3E9C"/>
    <w:rsid w:val="007A7ABA"/>
    <w:rsid w:val="007B19CD"/>
    <w:rsid w:val="007C65C0"/>
    <w:rsid w:val="007D18A9"/>
    <w:rsid w:val="007D4869"/>
    <w:rsid w:val="007D79EB"/>
    <w:rsid w:val="007D7C31"/>
    <w:rsid w:val="007E2001"/>
    <w:rsid w:val="007E2046"/>
    <w:rsid w:val="007E384C"/>
    <w:rsid w:val="007E6269"/>
    <w:rsid w:val="007E724D"/>
    <w:rsid w:val="007E7CC9"/>
    <w:rsid w:val="00800A1D"/>
    <w:rsid w:val="0080248E"/>
    <w:rsid w:val="00805BCC"/>
    <w:rsid w:val="00807A39"/>
    <w:rsid w:val="00810B76"/>
    <w:rsid w:val="00811005"/>
    <w:rsid w:val="00816CEE"/>
    <w:rsid w:val="008249CF"/>
    <w:rsid w:val="00825F14"/>
    <w:rsid w:val="008335C8"/>
    <w:rsid w:val="00833C9D"/>
    <w:rsid w:val="00834FC1"/>
    <w:rsid w:val="00835AFB"/>
    <w:rsid w:val="00841859"/>
    <w:rsid w:val="00841AE1"/>
    <w:rsid w:val="0084368F"/>
    <w:rsid w:val="00844167"/>
    <w:rsid w:val="00851C4F"/>
    <w:rsid w:val="00853AFF"/>
    <w:rsid w:val="00854EFE"/>
    <w:rsid w:val="008573BD"/>
    <w:rsid w:val="00864175"/>
    <w:rsid w:val="008704CF"/>
    <w:rsid w:val="008713FA"/>
    <w:rsid w:val="00873FD9"/>
    <w:rsid w:val="00877F5B"/>
    <w:rsid w:val="0089254E"/>
    <w:rsid w:val="008951A0"/>
    <w:rsid w:val="008964B5"/>
    <w:rsid w:val="0089692E"/>
    <w:rsid w:val="008A7DAB"/>
    <w:rsid w:val="008C28E1"/>
    <w:rsid w:val="008C30AB"/>
    <w:rsid w:val="008C5EB2"/>
    <w:rsid w:val="008C75E0"/>
    <w:rsid w:val="008D011D"/>
    <w:rsid w:val="008D433D"/>
    <w:rsid w:val="008E5601"/>
    <w:rsid w:val="008F34CD"/>
    <w:rsid w:val="008F44AE"/>
    <w:rsid w:val="0090028B"/>
    <w:rsid w:val="0090158A"/>
    <w:rsid w:val="00907C24"/>
    <w:rsid w:val="00914A3F"/>
    <w:rsid w:val="00923A25"/>
    <w:rsid w:val="009242D2"/>
    <w:rsid w:val="009417D2"/>
    <w:rsid w:val="009466BD"/>
    <w:rsid w:val="00953905"/>
    <w:rsid w:val="009540F1"/>
    <w:rsid w:val="009550BD"/>
    <w:rsid w:val="00963196"/>
    <w:rsid w:val="00963B6C"/>
    <w:rsid w:val="0096477E"/>
    <w:rsid w:val="009729A4"/>
    <w:rsid w:val="00972D50"/>
    <w:rsid w:val="00973F3D"/>
    <w:rsid w:val="00974C90"/>
    <w:rsid w:val="009757EF"/>
    <w:rsid w:val="00981D37"/>
    <w:rsid w:val="009822CC"/>
    <w:rsid w:val="0098325F"/>
    <w:rsid w:val="00984A42"/>
    <w:rsid w:val="0098589B"/>
    <w:rsid w:val="009873C6"/>
    <w:rsid w:val="009909B6"/>
    <w:rsid w:val="009A0079"/>
    <w:rsid w:val="009A19C2"/>
    <w:rsid w:val="009A311D"/>
    <w:rsid w:val="009A34D3"/>
    <w:rsid w:val="009A5E53"/>
    <w:rsid w:val="009A621C"/>
    <w:rsid w:val="009A6B35"/>
    <w:rsid w:val="009A72F4"/>
    <w:rsid w:val="009B5D3C"/>
    <w:rsid w:val="009B7B13"/>
    <w:rsid w:val="009C04ED"/>
    <w:rsid w:val="009C1A57"/>
    <w:rsid w:val="009C27A6"/>
    <w:rsid w:val="009C34D7"/>
    <w:rsid w:val="009D20C7"/>
    <w:rsid w:val="009D3240"/>
    <w:rsid w:val="009D4251"/>
    <w:rsid w:val="009D497C"/>
    <w:rsid w:val="009D4D49"/>
    <w:rsid w:val="009D5E9E"/>
    <w:rsid w:val="009D5FB2"/>
    <w:rsid w:val="009E22E4"/>
    <w:rsid w:val="009E2D81"/>
    <w:rsid w:val="009E3357"/>
    <w:rsid w:val="009E426D"/>
    <w:rsid w:val="009E48A7"/>
    <w:rsid w:val="009E5262"/>
    <w:rsid w:val="009E585C"/>
    <w:rsid w:val="009F007F"/>
    <w:rsid w:val="009F1C31"/>
    <w:rsid w:val="009F6649"/>
    <w:rsid w:val="00A00579"/>
    <w:rsid w:val="00A011A2"/>
    <w:rsid w:val="00A03166"/>
    <w:rsid w:val="00A076CC"/>
    <w:rsid w:val="00A21DB1"/>
    <w:rsid w:val="00A22D34"/>
    <w:rsid w:val="00A31101"/>
    <w:rsid w:val="00A31967"/>
    <w:rsid w:val="00A338E2"/>
    <w:rsid w:val="00A35073"/>
    <w:rsid w:val="00A353BA"/>
    <w:rsid w:val="00A434E1"/>
    <w:rsid w:val="00A45080"/>
    <w:rsid w:val="00A46974"/>
    <w:rsid w:val="00A470F9"/>
    <w:rsid w:val="00A4745C"/>
    <w:rsid w:val="00A47573"/>
    <w:rsid w:val="00A56057"/>
    <w:rsid w:val="00A5607C"/>
    <w:rsid w:val="00A65CC1"/>
    <w:rsid w:val="00A66281"/>
    <w:rsid w:val="00A6640E"/>
    <w:rsid w:val="00A66B86"/>
    <w:rsid w:val="00A7080C"/>
    <w:rsid w:val="00A71EEF"/>
    <w:rsid w:val="00A71FAC"/>
    <w:rsid w:val="00A72634"/>
    <w:rsid w:val="00A72E3B"/>
    <w:rsid w:val="00A77047"/>
    <w:rsid w:val="00A80895"/>
    <w:rsid w:val="00A80EC4"/>
    <w:rsid w:val="00A81249"/>
    <w:rsid w:val="00A81B32"/>
    <w:rsid w:val="00A92919"/>
    <w:rsid w:val="00A93C41"/>
    <w:rsid w:val="00AA1E17"/>
    <w:rsid w:val="00AA5606"/>
    <w:rsid w:val="00AA7BD0"/>
    <w:rsid w:val="00AB04C5"/>
    <w:rsid w:val="00AB10E8"/>
    <w:rsid w:val="00AB16E8"/>
    <w:rsid w:val="00AB1F71"/>
    <w:rsid w:val="00AB67E1"/>
    <w:rsid w:val="00AB7708"/>
    <w:rsid w:val="00AC5715"/>
    <w:rsid w:val="00AC705B"/>
    <w:rsid w:val="00AC71CD"/>
    <w:rsid w:val="00AD0985"/>
    <w:rsid w:val="00AD51BB"/>
    <w:rsid w:val="00AE57DD"/>
    <w:rsid w:val="00AE6BCC"/>
    <w:rsid w:val="00AF6158"/>
    <w:rsid w:val="00AF70E2"/>
    <w:rsid w:val="00B026ED"/>
    <w:rsid w:val="00B03AB1"/>
    <w:rsid w:val="00B043C8"/>
    <w:rsid w:val="00B059DC"/>
    <w:rsid w:val="00B06413"/>
    <w:rsid w:val="00B07097"/>
    <w:rsid w:val="00B0791E"/>
    <w:rsid w:val="00B12B68"/>
    <w:rsid w:val="00B15AF5"/>
    <w:rsid w:val="00B15C44"/>
    <w:rsid w:val="00B1791B"/>
    <w:rsid w:val="00B21182"/>
    <w:rsid w:val="00B27E82"/>
    <w:rsid w:val="00B31250"/>
    <w:rsid w:val="00B3371E"/>
    <w:rsid w:val="00B33784"/>
    <w:rsid w:val="00B34F08"/>
    <w:rsid w:val="00B414E0"/>
    <w:rsid w:val="00B43A77"/>
    <w:rsid w:val="00B43B13"/>
    <w:rsid w:val="00B45459"/>
    <w:rsid w:val="00B46862"/>
    <w:rsid w:val="00B50A87"/>
    <w:rsid w:val="00B51EE5"/>
    <w:rsid w:val="00B52A65"/>
    <w:rsid w:val="00B543EE"/>
    <w:rsid w:val="00B549CF"/>
    <w:rsid w:val="00B55602"/>
    <w:rsid w:val="00B5592A"/>
    <w:rsid w:val="00B56A74"/>
    <w:rsid w:val="00B60371"/>
    <w:rsid w:val="00B61999"/>
    <w:rsid w:val="00B7149B"/>
    <w:rsid w:val="00B7285E"/>
    <w:rsid w:val="00B73173"/>
    <w:rsid w:val="00B7495A"/>
    <w:rsid w:val="00B75F42"/>
    <w:rsid w:val="00B77387"/>
    <w:rsid w:val="00B80654"/>
    <w:rsid w:val="00B8436C"/>
    <w:rsid w:val="00B86F58"/>
    <w:rsid w:val="00B952BC"/>
    <w:rsid w:val="00B96107"/>
    <w:rsid w:val="00BA216F"/>
    <w:rsid w:val="00BA29EA"/>
    <w:rsid w:val="00BB2C15"/>
    <w:rsid w:val="00BB2CEB"/>
    <w:rsid w:val="00BB36BE"/>
    <w:rsid w:val="00BB5085"/>
    <w:rsid w:val="00BB56CB"/>
    <w:rsid w:val="00BC29B8"/>
    <w:rsid w:val="00BC3582"/>
    <w:rsid w:val="00BC4168"/>
    <w:rsid w:val="00BD5AD7"/>
    <w:rsid w:val="00BD7658"/>
    <w:rsid w:val="00BE59DE"/>
    <w:rsid w:val="00BF3118"/>
    <w:rsid w:val="00BF3A64"/>
    <w:rsid w:val="00BF4598"/>
    <w:rsid w:val="00C00567"/>
    <w:rsid w:val="00C03DA1"/>
    <w:rsid w:val="00C0633D"/>
    <w:rsid w:val="00C10E29"/>
    <w:rsid w:val="00C12687"/>
    <w:rsid w:val="00C12CBC"/>
    <w:rsid w:val="00C13153"/>
    <w:rsid w:val="00C137F4"/>
    <w:rsid w:val="00C24A5F"/>
    <w:rsid w:val="00C2541C"/>
    <w:rsid w:val="00C2742E"/>
    <w:rsid w:val="00C325EA"/>
    <w:rsid w:val="00C34D8C"/>
    <w:rsid w:val="00C40C39"/>
    <w:rsid w:val="00C635B2"/>
    <w:rsid w:val="00C64832"/>
    <w:rsid w:val="00C65909"/>
    <w:rsid w:val="00C6623C"/>
    <w:rsid w:val="00C678CE"/>
    <w:rsid w:val="00C703BF"/>
    <w:rsid w:val="00C722B1"/>
    <w:rsid w:val="00C74CE8"/>
    <w:rsid w:val="00C75D49"/>
    <w:rsid w:val="00C76DD6"/>
    <w:rsid w:val="00C77B18"/>
    <w:rsid w:val="00C9017A"/>
    <w:rsid w:val="00C915A5"/>
    <w:rsid w:val="00C96669"/>
    <w:rsid w:val="00C96ABF"/>
    <w:rsid w:val="00CA1162"/>
    <w:rsid w:val="00CA2FA4"/>
    <w:rsid w:val="00CA3CC5"/>
    <w:rsid w:val="00CA483C"/>
    <w:rsid w:val="00CB0792"/>
    <w:rsid w:val="00CB11E8"/>
    <w:rsid w:val="00CB7031"/>
    <w:rsid w:val="00CB786A"/>
    <w:rsid w:val="00CC0817"/>
    <w:rsid w:val="00CC10F5"/>
    <w:rsid w:val="00CC1155"/>
    <w:rsid w:val="00CC153B"/>
    <w:rsid w:val="00CC3FC7"/>
    <w:rsid w:val="00CC6E69"/>
    <w:rsid w:val="00CD1E51"/>
    <w:rsid w:val="00CD23F8"/>
    <w:rsid w:val="00CE5901"/>
    <w:rsid w:val="00CF0254"/>
    <w:rsid w:val="00CF4387"/>
    <w:rsid w:val="00D0263D"/>
    <w:rsid w:val="00D026C9"/>
    <w:rsid w:val="00D02764"/>
    <w:rsid w:val="00D03596"/>
    <w:rsid w:val="00D04505"/>
    <w:rsid w:val="00D06BDC"/>
    <w:rsid w:val="00D14860"/>
    <w:rsid w:val="00D17BA2"/>
    <w:rsid w:val="00D2129F"/>
    <w:rsid w:val="00D25284"/>
    <w:rsid w:val="00D3135A"/>
    <w:rsid w:val="00D32F62"/>
    <w:rsid w:val="00D364AB"/>
    <w:rsid w:val="00D45C6D"/>
    <w:rsid w:val="00D46B9E"/>
    <w:rsid w:val="00D5243B"/>
    <w:rsid w:val="00D537F6"/>
    <w:rsid w:val="00D547FD"/>
    <w:rsid w:val="00D5609D"/>
    <w:rsid w:val="00D6002E"/>
    <w:rsid w:val="00D6022D"/>
    <w:rsid w:val="00D6386A"/>
    <w:rsid w:val="00D67215"/>
    <w:rsid w:val="00D6760D"/>
    <w:rsid w:val="00D712E0"/>
    <w:rsid w:val="00D72E54"/>
    <w:rsid w:val="00D7709E"/>
    <w:rsid w:val="00D8032B"/>
    <w:rsid w:val="00D8189C"/>
    <w:rsid w:val="00D860FD"/>
    <w:rsid w:val="00D92C24"/>
    <w:rsid w:val="00D970F5"/>
    <w:rsid w:val="00DA56AE"/>
    <w:rsid w:val="00DA5A88"/>
    <w:rsid w:val="00DB6398"/>
    <w:rsid w:val="00DC0DE7"/>
    <w:rsid w:val="00DC1F17"/>
    <w:rsid w:val="00DC44A3"/>
    <w:rsid w:val="00DC4C57"/>
    <w:rsid w:val="00DD49F5"/>
    <w:rsid w:val="00DD705A"/>
    <w:rsid w:val="00DE0604"/>
    <w:rsid w:val="00DE2AD0"/>
    <w:rsid w:val="00DE5437"/>
    <w:rsid w:val="00DF2CD0"/>
    <w:rsid w:val="00DF4394"/>
    <w:rsid w:val="00DF493F"/>
    <w:rsid w:val="00DF5809"/>
    <w:rsid w:val="00E00A2D"/>
    <w:rsid w:val="00E07B50"/>
    <w:rsid w:val="00E12681"/>
    <w:rsid w:val="00E15C94"/>
    <w:rsid w:val="00E2000D"/>
    <w:rsid w:val="00E204D2"/>
    <w:rsid w:val="00E20FA1"/>
    <w:rsid w:val="00E37EC1"/>
    <w:rsid w:val="00E41A09"/>
    <w:rsid w:val="00E42B7A"/>
    <w:rsid w:val="00E42C9A"/>
    <w:rsid w:val="00E4684B"/>
    <w:rsid w:val="00E47412"/>
    <w:rsid w:val="00E47868"/>
    <w:rsid w:val="00E509CD"/>
    <w:rsid w:val="00E512EE"/>
    <w:rsid w:val="00E51AD3"/>
    <w:rsid w:val="00E55166"/>
    <w:rsid w:val="00E55D05"/>
    <w:rsid w:val="00E62CAA"/>
    <w:rsid w:val="00E63EC7"/>
    <w:rsid w:val="00E642A3"/>
    <w:rsid w:val="00E71844"/>
    <w:rsid w:val="00E75E9A"/>
    <w:rsid w:val="00E76960"/>
    <w:rsid w:val="00E771C3"/>
    <w:rsid w:val="00E82528"/>
    <w:rsid w:val="00E8638D"/>
    <w:rsid w:val="00E87711"/>
    <w:rsid w:val="00E87FAE"/>
    <w:rsid w:val="00E93C60"/>
    <w:rsid w:val="00E94212"/>
    <w:rsid w:val="00EA3739"/>
    <w:rsid w:val="00EA3E2D"/>
    <w:rsid w:val="00EA70A8"/>
    <w:rsid w:val="00EB24EE"/>
    <w:rsid w:val="00EB42CC"/>
    <w:rsid w:val="00EB4C1D"/>
    <w:rsid w:val="00EB703E"/>
    <w:rsid w:val="00EB7438"/>
    <w:rsid w:val="00EC177B"/>
    <w:rsid w:val="00ED079A"/>
    <w:rsid w:val="00ED1285"/>
    <w:rsid w:val="00ED434F"/>
    <w:rsid w:val="00ED50A5"/>
    <w:rsid w:val="00ED547A"/>
    <w:rsid w:val="00ED73B8"/>
    <w:rsid w:val="00EE3DB5"/>
    <w:rsid w:val="00EE5214"/>
    <w:rsid w:val="00EE6A5F"/>
    <w:rsid w:val="00EF3DFE"/>
    <w:rsid w:val="00EF4AD5"/>
    <w:rsid w:val="00F01F75"/>
    <w:rsid w:val="00F0329A"/>
    <w:rsid w:val="00F04B70"/>
    <w:rsid w:val="00F05070"/>
    <w:rsid w:val="00F052ED"/>
    <w:rsid w:val="00F0603A"/>
    <w:rsid w:val="00F11C4A"/>
    <w:rsid w:val="00F12A10"/>
    <w:rsid w:val="00F15191"/>
    <w:rsid w:val="00F164AE"/>
    <w:rsid w:val="00F20758"/>
    <w:rsid w:val="00F23778"/>
    <w:rsid w:val="00F279E5"/>
    <w:rsid w:val="00F3166F"/>
    <w:rsid w:val="00F342C2"/>
    <w:rsid w:val="00F42763"/>
    <w:rsid w:val="00F47BA0"/>
    <w:rsid w:val="00F512DD"/>
    <w:rsid w:val="00F53361"/>
    <w:rsid w:val="00F55FCE"/>
    <w:rsid w:val="00F579E7"/>
    <w:rsid w:val="00F61036"/>
    <w:rsid w:val="00F62A99"/>
    <w:rsid w:val="00F64083"/>
    <w:rsid w:val="00F64EBC"/>
    <w:rsid w:val="00F7449B"/>
    <w:rsid w:val="00F76229"/>
    <w:rsid w:val="00F77D54"/>
    <w:rsid w:val="00F821DB"/>
    <w:rsid w:val="00F95004"/>
    <w:rsid w:val="00F96090"/>
    <w:rsid w:val="00F96D9C"/>
    <w:rsid w:val="00FA4F8B"/>
    <w:rsid w:val="00FA5EDC"/>
    <w:rsid w:val="00FB2F54"/>
    <w:rsid w:val="00FB4B40"/>
    <w:rsid w:val="00FC14FE"/>
    <w:rsid w:val="00FC2014"/>
    <w:rsid w:val="00FC5B01"/>
    <w:rsid w:val="00FC6298"/>
    <w:rsid w:val="00FC74A7"/>
    <w:rsid w:val="00FC7ED1"/>
    <w:rsid w:val="00FD5920"/>
    <w:rsid w:val="00FD6C06"/>
    <w:rsid w:val="00FE0F06"/>
    <w:rsid w:val="00FF3075"/>
    <w:rsid w:val="00FF6D5D"/>
    <w:rsid w:val="00F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7CAAEA"/>
  <w15:docId w15:val="{903CE676-BD05-469C-9BCE-AEC8F9C3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12F7A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Заголовок 1 (нумерованный)"/>
    <w:next w:val="a1"/>
    <w:link w:val="10"/>
    <w:qFormat/>
    <w:rsid w:val="0021543A"/>
    <w:pPr>
      <w:keepNext/>
      <w:pageBreakBefore/>
      <w:numPr>
        <w:numId w:val="1"/>
      </w:numPr>
      <w:suppressAutoHyphens/>
      <w:spacing w:line="360" w:lineRule="auto"/>
      <w:jc w:val="both"/>
      <w:outlineLvl w:val="0"/>
    </w:pPr>
    <w:rPr>
      <w:rFonts w:cs="Arial"/>
      <w:b/>
      <w:bCs/>
      <w:kern w:val="32"/>
      <w:sz w:val="32"/>
      <w:szCs w:val="28"/>
    </w:rPr>
  </w:style>
  <w:style w:type="paragraph" w:styleId="2">
    <w:name w:val="heading 2"/>
    <w:next w:val="a1"/>
    <w:link w:val="20"/>
    <w:qFormat/>
    <w:rsid w:val="0021543A"/>
    <w:pPr>
      <w:keepNext/>
      <w:numPr>
        <w:ilvl w:val="1"/>
        <w:numId w:val="1"/>
      </w:numPr>
      <w:suppressAutoHyphens/>
      <w:spacing w:line="360" w:lineRule="auto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1"/>
    <w:qFormat/>
    <w:rsid w:val="00507317"/>
    <w:pPr>
      <w:keepNext/>
      <w:numPr>
        <w:ilvl w:val="2"/>
        <w:numId w:val="1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507317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1"/>
    <w:next w:val="a1"/>
    <w:rsid w:val="0050731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50731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50731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rsid w:val="0050731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50731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063063">
    <w:name w:val="Стиль маркированный Слева:  063 см Выступ:  063 см"/>
    <w:basedOn w:val="a4"/>
    <w:rsid w:val="003813DE"/>
    <w:pPr>
      <w:numPr>
        <w:numId w:val="28"/>
      </w:numPr>
    </w:pPr>
  </w:style>
  <w:style w:type="paragraph" w:customStyle="1" w:styleId="1TimesNewRoman">
    <w:name w:val="Стиль Заголовок 1 + Times New Roman По центру"/>
    <w:basedOn w:val="1"/>
    <w:rsid w:val="006A042D"/>
    <w:pPr>
      <w:numPr>
        <w:numId w:val="2"/>
      </w:numPr>
      <w:spacing w:line="240" w:lineRule="auto"/>
    </w:pPr>
    <w:rPr>
      <w:rFonts w:cs="Times New Roman"/>
      <w:caps/>
      <w:szCs w:val="20"/>
    </w:rPr>
  </w:style>
  <w:style w:type="paragraph" w:styleId="a5">
    <w:name w:val="Normal (Web)"/>
    <w:basedOn w:val="a1"/>
    <w:uiPriority w:val="99"/>
    <w:rsid w:val="006A042D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21">
    <w:name w:val="Основной текст 21"/>
    <w:basedOn w:val="a1"/>
    <w:rsid w:val="006A042D"/>
    <w:pPr>
      <w:framePr w:w="5845" w:h="1009" w:hSpace="180" w:wrap="auto" w:vAnchor="text" w:hAnchor="page" w:x="3343" w:y="-177"/>
      <w:jc w:val="center"/>
    </w:pPr>
    <w:rPr>
      <w:b/>
      <w:sz w:val="32"/>
      <w:szCs w:val="20"/>
    </w:rPr>
  </w:style>
  <w:style w:type="paragraph" w:customStyle="1" w:styleId="a6">
    <w:name w:val="Текст диплома Знак"/>
    <w:link w:val="a7"/>
    <w:rsid w:val="006A042D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a7">
    <w:name w:val="Текст диплома Знак Знак"/>
    <w:basedOn w:val="a2"/>
    <w:link w:val="a6"/>
    <w:rsid w:val="006A042D"/>
    <w:rPr>
      <w:sz w:val="28"/>
      <w:szCs w:val="24"/>
      <w:lang w:val="ru-RU" w:eastAsia="ru-RU" w:bidi="ar-SA"/>
    </w:rPr>
  </w:style>
  <w:style w:type="paragraph" w:customStyle="1" w:styleId="a8">
    <w:name w:val="рисунок"/>
    <w:basedOn w:val="a1"/>
    <w:next w:val="a9"/>
    <w:rsid w:val="00873FD9"/>
    <w:pPr>
      <w:keepNext/>
      <w:widowControl w:val="0"/>
      <w:autoSpaceDE w:val="0"/>
      <w:autoSpaceDN w:val="0"/>
      <w:adjustRightInd w:val="0"/>
      <w:spacing w:before="60" w:after="60"/>
      <w:jc w:val="center"/>
    </w:pPr>
    <w:rPr>
      <w:szCs w:val="20"/>
    </w:rPr>
  </w:style>
  <w:style w:type="paragraph" w:styleId="a9">
    <w:name w:val="caption"/>
    <w:basedOn w:val="a1"/>
    <w:next w:val="a6"/>
    <w:qFormat/>
    <w:rsid w:val="00612F7A"/>
    <w:pPr>
      <w:spacing w:before="120" w:after="120"/>
      <w:jc w:val="center"/>
    </w:pPr>
    <w:rPr>
      <w:b/>
      <w:bCs/>
      <w:szCs w:val="20"/>
    </w:rPr>
  </w:style>
  <w:style w:type="table" w:styleId="aa">
    <w:name w:val="Table Grid"/>
    <w:basedOn w:val="a3"/>
    <w:rsid w:val="006A042D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Подзаголовок 2"/>
    <w:basedOn w:val="a6"/>
    <w:rsid w:val="006A042D"/>
    <w:pPr>
      <w:keepNext/>
      <w:spacing w:before="120" w:after="60"/>
      <w:ind w:firstLine="0"/>
      <w:jc w:val="center"/>
    </w:pPr>
    <w:rPr>
      <w:b/>
      <w:bCs/>
      <w:szCs w:val="20"/>
    </w:rPr>
  </w:style>
  <w:style w:type="paragraph" w:customStyle="1" w:styleId="11">
    <w:name w:val="Подзаголовок 1"/>
    <w:basedOn w:val="a6"/>
    <w:rsid w:val="006A042D"/>
    <w:pPr>
      <w:keepNext/>
      <w:spacing w:before="240" w:after="60"/>
      <w:ind w:firstLine="0"/>
      <w:jc w:val="center"/>
    </w:pPr>
    <w:rPr>
      <w:b/>
      <w:bCs/>
      <w:caps/>
      <w:szCs w:val="20"/>
    </w:rPr>
  </w:style>
  <w:style w:type="paragraph" w:customStyle="1" w:styleId="30">
    <w:name w:val="Подзаголовок 3"/>
    <w:basedOn w:val="a6"/>
    <w:link w:val="31"/>
    <w:rsid w:val="006A042D"/>
    <w:pPr>
      <w:keepNext/>
    </w:pPr>
    <w:rPr>
      <w:b/>
      <w:bCs/>
      <w:szCs w:val="28"/>
    </w:rPr>
  </w:style>
  <w:style w:type="character" w:customStyle="1" w:styleId="31">
    <w:name w:val="Подзаголовок 3 Знак"/>
    <w:basedOn w:val="a7"/>
    <w:link w:val="30"/>
    <w:rsid w:val="006A042D"/>
    <w:rPr>
      <w:b/>
      <w:bCs/>
      <w:sz w:val="28"/>
      <w:szCs w:val="28"/>
      <w:lang w:val="ru-RU" w:eastAsia="ru-RU" w:bidi="ar-SA"/>
    </w:rPr>
  </w:style>
  <w:style w:type="character" w:styleId="ab">
    <w:name w:val="Hyperlink"/>
    <w:basedOn w:val="a2"/>
    <w:uiPriority w:val="99"/>
    <w:rsid w:val="006A042D"/>
    <w:rPr>
      <w:color w:val="5037F8"/>
      <w:u w:val="single"/>
    </w:rPr>
  </w:style>
  <w:style w:type="paragraph" w:styleId="12">
    <w:name w:val="toc 1"/>
    <w:basedOn w:val="a1"/>
    <w:next w:val="a1"/>
    <w:autoRedefine/>
    <w:uiPriority w:val="39"/>
    <w:unhideWhenUsed/>
    <w:qFormat/>
    <w:rsid w:val="00F512DD"/>
    <w:pPr>
      <w:tabs>
        <w:tab w:val="left" w:pos="851"/>
        <w:tab w:val="left" w:pos="9072"/>
      </w:tabs>
      <w:spacing w:after="100"/>
      <w:ind w:firstLine="142"/>
    </w:pPr>
    <w:rPr>
      <w:noProof/>
    </w:rPr>
  </w:style>
  <w:style w:type="paragraph" w:styleId="23">
    <w:name w:val="toc 2"/>
    <w:basedOn w:val="a1"/>
    <w:next w:val="a1"/>
    <w:autoRedefine/>
    <w:uiPriority w:val="39"/>
    <w:qFormat/>
    <w:rsid w:val="00D72E54"/>
    <w:pPr>
      <w:tabs>
        <w:tab w:val="left" w:pos="1276"/>
        <w:tab w:val="left" w:pos="9072"/>
        <w:tab w:val="right" w:pos="9628"/>
      </w:tabs>
      <w:ind w:left="806" w:hanging="522"/>
    </w:pPr>
    <w:rPr>
      <w:szCs w:val="28"/>
    </w:rPr>
  </w:style>
  <w:style w:type="paragraph" w:styleId="32">
    <w:name w:val="toc 3"/>
    <w:basedOn w:val="a1"/>
    <w:next w:val="a1"/>
    <w:autoRedefine/>
    <w:uiPriority w:val="39"/>
    <w:qFormat/>
    <w:rsid w:val="006A042D"/>
    <w:pPr>
      <w:ind w:left="480"/>
    </w:pPr>
    <w:rPr>
      <w:i/>
      <w:iCs/>
      <w:sz w:val="20"/>
      <w:szCs w:val="20"/>
    </w:rPr>
  </w:style>
  <w:style w:type="paragraph" w:styleId="40">
    <w:name w:val="toc 4"/>
    <w:basedOn w:val="a1"/>
    <w:next w:val="a1"/>
    <w:autoRedefine/>
    <w:semiHidden/>
    <w:rsid w:val="006A042D"/>
    <w:pPr>
      <w:ind w:left="720"/>
    </w:pPr>
    <w:rPr>
      <w:sz w:val="18"/>
      <w:szCs w:val="18"/>
    </w:rPr>
  </w:style>
  <w:style w:type="paragraph" w:styleId="50">
    <w:name w:val="toc 5"/>
    <w:basedOn w:val="a1"/>
    <w:next w:val="a1"/>
    <w:autoRedefine/>
    <w:semiHidden/>
    <w:rsid w:val="006A042D"/>
    <w:pPr>
      <w:ind w:left="960"/>
    </w:pPr>
    <w:rPr>
      <w:sz w:val="18"/>
      <w:szCs w:val="18"/>
    </w:rPr>
  </w:style>
  <w:style w:type="paragraph" w:styleId="60">
    <w:name w:val="toc 6"/>
    <w:basedOn w:val="a1"/>
    <w:next w:val="a1"/>
    <w:autoRedefine/>
    <w:semiHidden/>
    <w:rsid w:val="006A042D"/>
    <w:pPr>
      <w:ind w:left="1200"/>
    </w:pPr>
    <w:rPr>
      <w:sz w:val="18"/>
      <w:szCs w:val="18"/>
    </w:rPr>
  </w:style>
  <w:style w:type="paragraph" w:styleId="70">
    <w:name w:val="toc 7"/>
    <w:basedOn w:val="a1"/>
    <w:next w:val="a1"/>
    <w:autoRedefine/>
    <w:semiHidden/>
    <w:rsid w:val="006A042D"/>
    <w:pPr>
      <w:ind w:left="1440"/>
    </w:pPr>
    <w:rPr>
      <w:sz w:val="18"/>
      <w:szCs w:val="18"/>
    </w:rPr>
  </w:style>
  <w:style w:type="paragraph" w:styleId="80">
    <w:name w:val="toc 8"/>
    <w:basedOn w:val="a1"/>
    <w:next w:val="a1"/>
    <w:autoRedefine/>
    <w:semiHidden/>
    <w:rsid w:val="006A042D"/>
    <w:pPr>
      <w:ind w:left="1680"/>
    </w:pPr>
    <w:rPr>
      <w:sz w:val="18"/>
      <w:szCs w:val="18"/>
    </w:rPr>
  </w:style>
  <w:style w:type="paragraph" w:styleId="90">
    <w:name w:val="toc 9"/>
    <w:basedOn w:val="a1"/>
    <w:next w:val="a1"/>
    <w:autoRedefine/>
    <w:semiHidden/>
    <w:rsid w:val="006A042D"/>
    <w:pPr>
      <w:ind w:left="1920"/>
    </w:pPr>
    <w:rPr>
      <w:sz w:val="18"/>
      <w:szCs w:val="18"/>
    </w:rPr>
  </w:style>
  <w:style w:type="paragraph" w:customStyle="1" w:styleId="ac">
    <w:name w:val="таблица"/>
    <w:basedOn w:val="a1"/>
    <w:autoRedefine/>
    <w:rsid w:val="00E75E9A"/>
    <w:pPr>
      <w:tabs>
        <w:tab w:val="left" w:pos="2520"/>
      </w:tabs>
    </w:pPr>
    <w:rPr>
      <w:b/>
      <w:bCs/>
    </w:rPr>
  </w:style>
  <w:style w:type="paragraph" w:customStyle="1" w:styleId="CourierNew14">
    <w:name w:val="Стиль Courier New 14 пт По ширине Междустр.интервал:  полуторный"/>
    <w:basedOn w:val="a1"/>
    <w:rsid w:val="007342DB"/>
    <w:pPr>
      <w:numPr>
        <w:numId w:val="3"/>
      </w:numPr>
      <w:tabs>
        <w:tab w:val="clear" w:pos="39"/>
      </w:tabs>
      <w:ind w:left="0" w:firstLine="709"/>
    </w:pPr>
    <w:rPr>
      <w:szCs w:val="20"/>
    </w:rPr>
  </w:style>
  <w:style w:type="paragraph" w:customStyle="1" w:styleId="13">
    <w:name w:val="Перечисление1"/>
    <w:basedOn w:val="a1"/>
    <w:rsid w:val="007342DB"/>
    <w:pPr>
      <w:tabs>
        <w:tab w:val="num" w:pos="360"/>
      </w:tabs>
      <w:ind w:left="360" w:hanging="360"/>
    </w:pPr>
    <w:rPr>
      <w:szCs w:val="20"/>
    </w:rPr>
  </w:style>
  <w:style w:type="paragraph" w:customStyle="1" w:styleId="a">
    <w:name w:val="список"/>
    <w:basedOn w:val="a1"/>
    <w:autoRedefine/>
    <w:rsid w:val="00612F7A"/>
    <w:pPr>
      <w:numPr>
        <w:numId w:val="9"/>
      </w:numPr>
      <w:ind w:hanging="349"/>
    </w:pPr>
    <w:rPr>
      <w:rFonts w:eastAsia="Times-Roman"/>
      <w:szCs w:val="28"/>
    </w:rPr>
  </w:style>
  <w:style w:type="paragraph" w:customStyle="1" w:styleId="ad">
    <w:name w:val="Заголовок таблицы"/>
    <w:basedOn w:val="ae"/>
    <w:next w:val="ae"/>
    <w:rsid w:val="00310C5A"/>
    <w:pPr>
      <w:keepNext/>
      <w:keepLines/>
      <w:widowControl w:val="0"/>
      <w:spacing w:before="240"/>
      <w:ind w:firstLine="0"/>
    </w:pPr>
    <w:rPr>
      <w:b/>
      <w:szCs w:val="20"/>
    </w:rPr>
  </w:style>
  <w:style w:type="paragraph" w:styleId="af">
    <w:name w:val="Body Text"/>
    <w:basedOn w:val="a1"/>
    <w:rsid w:val="00310C5A"/>
    <w:pPr>
      <w:spacing w:after="120"/>
    </w:pPr>
  </w:style>
  <w:style w:type="paragraph" w:styleId="ae">
    <w:name w:val="Body Text First Indent"/>
    <w:basedOn w:val="af"/>
    <w:rsid w:val="00310C5A"/>
    <w:pPr>
      <w:ind w:firstLine="210"/>
    </w:pPr>
  </w:style>
  <w:style w:type="paragraph" w:customStyle="1" w:styleId="a0">
    <w:name w:val="Литература"/>
    <w:basedOn w:val="a1"/>
    <w:rsid w:val="00FB4B40"/>
    <w:pPr>
      <w:widowControl w:val="0"/>
      <w:numPr>
        <w:numId w:val="5"/>
      </w:numPr>
    </w:pPr>
    <w:rPr>
      <w:rFonts w:cs="Arial"/>
      <w:snapToGrid w:val="0"/>
      <w:szCs w:val="20"/>
    </w:rPr>
  </w:style>
  <w:style w:type="character" w:customStyle="1" w:styleId="16">
    <w:name w:val="Стиль 16 пт полужирный"/>
    <w:basedOn w:val="a2"/>
    <w:rsid w:val="00F512DD"/>
    <w:rPr>
      <w:b/>
      <w:bCs/>
      <w:sz w:val="32"/>
    </w:rPr>
  </w:style>
  <w:style w:type="paragraph" w:styleId="af0">
    <w:name w:val="Title"/>
    <w:basedOn w:val="a1"/>
    <w:qFormat/>
    <w:rsid w:val="000C3394"/>
    <w:pPr>
      <w:spacing w:before="100" w:beforeAutospacing="1" w:after="100" w:afterAutospacing="1"/>
    </w:pPr>
    <w:rPr>
      <w:color w:val="000000"/>
    </w:rPr>
  </w:style>
  <w:style w:type="paragraph" w:styleId="24">
    <w:name w:val="Body Text 2"/>
    <w:basedOn w:val="a1"/>
    <w:rsid w:val="000C3394"/>
    <w:pPr>
      <w:spacing w:after="120" w:line="480" w:lineRule="auto"/>
    </w:pPr>
    <w:rPr>
      <w:sz w:val="20"/>
      <w:szCs w:val="20"/>
    </w:rPr>
  </w:style>
  <w:style w:type="paragraph" w:customStyle="1" w:styleId="af1">
    <w:name w:val="Стиль Название объекта + по центру"/>
    <w:basedOn w:val="a9"/>
    <w:autoRedefine/>
    <w:rsid w:val="000C3394"/>
    <w:pPr>
      <w:spacing w:before="0" w:line="240" w:lineRule="auto"/>
    </w:pPr>
    <w:rPr>
      <w:b w:val="0"/>
      <w:szCs w:val="28"/>
    </w:rPr>
  </w:style>
  <w:style w:type="paragraph" w:customStyle="1" w:styleId="af2">
    <w:name w:val="a"/>
    <w:basedOn w:val="a1"/>
    <w:rsid w:val="000C3394"/>
    <w:pPr>
      <w:spacing w:before="100" w:beforeAutospacing="1" w:after="100" w:afterAutospacing="1"/>
    </w:pPr>
    <w:rPr>
      <w:color w:val="000000"/>
    </w:rPr>
  </w:style>
  <w:style w:type="table" w:styleId="51">
    <w:name w:val="Table Grid 5"/>
    <w:basedOn w:val="a3"/>
    <w:rsid w:val="000C3394"/>
    <w:pPr>
      <w:widowControl w:val="0"/>
      <w:autoSpaceDE w:val="0"/>
      <w:autoSpaceDN w:val="0"/>
      <w:adjustRightInd w:val="0"/>
      <w:spacing w:line="278" w:lineRule="auto"/>
      <w:ind w:firstLine="3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3">
    <w:name w:val="Для курсовых"/>
    <w:basedOn w:val="a1"/>
    <w:rsid w:val="003F3133"/>
    <w:pPr>
      <w:spacing w:before="240" w:after="240"/>
      <w:ind w:firstLine="539"/>
      <w:jc w:val="center"/>
    </w:pPr>
    <w:rPr>
      <w:b/>
      <w:caps/>
      <w:szCs w:val="28"/>
    </w:rPr>
  </w:style>
  <w:style w:type="paragraph" w:customStyle="1" w:styleId="1002">
    <w:name w:val="Стиль Заголовок 1 + Слева:  0 см Первая строка:  0 см2"/>
    <w:basedOn w:val="1"/>
    <w:next w:val="a1"/>
    <w:rsid w:val="00FE0F06"/>
    <w:pPr>
      <w:numPr>
        <w:numId w:val="0"/>
      </w:numPr>
    </w:pPr>
    <w:rPr>
      <w:rFonts w:cs="Times New Roman"/>
      <w:szCs w:val="20"/>
    </w:rPr>
  </w:style>
  <w:style w:type="paragraph" w:customStyle="1" w:styleId="af4">
    <w:name w:val="Формула"/>
    <w:basedOn w:val="a1"/>
    <w:next w:val="a1"/>
    <w:rsid w:val="00612F7A"/>
    <w:pPr>
      <w:tabs>
        <w:tab w:val="center" w:pos="4678"/>
        <w:tab w:val="left" w:pos="8505"/>
      </w:tabs>
      <w:ind w:firstLine="0"/>
    </w:pPr>
    <w:rPr>
      <w:szCs w:val="20"/>
    </w:rPr>
  </w:style>
  <w:style w:type="paragraph" w:customStyle="1" w:styleId="075">
    <w:name w:val="Стиль Текст диплома + Первая строка:  075 см"/>
    <w:basedOn w:val="a1"/>
    <w:rsid w:val="00612F7A"/>
    <w:pPr>
      <w:ind w:firstLine="426"/>
    </w:pPr>
    <w:rPr>
      <w:szCs w:val="20"/>
    </w:rPr>
  </w:style>
  <w:style w:type="character" w:customStyle="1" w:styleId="33">
    <w:name w:val="Подзаголовок 3 Знак Знак"/>
    <w:basedOn w:val="a2"/>
    <w:rsid w:val="00B31250"/>
    <w:rPr>
      <w:b/>
      <w:bCs/>
      <w:sz w:val="28"/>
      <w:szCs w:val="28"/>
      <w:lang w:val="ru-RU" w:eastAsia="ru-RU" w:bidi="ar-SA"/>
    </w:rPr>
  </w:style>
  <w:style w:type="character" w:customStyle="1" w:styleId="af5">
    <w:name w:val="Текст диплома Знак Знак Знак"/>
    <w:basedOn w:val="a2"/>
    <w:rsid w:val="00B31250"/>
    <w:rPr>
      <w:sz w:val="28"/>
      <w:szCs w:val="24"/>
      <w:lang w:val="ru-RU" w:eastAsia="ru-RU" w:bidi="ar-SA"/>
    </w:rPr>
  </w:style>
  <w:style w:type="paragraph" w:styleId="af6">
    <w:name w:val="Balloon Text"/>
    <w:basedOn w:val="a1"/>
    <w:semiHidden/>
    <w:rsid w:val="004629D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rsid w:val="0021543A"/>
    <w:rPr>
      <w:rFonts w:cs="Arial"/>
      <w:b/>
      <w:bCs/>
      <w:iCs/>
      <w:sz w:val="28"/>
      <w:szCs w:val="28"/>
    </w:rPr>
  </w:style>
  <w:style w:type="paragraph" w:customStyle="1" w:styleId="100">
    <w:name w:val="Стиль Заголовок 1 + Слева:  0 см Первая строка:  0 см"/>
    <w:basedOn w:val="1"/>
    <w:rsid w:val="00F95004"/>
    <w:pPr>
      <w:numPr>
        <w:numId w:val="0"/>
      </w:numPr>
    </w:pPr>
    <w:rPr>
      <w:rFonts w:cs="Times New Roman"/>
      <w:szCs w:val="20"/>
    </w:rPr>
  </w:style>
  <w:style w:type="paragraph" w:styleId="af7">
    <w:name w:val="header"/>
    <w:basedOn w:val="a1"/>
    <w:link w:val="af8"/>
    <w:uiPriority w:val="99"/>
    <w:rsid w:val="00AB04C5"/>
    <w:pPr>
      <w:tabs>
        <w:tab w:val="center" w:pos="4677"/>
        <w:tab w:val="right" w:pos="9355"/>
      </w:tabs>
    </w:pPr>
  </w:style>
  <w:style w:type="paragraph" w:styleId="af9">
    <w:name w:val="footer"/>
    <w:basedOn w:val="a1"/>
    <w:link w:val="afa"/>
    <w:uiPriority w:val="99"/>
    <w:rsid w:val="00AB04C5"/>
    <w:pPr>
      <w:tabs>
        <w:tab w:val="center" w:pos="4677"/>
        <w:tab w:val="right" w:pos="9355"/>
      </w:tabs>
    </w:pPr>
  </w:style>
  <w:style w:type="character" w:styleId="afb">
    <w:name w:val="page number"/>
    <w:basedOn w:val="a2"/>
    <w:rsid w:val="00AB04C5"/>
  </w:style>
  <w:style w:type="paragraph" w:styleId="afc">
    <w:name w:val="Document Map"/>
    <w:basedOn w:val="a1"/>
    <w:semiHidden/>
    <w:rsid w:val="00B3378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d">
    <w:name w:val="Название рисунка"/>
    <w:basedOn w:val="a1"/>
    <w:next w:val="a1"/>
    <w:link w:val="afe"/>
    <w:qFormat/>
    <w:rsid w:val="003813DE"/>
    <w:pPr>
      <w:spacing w:line="240" w:lineRule="auto"/>
      <w:ind w:firstLine="0"/>
      <w:jc w:val="center"/>
    </w:pPr>
    <w:rPr>
      <w:sz w:val="24"/>
      <w:szCs w:val="20"/>
    </w:rPr>
  </w:style>
  <w:style w:type="paragraph" w:customStyle="1" w:styleId="aff">
    <w:name w:val="Название таблицы"/>
    <w:basedOn w:val="ad"/>
    <w:next w:val="ac"/>
    <w:qFormat/>
    <w:rsid w:val="00155292"/>
    <w:pPr>
      <w:spacing w:before="60" w:after="60" w:line="240" w:lineRule="auto"/>
    </w:pPr>
    <w:rPr>
      <w:b w:val="0"/>
    </w:rPr>
  </w:style>
  <w:style w:type="paragraph" w:customStyle="1" w:styleId="aff0">
    <w:name w:val="Таблица после"/>
    <w:basedOn w:val="a1"/>
    <w:rsid w:val="00612F7A"/>
    <w:pPr>
      <w:spacing w:before="120"/>
    </w:pPr>
    <w:rPr>
      <w:szCs w:val="20"/>
    </w:rPr>
  </w:style>
  <w:style w:type="paragraph" w:customStyle="1" w:styleId="aff1">
    <w:name w:val="Таблица внутри"/>
    <w:basedOn w:val="a1"/>
    <w:link w:val="aff2"/>
    <w:rsid w:val="00612F7A"/>
    <w:pPr>
      <w:spacing w:before="60" w:after="60" w:line="240" w:lineRule="auto"/>
      <w:ind w:firstLine="0"/>
    </w:pPr>
  </w:style>
  <w:style w:type="paragraph" w:customStyle="1" w:styleId="aff3">
    <w:name w:val="Таблица + По центру"/>
    <w:basedOn w:val="aff1"/>
    <w:next w:val="aff1"/>
    <w:link w:val="aff4"/>
    <w:rsid w:val="00CB786A"/>
    <w:pPr>
      <w:jc w:val="center"/>
    </w:pPr>
  </w:style>
  <w:style w:type="character" w:customStyle="1" w:styleId="14">
    <w:name w:val="Текст диплома Знак1"/>
    <w:basedOn w:val="a2"/>
    <w:rsid w:val="00BD5AD7"/>
    <w:rPr>
      <w:sz w:val="28"/>
      <w:szCs w:val="24"/>
      <w:lang w:val="ru-RU" w:eastAsia="ru-RU" w:bidi="ar-SA"/>
    </w:rPr>
  </w:style>
  <w:style w:type="character" w:customStyle="1" w:styleId="afe">
    <w:name w:val="Название рисунка Знак"/>
    <w:link w:val="afd"/>
    <w:rsid w:val="003813DE"/>
    <w:rPr>
      <w:sz w:val="24"/>
    </w:rPr>
  </w:style>
  <w:style w:type="character" w:customStyle="1" w:styleId="af8">
    <w:name w:val="Верхний колонтитул Знак"/>
    <w:basedOn w:val="a2"/>
    <w:link w:val="af7"/>
    <w:uiPriority w:val="99"/>
    <w:rsid w:val="00EE3DB5"/>
    <w:rPr>
      <w:sz w:val="24"/>
      <w:szCs w:val="24"/>
    </w:rPr>
  </w:style>
  <w:style w:type="paragraph" w:customStyle="1" w:styleId="15">
    <w:name w:val="Заголовок 1 (ненумерованный)"/>
    <w:basedOn w:val="1"/>
    <w:next w:val="a1"/>
    <w:link w:val="17"/>
    <w:qFormat/>
    <w:rsid w:val="00155292"/>
    <w:pPr>
      <w:numPr>
        <w:numId w:val="0"/>
      </w:numPr>
      <w:ind w:firstLine="709"/>
    </w:pPr>
    <w:rPr>
      <w:bCs w:val="0"/>
      <w:szCs w:val="32"/>
    </w:rPr>
  </w:style>
  <w:style w:type="table" w:customStyle="1" w:styleId="18">
    <w:name w:val="Сетка таблицы1"/>
    <w:basedOn w:val="a3"/>
    <w:next w:val="aa"/>
    <w:uiPriority w:val="59"/>
    <w:rsid w:val="004B1D4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Заголовок 1 (нумерованный) Знак"/>
    <w:basedOn w:val="a2"/>
    <w:link w:val="1"/>
    <w:rsid w:val="0021543A"/>
    <w:rPr>
      <w:rFonts w:cs="Arial"/>
      <w:b/>
      <w:bCs/>
      <w:kern w:val="32"/>
      <w:sz w:val="32"/>
      <w:szCs w:val="28"/>
    </w:rPr>
  </w:style>
  <w:style w:type="character" w:customStyle="1" w:styleId="17">
    <w:name w:val="Заголовок 1 (ненумерованный) Знак"/>
    <w:basedOn w:val="10"/>
    <w:link w:val="15"/>
    <w:rsid w:val="00155292"/>
    <w:rPr>
      <w:rFonts w:cs="Arial"/>
      <w:b/>
      <w:bCs w:val="0"/>
      <w:kern w:val="32"/>
      <w:sz w:val="32"/>
      <w:szCs w:val="32"/>
    </w:rPr>
  </w:style>
  <w:style w:type="paragraph" w:customStyle="1" w:styleId="aff5">
    <w:name w:val="Таблица"/>
    <w:basedOn w:val="ac"/>
    <w:link w:val="aff6"/>
    <w:qFormat/>
    <w:rsid w:val="00BF3118"/>
    <w:pPr>
      <w:spacing w:line="240" w:lineRule="auto"/>
      <w:ind w:firstLine="0"/>
    </w:pPr>
    <w:rPr>
      <w:b w:val="0"/>
      <w:sz w:val="24"/>
    </w:rPr>
  </w:style>
  <w:style w:type="paragraph" w:styleId="aff7">
    <w:name w:val="TOC Heading"/>
    <w:basedOn w:val="1"/>
    <w:next w:val="a1"/>
    <w:uiPriority w:val="39"/>
    <w:semiHidden/>
    <w:unhideWhenUsed/>
    <w:qFormat/>
    <w:rsid w:val="007645B5"/>
    <w:pPr>
      <w:keepLines/>
      <w:pageBreakBefore w:val="0"/>
      <w:numPr>
        <w:numId w:val="0"/>
      </w:numPr>
      <w:suppressAutoHyphens w:val="0"/>
      <w:spacing w:before="480" w:line="276" w:lineRule="auto"/>
      <w:jc w:val="left"/>
      <w:outlineLvl w:val="9"/>
    </w:pPr>
    <w:rPr>
      <w:rFonts w:ascii="Cambria" w:hAnsi="Cambria" w:cs="Times New Roman"/>
      <w:caps/>
      <w:color w:val="365F91"/>
      <w:kern w:val="0"/>
      <w:lang w:eastAsia="en-US"/>
    </w:rPr>
  </w:style>
  <w:style w:type="character" w:customStyle="1" w:styleId="aff2">
    <w:name w:val="Таблица внутри Знак"/>
    <w:basedOn w:val="a2"/>
    <w:link w:val="aff1"/>
    <w:rsid w:val="00612F7A"/>
    <w:rPr>
      <w:sz w:val="28"/>
      <w:szCs w:val="24"/>
      <w:lang w:val="ru-RU" w:eastAsia="ru-RU" w:bidi="ar-SA"/>
    </w:rPr>
  </w:style>
  <w:style w:type="character" w:customStyle="1" w:styleId="aff4">
    <w:name w:val="Таблица + По центру Знак"/>
    <w:basedOn w:val="aff2"/>
    <w:link w:val="aff3"/>
    <w:rsid w:val="00EC177B"/>
    <w:rPr>
      <w:sz w:val="28"/>
      <w:szCs w:val="24"/>
      <w:lang w:val="ru-RU" w:eastAsia="ru-RU" w:bidi="ar-SA"/>
    </w:rPr>
  </w:style>
  <w:style w:type="character" w:customStyle="1" w:styleId="aff6">
    <w:name w:val="Таблица Знак"/>
    <w:basedOn w:val="aff4"/>
    <w:link w:val="aff5"/>
    <w:rsid w:val="00BF3118"/>
    <w:rPr>
      <w:bCs/>
      <w:sz w:val="24"/>
      <w:szCs w:val="24"/>
      <w:lang w:val="ru-RU" w:eastAsia="ru-RU" w:bidi="ar-SA"/>
    </w:rPr>
  </w:style>
  <w:style w:type="paragraph" w:styleId="aff8">
    <w:name w:val="footnote text"/>
    <w:basedOn w:val="a1"/>
    <w:link w:val="aff9"/>
    <w:uiPriority w:val="99"/>
    <w:semiHidden/>
    <w:unhideWhenUsed/>
    <w:rsid w:val="00770A8E"/>
    <w:rPr>
      <w:sz w:val="20"/>
      <w:szCs w:val="20"/>
    </w:rPr>
  </w:style>
  <w:style w:type="character" w:customStyle="1" w:styleId="aff9">
    <w:name w:val="Текст сноски Знак"/>
    <w:basedOn w:val="a2"/>
    <w:link w:val="aff8"/>
    <w:uiPriority w:val="99"/>
    <w:semiHidden/>
    <w:rsid w:val="00770A8E"/>
  </w:style>
  <w:style w:type="character" w:styleId="affa">
    <w:name w:val="footnote reference"/>
    <w:basedOn w:val="a2"/>
    <w:uiPriority w:val="99"/>
    <w:semiHidden/>
    <w:unhideWhenUsed/>
    <w:rsid w:val="00770A8E"/>
    <w:rPr>
      <w:vertAlign w:val="superscript"/>
    </w:rPr>
  </w:style>
  <w:style w:type="paragraph" w:customStyle="1" w:styleId="affb">
    <w:name w:val="Подстрочная Сноска"/>
    <w:basedOn w:val="aff8"/>
    <w:next w:val="aff8"/>
    <w:link w:val="affc"/>
    <w:qFormat/>
    <w:rsid w:val="00A80EC4"/>
  </w:style>
  <w:style w:type="character" w:customStyle="1" w:styleId="affc">
    <w:name w:val="Подстрочная Сноска Знак"/>
    <w:basedOn w:val="aff9"/>
    <w:link w:val="affb"/>
    <w:rsid w:val="00A80EC4"/>
  </w:style>
  <w:style w:type="paragraph" w:styleId="affd">
    <w:name w:val="List Paragraph"/>
    <w:basedOn w:val="a1"/>
    <w:uiPriority w:val="34"/>
    <w:qFormat/>
    <w:rsid w:val="00B414E0"/>
    <w:pPr>
      <w:ind w:left="720"/>
      <w:contextualSpacing/>
    </w:pPr>
  </w:style>
  <w:style w:type="character" w:customStyle="1" w:styleId="afa">
    <w:name w:val="Нижний колонтитул Знак"/>
    <w:basedOn w:val="a2"/>
    <w:link w:val="af9"/>
    <w:uiPriority w:val="99"/>
    <w:rsid w:val="004D11AA"/>
    <w:rPr>
      <w:sz w:val="28"/>
      <w:szCs w:val="24"/>
    </w:rPr>
  </w:style>
  <w:style w:type="character" w:styleId="HTML">
    <w:name w:val="HTML Code"/>
    <w:basedOn w:val="a2"/>
    <w:uiPriority w:val="99"/>
    <w:semiHidden/>
    <w:unhideWhenUsed/>
    <w:rsid w:val="00CB07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5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109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1728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00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6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6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8997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7558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72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1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1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6207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372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24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1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24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2103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8308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47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4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4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4719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183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33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4985">
          <w:marLeft w:val="75"/>
          <w:marRight w:val="75"/>
          <w:marTop w:val="225"/>
          <w:marBottom w:val="150"/>
          <w:divBdr>
            <w:top w:val="single" w:sz="6" w:space="11" w:color="AEAEAE"/>
            <w:left w:val="single" w:sz="6" w:space="11" w:color="AEAEAE"/>
            <w:bottom w:val="single" w:sz="6" w:space="11" w:color="AEAEAE"/>
            <w:right w:val="single" w:sz="6" w:space="11" w:color="AEAEAE"/>
          </w:divBdr>
          <w:divsChild>
            <w:div w:id="1761218978">
              <w:marLeft w:val="150"/>
              <w:marRight w:val="150"/>
              <w:marTop w:val="150"/>
              <w:marBottom w:val="150"/>
              <w:divBdr>
                <w:top w:val="single" w:sz="12" w:space="8" w:color="E8E8E8"/>
                <w:left w:val="single" w:sz="12" w:space="8" w:color="E8E8E8"/>
                <w:bottom w:val="single" w:sz="12" w:space="8" w:color="E8E8E8"/>
                <w:right w:val="single" w:sz="12" w:space="8" w:color="E8E8E8"/>
              </w:divBdr>
            </w:div>
          </w:divsChild>
        </w:div>
      </w:divsChild>
    </w:div>
    <w:div w:id="660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1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0750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7586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77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3071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4061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57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5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0749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4018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83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677">
          <w:blockQuote w:val="1"/>
          <w:marLeft w:val="720"/>
          <w:marRight w:val="720"/>
          <w:marTop w:val="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71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300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5676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519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0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8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6725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013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70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0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13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6914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55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3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2654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57308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465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0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78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2830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3796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42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5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89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8926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2490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46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3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372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4147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086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17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6419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8187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35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5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7164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0121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182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7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ita\Downloads\&#1064;&#1072;&#1073;&#1083;&#1086;&#1085;%20&#1086;&#1090;&#1095;&#1077;&#1090;&#1072;%20&#1087;&#1086;%20&#1087;&#1088;&#1072;&#1082;&#1090;&#1080;&#1095;&#1077;&#1089;&#1082;&#1080;&#1084;%20&#1088;&#1072;&#1073;&#1086;&#1090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DA856-6DB4-433A-AFCD-1D05E5F9F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 по практическим работам</Template>
  <TotalTime>94</TotalTime>
  <Pages>12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MS</Company>
  <LinksUpToDate>false</LinksUpToDate>
  <CharactersWithSpaces>8196</CharactersWithSpaces>
  <SharedDoc>false</SharedDoc>
  <HLinks>
    <vt:vector size="66" baseType="variant"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_Toc249235325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_Toc249235324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_Toc249235323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_Toc249235322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_Toc249235321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_Toc249235320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_Toc249235319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_Toc249235318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_Toc249235317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_Toc249235316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_Toc249235315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Nikita</dc:creator>
  <cp:keywords/>
  <dc:description/>
  <cp:lastModifiedBy>Nikita</cp:lastModifiedBy>
  <cp:revision>2</cp:revision>
  <cp:lastPrinted>2008-06-13T03:57:00Z</cp:lastPrinted>
  <dcterms:created xsi:type="dcterms:W3CDTF">2023-03-18T14:13:00Z</dcterms:created>
  <dcterms:modified xsi:type="dcterms:W3CDTF">2023-03-18T16:43:00Z</dcterms:modified>
</cp:coreProperties>
</file>