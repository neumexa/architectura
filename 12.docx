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86E8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  <w:bookmarkStart w:id="0" w:name="_Toc91353695"/>
      <w:r w:rsidRPr="006C0E21">
        <w:rPr>
          <w:noProof/>
          <w:szCs w:val="28"/>
        </w:rPr>
        <w:drawing>
          <wp:inline distT="0" distB="0" distL="0" distR="0" wp14:anchorId="0F6E3F82" wp14:editId="13871F91">
            <wp:extent cx="592455" cy="592455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E532B" w14:textId="77777777" w:rsidR="004B1D40" w:rsidRPr="006C0E21" w:rsidRDefault="004B1D40" w:rsidP="005341A9">
      <w:pPr>
        <w:widowControl w:val="0"/>
        <w:spacing w:after="120"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t>МИНИСТЕРСТВО НАУКИ И ВЫСШЕГО ОБРАЗОВАНИЯ РОССИЙСКОЙ ФЕДЕРАЦИИ</w:t>
      </w:r>
    </w:p>
    <w:p w14:paraId="32D946C7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6C0E21">
        <w:rPr>
          <w:b/>
          <w:bCs/>
          <w:szCs w:val="28"/>
          <w:lang w:eastAsia="zh-CN"/>
        </w:rPr>
        <w:t>ФЕДЕРАЛЬНОЕ ГОСУДАРСТВЕННОЕ БЮДЖЕТНОЕ</w:t>
      </w:r>
    </w:p>
    <w:p w14:paraId="547D15EF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6C0E21">
        <w:rPr>
          <w:b/>
          <w:bCs/>
          <w:szCs w:val="28"/>
          <w:lang w:eastAsia="zh-CN"/>
        </w:rPr>
        <w:t>ОБРАЗОВАТЕЛЬНОЕ УЧРЕЖДЕНИЕ ВЫСШЕГО ОБРАЗОВАНИЯ</w:t>
      </w:r>
    </w:p>
    <w:p w14:paraId="5DBF6344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6C0E21">
        <w:rPr>
          <w:b/>
          <w:bCs/>
          <w:szCs w:val="28"/>
          <w:lang w:eastAsia="zh-CN"/>
        </w:rPr>
        <w:t>«ДОНСКОЙ ГОСУДАРСТВЕННЫЙ ТЕХНИЧЕСКИЙ УНИВЕРСИТЕТ»</w:t>
      </w:r>
    </w:p>
    <w:p w14:paraId="125001B2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bCs/>
          <w:szCs w:val="28"/>
          <w:lang w:eastAsia="zh-CN"/>
        </w:rPr>
      </w:pPr>
      <w:r w:rsidRPr="006C0E21">
        <w:rPr>
          <w:b/>
          <w:bCs/>
          <w:szCs w:val="28"/>
          <w:lang w:eastAsia="zh-CN"/>
        </w:rPr>
        <w:t>(ДГТУ)</w:t>
      </w:r>
    </w:p>
    <w:p w14:paraId="225DC2E9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20B35CC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031B7BB9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szCs w:val="28"/>
        </w:rPr>
      </w:pPr>
    </w:p>
    <w:p w14:paraId="50662CEB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D6137F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01B6E96C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6125987E" w14:textId="77777777" w:rsidR="00721B58" w:rsidRPr="006C0E21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7A5805D2" w14:textId="77777777" w:rsidR="00721B58" w:rsidRPr="006C0E21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1DE43749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</w:rPr>
      </w:pPr>
    </w:p>
    <w:p w14:paraId="5729B7DF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767FC35F" w14:textId="77777777" w:rsidR="004B1D40" w:rsidRPr="006C0E21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6C0E21">
        <w:rPr>
          <w:b/>
          <w:szCs w:val="28"/>
          <w:lang w:eastAsia="zh-CN"/>
        </w:rPr>
        <w:t>ОТЧЕТ</w:t>
      </w:r>
      <w:r w:rsidR="004B1D40" w:rsidRPr="006C0E21">
        <w:rPr>
          <w:b/>
          <w:szCs w:val="28"/>
          <w:lang w:eastAsia="zh-CN"/>
        </w:rPr>
        <w:t xml:space="preserve"> </w:t>
      </w:r>
    </w:p>
    <w:p w14:paraId="1E76F9CB" w14:textId="77777777" w:rsidR="004B1D40" w:rsidRPr="006C0E21" w:rsidRDefault="00E42C9A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  <w:r w:rsidRPr="006C0E21">
        <w:rPr>
          <w:b/>
          <w:szCs w:val="28"/>
          <w:lang w:eastAsia="zh-CN"/>
        </w:rPr>
        <w:t>по практическим работам</w:t>
      </w:r>
    </w:p>
    <w:p w14:paraId="555991F9" w14:textId="77777777" w:rsidR="00721B58" w:rsidRPr="006C0E21" w:rsidRDefault="00721B58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6841E442" w14:textId="77777777" w:rsidR="004B1D40" w:rsidRPr="006C0E21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2DE99E8" w14:textId="77777777" w:rsidR="004B1D40" w:rsidRPr="006C0E21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6C0E21">
        <w:rPr>
          <w:szCs w:val="28"/>
        </w:rPr>
        <w:t>Дисциплина:</w:t>
      </w:r>
      <w:r w:rsidR="004B1D40" w:rsidRPr="006C0E21">
        <w:rPr>
          <w:szCs w:val="28"/>
        </w:rPr>
        <w:t xml:space="preserve"> </w:t>
      </w:r>
      <w:r w:rsidR="004B1D40" w:rsidRPr="006C0E21">
        <w:rPr>
          <w:szCs w:val="28"/>
        </w:rPr>
        <w:tab/>
      </w:r>
      <w:r w:rsidRPr="006C0E21">
        <w:rPr>
          <w:szCs w:val="28"/>
          <w:u w:val="single"/>
        </w:rPr>
        <w:t>Архитектура вычислительных систем</w:t>
      </w:r>
      <w:r w:rsidR="004B1D40" w:rsidRPr="006C0E21">
        <w:rPr>
          <w:szCs w:val="28"/>
          <w:u w:val="single"/>
        </w:rPr>
        <w:tab/>
      </w:r>
      <w:r w:rsidR="004B1D40" w:rsidRPr="006C0E21">
        <w:rPr>
          <w:szCs w:val="28"/>
          <w:u w:val="single"/>
        </w:rPr>
        <w:tab/>
      </w:r>
      <w:r w:rsidR="004B1D40" w:rsidRPr="006C0E21">
        <w:rPr>
          <w:szCs w:val="28"/>
          <w:u w:val="single"/>
        </w:rPr>
        <w:tab/>
      </w:r>
      <w:r w:rsidR="004B1D40" w:rsidRPr="006C0E21">
        <w:rPr>
          <w:szCs w:val="28"/>
          <w:u w:val="single"/>
        </w:rPr>
        <w:tab/>
      </w:r>
      <w:r w:rsidR="004B1D40" w:rsidRPr="006C0E21">
        <w:rPr>
          <w:szCs w:val="28"/>
          <w:u w:val="single"/>
        </w:rPr>
        <w:tab/>
      </w:r>
    </w:p>
    <w:p w14:paraId="70C342A1" w14:textId="77777777" w:rsidR="004B1D40" w:rsidRPr="006C0E21" w:rsidRDefault="004B1D40" w:rsidP="005341A9">
      <w:pPr>
        <w:spacing w:line="200" w:lineRule="atLeast"/>
        <w:ind w:firstLine="0"/>
        <w:jc w:val="left"/>
        <w:rPr>
          <w:szCs w:val="28"/>
        </w:rPr>
      </w:pPr>
      <w:r w:rsidRPr="006C0E21">
        <w:rPr>
          <w:szCs w:val="28"/>
        </w:rPr>
        <w:t xml:space="preserve">   наименование учебной дисциплины (модуля)</w:t>
      </w:r>
    </w:p>
    <w:p w14:paraId="0DE0032B" w14:textId="77777777" w:rsidR="004B1D40" w:rsidRPr="006C0E21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65E632A7" w14:textId="77777777" w:rsidR="004B1D40" w:rsidRPr="006C0E21" w:rsidRDefault="00E42C9A" w:rsidP="005341A9">
      <w:pPr>
        <w:spacing w:line="200" w:lineRule="atLeast"/>
        <w:ind w:firstLine="0"/>
        <w:jc w:val="left"/>
        <w:rPr>
          <w:szCs w:val="28"/>
        </w:rPr>
      </w:pPr>
      <w:proofErr w:type="gramStart"/>
      <w:r w:rsidRPr="006C0E21">
        <w:rPr>
          <w:szCs w:val="28"/>
        </w:rPr>
        <w:t>Группа</w:t>
      </w:r>
      <w:r w:rsidR="004B1D40" w:rsidRPr="006C0E21">
        <w:rPr>
          <w:szCs w:val="28"/>
        </w:rPr>
        <w:t xml:space="preserve">  </w:t>
      </w:r>
      <w:r w:rsidRPr="006C0E21">
        <w:rPr>
          <w:szCs w:val="28"/>
        </w:rPr>
        <w:t>МКИС</w:t>
      </w:r>
      <w:proofErr w:type="gramEnd"/>
      <w:r w:rsidRPr="006C0E21">
        <w:rPr>
          <w:szCs w:val="28"/>
        </w:rPr>
        <w:t>1</w:t>
      </w:r>
      <w:r w:rsidR="00FC74A7" w:rsidRPr="006C0E21">
        <w:rPr>
          <w:szCs w:val="28"/>
        </w:rPr>
        <w:t>3</w:t>
      </w:r>
    </w:p>
    <w:p w14:paraId="4B322D0C" w14:textId="77777777" w:rsidR="00E42C9A" w:rsidRPr="006C0E21" w:rsidRDefault="00E42C9A" w:rsidP="005341A9">
      <w:pPr>
        <w:spacing w:line="200" w:lineRule="atLeast"/>
        <w:ind w:firstLine="0"/>
        <w:jc w:val="left"/>
        <w:rPr>
          <w:szCs w:val="28"/>
        </w:rPr>
      </w:pPr>
      <w:r w:rsidRPr="006C0E21">
        <w:rPr>
          <w:szCs w:val="28"/>
        </w:rPr>
        <w:t xml:space="preserve">Обучающийся: </w:t>
      </w:r>
      <w:r w:rsidR="00FC74A7" w:rsidRPr="006C0E21">
        <w:rPr>
          <w:szCs w:val="28"/>
        </w:rPr>
        <w:t>Демидов Егор Александрович</w:t>
      </w:r>
    </w:p>
    <w:p w14:paraId="5EF71347" w14:textId="77777777" w:rsidR="004B1D40" w:rsidRPr="006C0E21" w:rsidRDefault="004B1D40" w:rsidP="005341A9">
      <w:pPr>
        <w:spacing w:line="200" w:lineRule="atLeast"/>
        <w:ind w:firstLine="0"/>
        <w:jc w:val="left"/>
        <w:rPr>
          <w:szCs w:val="28"/>
        </w:rPr>
      </w:pPr>
    </w:p>
    <w:p w14:paraId="47AB768A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7EF6D9E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574D05F0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0E9A33A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E27B625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4838D9F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35DCE0FB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5AFDD50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6CA47FC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49388D8D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199B2F92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17CA33E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558F6BFF" w14:textId="77777777" w:rsidR="00721B58" w:rsidRPr="006C0E21" w:rsidRDefault="00721B58" w:rsidP="005341A9">
      <w:pPr>
        <w:spacing w:line="240" w:lineRule="auto"/>
        <w:ind w:firstLine="0"/>
        <w:jc w:val="left"/>
        <w:rPr>
          <w:szCs w:val="28"/>
        </w:rPr>
      </w:pPr>
    </w:p>
    <w:p w14:paraId="7A2EF3D1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64CA57D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</w:p>
    <w:p w14:paraId="7575A352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lastRenderedPageBreak/>
        <w:t>Ростов-на-Дону</w:t>
      </w:r>
    </w:p>
    <w:p w14:paraId="3D0764D2" w14:textId="77777777" w:rsidR="004B1D40" w:rsidRPr="006C0E21" w:rsidRDefault="004B1D40" w:rsidP="005341A9">
      <w:pPr>
        <w:spacing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t>20</w:t>
      </w:r>
      <w:r w:rsidR="00721B58" w:rsidRPr="006C0E21">
        <w:rPr>
          <w:szCs w:val="28"/>
        </w:rPr>
        <w:t>2</w:t>
      </w:r>
      <w:r w:rsidR="00F01F75" w:rsidRPr="006C0E21">
        <w:rPr>
          <w:szCs w:val="28"/>
        </w:rPr>
        <w:t>3</w:t>
      </w:r>
    </w:p>
    <w:p w14:paraId="5FB392A5" w14:textId="77777777" w:rsidR="004B1D40" w:rsidRPr="006C0E21" w:rsidRDefault="004B1D40" w:rsidP="005341A9">
      <w:pPr>
        <w:widowControl w:val="0"/>
        <w:spacing w:line="240" w:lineRule="auto"/>
        <w:ind w:firstLine="0"/>
        <w:jc w:val="left"/>
        <w:rPr>
          <w:b/>
          <w:szCs w:val="28"/>
          <w:lang w:eastAsia="zh-CN"/>
        </w:rPr>
      </w:pPr>
    </w:p>
    <w:p w14:paraId="070DB34A" w14:textId="77777777" w:rsidR="004B1D40" w:rsidRPr="006C0E21" w:rsidRDefault="004B1D40" w:rsidP="005341A9">
      <w:pPr>
        <w:jc w:val="left"/>
        <w:rPr>
          <w:rStyle w:val="16"/>
          <w:b w:val="0"/>
          <w:sz w:val="28"/>
          <w:szCs w:val="28"/>
        </w:rPr>
      </w:pPr>
      <w:r w:rsidRPr="006C0E21">
        <w:rPr>
          <w:rStyle w:val="16"/>
          <w:b w:val="0"/>
          <w:sz w:val="28"/>
          <w:szCs w:val="28"/>
        </w:rPr>
        <w:br w:type="page"/>
      </w:r>
    </w:p>
    <w:p w14:paraId="33A3CE36" w14:textId="77777777" w:rsidR="006A042D" w:rsidRPr="006C0E21" w:rsidRDefault="00D3135A" w:rsidP="005341A9">
      <w:pPr>
        <w:pStyle w:val="af4"/>
        <w:jc w:val="left"/>
        <w:rPr>
          <w:rStyle w:val="16"/>
          <w:sz w:val="28"/>
          <w:szCs w:val="28"/>
        </w:rPr>
      </w:pPr>
      <w:r w:rsidRPr="006C0E21">
        <w:rPr>
          <w:rStyle w:val="16"/>
          <w:sz w:val="28"/>
          <w:szCs w:val="28"/>
        </w:rPr>
        <w:lastRenderedPageBreak/>
        <w:t>Содержание</w:t>
      </w:r>
      <w:bookmarkEnd w:id="0"/>
    </w:p>
    <w:p w14:paraId="2E2ACD87" w14:textId="77777777" w:rsidR="00155292" w:rsidRPr="006C0E21" w:rsidRDefault="00155292" w:rsidP="005341A9">
      <w:pPr>
        <w:spacing w:line="240" w:lineRule="auto"/>
        <w:jc w:val="left"/>
        <w:rPr>
          <w:szCs w:val="28"/>
        </w:rPr>
      </w:pPr>
    </w:p>
    <w:p w14:paraId="3B1B7AB3" w14:textId="77777777" w:rsidR="00155292" w:rsidRPr="006C0E21" w:rsidRDefault="00155292" w:rsidP="005341A9">
      <w:pPr>
        <w:spacing w:line="240" w:lineRule="auto"/>
        <w:jc w:val="left"/>
        <w:rPr>
          <w:szCs w:val="28"/>
        </w:rPr>
      </w:pPr>
    </w:p>
    <w:p w14:paraId="283F09E2" w14:textId="77777777" w:rsidR="00721B49" w:rsidRPr="006C0E21" w:rsidRDefault="00D72E54" w:rsidP="005341A9">
      <w:pPr>
        <w:pStyle w:val="12"/>
        <w:jc w:val="left"/>
        <w:rPr>
          <w:rFonts w:eastAsiaTheme="minorEastAsia"/>
          <w:szCs w:val="28"/>
        </w:rPr>
      </w:pPr>
      <w:r w:rsidRPr="006C0E21">
        <w:rPr>
          <w:szCs w:val="28"/>
        </w:rPr>
        <w:fldChar w:fldCharType="begin"/>
      </w:r>
      <w:r w:rsidRPr="006C0E21">
        <w:rPr>
          <w:szCs w:val="28"/>
        </w:rPr>
        <w:instrText xml:space="preserve"> TOC \o "1-3" \h \z \u </w:instrText>
      </w:r>
      <w:r w:rsidRPr="006C0E21">
        <w:rPr>
          <w:szCs w:val="28"/>
        </w:rPr>
        <w:fldChar w:fldCharType="separate"/>
      </w:r>
      <w:hyperlink w:anchor="_Toc95247340" w:history="1">
        <w:r w:rsidR="00721B49" w:rsidRPr="006C0E21">
          <w:rPr>
            <w:rStyle w:val="ab"/>
            <w:szCs w:val="28"/>
          </w:rPr>
          <w:t>1</w:t>
        </w:r>
        <w:r w:rsidR="00721B49" w:rsidRPr="006C0E21">
          <w:rPr>
            <w:rFonts w:eastAsiaTheme="minorEastAsia"/>
            <w:szCs w:val="28"/>
          </w:rPr>
          <w:tab/>
        </w:r>
        <w:r w:rsidR="00721B49" w:rsidRPr="006C0E21">
          <w:rPr>
            <w:rStyle w:val="ab"/>
            <w:szCs w:val="28"/>
          </w:rPr>
          <w:t>Практическая работа 1. Системы счисления.</w:t>
        </w:r>
        <w:r w:rsidR="00721B49" w:rsidRPr="006C0E21">
          <w:rPr>
            <w:webHidden/>
            <w:szCs w:val="28"/>
          </w:rPr>
          <w:tab/>
        </w:r>
        <w:r w:rsidR="00721B49" w:rsidRPr="006C0E21">
          <w:rPr>
            <w:webHidden/>
            <w:szCs w:val="28"/>
          </w:rPr>
          <w:fldChar w:fldCharType="begin"/>
        </w:r>
        <w:r w:rsidR="00721B49" w:rsidRPr="006C0E21">
          <w:rPr>
            <w:webHidden/>
            <w:szCs w:val="28"/>
          </w:rPr>
          <w:instrText xml:space="preserve"> PAGEREF _Toc95247340 \h </w:instrText>
        </w:r>
        <w:r w:rsidR="00721B49" w:rsidRPr="006C0E21">
          <w:rPr>
            <w:webHidden/>
            <w:szCs w:val="28"/>
          </w:rPr>
        </w:r>
        <w:r w:rsidR="00721B49" w:rsidRPr="006C0E21">
          <w:rPr>
            <w:webHidden/>
            <w:szCs w:val="28"/>
          </w:rPr>
          <w:fldChar w:fldCharType="separate"/>
        </w:r>
        <w:r w:rsidR="00F01F75" w:rsidRPr="006C0E21">
          <w:rPr>
            <w:webHidden/>
            <w:szCs w:val="28"/>
          </w:rPr>
          <w:t>2</w:t>
        </w:r>
        <w:r w:rsidR="00721B49" w:rsidRPr="006C0E21">
          <w:rPr>
            <w:webHidden/>
            <w:szCs w:val="28"/>
          </w:rPr>
          <w:fldChar w:fldCharType="end"/>
        </w:r>
      </w:hyperlink>
    </w:p>
    <w:p w14:paraId="156AE950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41" w:history="1">
        <w:r w:rsidR="00721B49" w:rsidRPr="006C0E21">
          <w:rPr>
            <w:rStyle w:val="ab"/>
            <w:noProof/>
          </w:rPr>
          <w:t>1.1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Задания для самостоятельного выполнения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_Toc95247341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41855D1B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42" w:history="1">
        <w:r w:rsidR="00721B49" w:rsidRPr="006C0E21">
          <w:rPr>
            <w:rStyle w:val="ab"/>
            <w:noProof/>
          </w:rPr>
          <w:t>1.2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 xml:space="preserve">Индивидуальные задания (Вариант № </w:t>
        </w:r>
        <w:r w:rsidR="00721B49" w:rsidRPr="006C0E21">
          <w:rPr>
            <w:rStyle w:val="ab"/>
            <w:noProof/>
            <w:highlight w:val="yellow"/>
          </w:rPr>
          <w:t>ХХ</w:t>
        </w:r>
        <w:r w:rsidR="00721B49" w:rsidRPr="006C0E21">
          <w:rPr>
            <w:rStyle w:val="ab"/>
            <w:noProof/>
          </w:rPr>
          <w:t>)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_Toc95247342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3451B3BE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43" w:history="1">
        <w:r w:rsidR="00721B49" w:rsidRPr="006C0E21">
          <w:rPr>
            <w:rStyle w:val="ab"/>
            <w:noProof/>
          </w:rPr>
          <w:t>1.3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Ответы на контрольные вопросы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_Toc95247343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3D695F2F" w14:textId="77777777" w:rsidR="00721B49" w:rsidRPr="006C0E21" w:rsidRDefault="004646C2" w:rsidP="005341A9">
      <w:pPr>
        <w:pStyle w:val="12"/>
        <w:jc w:val="left"/>
        <w:rPr>
          <w:rFonts w:eastAsiaTheme="minorEastAsia"/>
          <w:szCs w:val="28"/>
        </w:rPr>
      </w:pPr>
      <w:hyperlink w:anchor="_Toc95247344" w:history="1">
        <w:r w:rsidR="00721B49" w:rsidRPr="006C0E21">
          <w:rPr>
            <w:rStyle w:val="ab"/>
            <w:szCs w:val="28"/>
          </w:rPr>
          <w:t>2</w:t>
        </w:r>
        <w:r w:rsidR="00721B49" w:rsidRPr="006C0E21">
          <w:rPr>
            <w:rFonts w:eastAsiaTheme="minorEastAsia"/>
            <w:szCs w:val="28"/>
          </w:rPr>
          <w:tab/>
        </w:r>
        <w:r w:rsidR="00721B49" w:rsidRPr="006C0E21">
          <w:rPr>
            <w:rStyle w:val="ab"/>
            <w:szCs w:val="28"/>
          </w:rPr>
          <w:t>Практическая работа 2. Представление чисел в памяти компьютера</w:t>
        </w:r>
        <w:r w:rsidR="00721B49" w:rsidRPr="006C0E21">
          <w:rPr>
            <w:webHidden/>
            <w:szCs w:val="28"/>
          </w:rPr>
          <w:tab/>
        </w:r>
        <w:r w:rsidR="00721B49" w:rsidRPr="006C0E21">
          <w:rPr>
            <w:webHidden/>
            <w:szCs w:val="28"/>
          </w:rPr>
          <w:fldChar w:fldCharType="begin"/>
        </w:r>
        <w:r w:rsidR="00721B49" w:rsidRPr="006C0E21">
          <w:rPr>
            <w:webHidden/>
            <w:szCs w:val="28"/>
          </w:rPr>
          <w:instrText xml:space="preserve"> PAGEREF _Toc95247344 \h </w:instrText>
        </w:r>
        <w:r w:rsidR="00721B49" w:rsidRPr="006C0E21">
          <w:rPr>
            <w:webHidden/>
            <w:szCs w:val="28"/>
          </w:rPr>
        </w:r>
        <w:r w:rsidR="00721B49" w:rsidRPr="006C0E21">
          <w:rPr>
            <w:webHidden/>
            <w:szCs w:val="28"/>
          </w:rPr>
          <w:fldChar w:fldCharType="separate"/>
        </w:r>
        <w:r w:rsidR="00F01F75" w:rsidRPr="006C0E21">
          <w:rPr>
            <w:webHidden/>
            <w:szCs w:val="28"/>
          </w:rPr>
          <w:t>2</w:t>
        </w:r>
        <w:r w:rsidR="00721B49" w:rsidRPr="006C0E21">
          <w:rPr>
            <w:webHidden/>
            <w:szCs w:val="28"/>
          </w:rPr>
          <w:fldChar w:fldCharType="end"/>
        </w:r>
      </w:hyperlink>
    </w:p>
    <w:p w14:paraId="0E755BC7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45" w:history="1">
        <w:r w:rsidR="00721B49" w:rsidRPr="006C0E21">
          <w:rPr>
            <w:rStyle w:val="ab"/>
            <w:noProof/>
          </w:rPr>
          <w:t>2.1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Представление целых положительных чисел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_Toc95247345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474EA2A1" w14:textId="77777777" w:rsidR="00721B49" w:rsidRPr="006C0E21" w:rsidRDefault="004646C2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6" w:history="1">
        <w:r w:rsidR="00721B49" w:rsidRPr="006C0E21">
          <w:rPr>
            <w:rStyle w:val="ab"/>
            <w:noProof/>
            <w:sz w:val="28"/>
            <w:szCs w:val="28"/>
          </w:rPr>
          <w:t>2.1.1</w:t>
        </w:r>
        <w:r w:rsidR="00721B49" w:rsidRPr="006C0E21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6C0E21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6C0E21">
          <w:rPr>
            <w:noProof/>
            <w:webHidden/>
            <w:sz w:val="28"/>
            <w:szCs w:val="28"/>
          </w:rPr>
          <w:tab/>
        </w:r>
        <w:r w:rsidR="00721B49" w:rsidRPr="006C0E21">
          <w:rPr>
            <w:noProof/>
            <w:webHidden/>
            <w:sz w:val="28"/>
            <w:szCs w:val="28"/>
          </w:rPr>
          <w:fldChar w:fldCharType="begin"/>
        </w:r>
        <w:r w:rsidR="00721B49" w:rsidRPr="006C0E21">
          <w:rPr>
            <w:noProof/>
            <w:webHidden/>
            <w:sz w:val="28"/>
            <w:szCs w:val="28"/>
          </w:rPr>
          <w:instrText xml:space="preserve"> PAGEREF _Toc95247346 \h </w:instrText>
        </w:r>
        <w:r w:rsidR="00721B49" w:rsidRPr="006C0E21">
          <w:rPr>
            <w:noProof/>
            <w:webHidden/>
            <w:sz w:val="28"/>
            <w:szCs w:val="28"/>
          </w:rPr>
        </w:r>
        <w:r w:rsidR="00721B49" w:rsidRPr="006C0E21">
          <w:rPr>
            <w:noProof/>
            <w:webHidden/>
            <w:sz w:val="28"/>
            <w:szCs w:val="28"/>
          </w:rPr>
          <w:fldChar w:fldCharType="separate"/>
        </w:r>
        <w:r w:rsidR="00F01F75" w:rsidRPr="006C0E21">
          <w:rPr>
            <w:noProof/>
            <w:webHidden/>
            <w:sz w:val="28"/>
            <w:szCs w:val="28"/>
          </w:rPr>
          <w:t>2</w:t>
        </w:r>
        <w:r w:rsidR="00721B49" w:rsidRPr="006C0E21">
          <w:rPr>
            <w:noProof/>
            <w:webHidden/>
            <w:sz w:val="28"/>
            <w:szCs w:val="28"/>
          </w:rPr>
          <w:fldChar w:fldCharType="end"/>
        </w:r>
      </w:hyperlink>
    </w:p>
    <w:p w14:paraId="2EC1E350" w14:textId="77777777" w:rsidR="00721B49" w:rsidRPr="006C0E21" w:rsidRDefault="004646C2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7" w:history="1">
        <w:r w:rsidR="00721B49" w:rsidRPr="006C0E21">
          <w:rPr>
            <w:rStyle w:val="ab"/>
            <w:noProof/>
            <w:sz w:val="28"/>
            <w:szCs w:val="28"/>
          </w:rPr>
          <w:t>2.1.2</w:t>
        </w:r>
        <w:r w:rsidR="00721B49" w:rsidRPr="006C0E21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6C0E21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6C0E21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6C0E21">
          <w:rPr>
            <w:rStyle w:val="ab"/>
            <w:noProof/>
            <w:sz w:val="28"/>
            <w:szCs w:val="28"/>
          </w:rPr>
          <w:t>)</w:t>
        </w:r>
        <w:r w:rsidR="00721B49" w:rsidRPr="006C0E21">
          <w:rPr>
            <w:noProof/>
            <w:webHidden/>
            <w:sz w:val="28"/>
            <w:szCs w:val="28"/>
          </w:rPr>
          <w:tab/>
        </w:r>
        <w:r w:rsidR="00721B49" w:rsidRPr="006C0E21">
          <w:rPr>
            <w:noProof/>
            <w:webHidden/>
            <w:sz w:val="28"/>
            <w:szCs w:val="28"/>
          </w:rPr>
          <w:fldChar w:fldCharType="begin"/>
        </w:r>
        <w:r w:rsidR="00721B49" w:rsidRPr="006C0E21">
          <w:rPr>
            <w:noProof/>
            <w:webHidden/>
            <w:sz w:val="28"/>
            <w:szCs w:val="28"/>
          </w:rPr>
          <w:instrText xml:space="preserve"> PAGEREF _Toc95247347 \h </w:instrText>
        </w:r>
        <w:r w:rsidR="00721B49" w:rsidRPr="006C0E21">
          <w:rPr>
            <w:noProof/>
            <w:webHidden/>
            <w:sz w:val="28"/>
            <w:szCs w:val="28"/>
          </w:rPr>
        </w:r>
        <w:r w:rsidR="00721B49" w:rsidRPr="006C0E21">
          <w:rPr>
            <w:noProof/>
            <w:webHidden/>
            <w:sz w:val="28"/>
            <w:szCs w:val="28"/>
          </w:rPr>
          <w:fldChar w:fldCharType="separate"/>
        </w:r>
        <w:r w:rsidR="00F01F75" w:rsidRPr="006C0E21">
          <w:rPr>
            <w:noProof/>
            <w:webHidden/>
            <w:sz w:val="28"/>
            <w:szCs w:val="28"/>
          </w:rPr>
          <w:t>2</w:t>
        </w:r>
        <w:r w:rsidR="00721B49" w:rsidRPr="006C0E21">
          <w:rPr>
            <w:noProof/>
            <w:webHidden/>
            <w:sz w:val="28"/>
            <w:szCs w:val="28"/>
          </w:rPr>
          <w:fldChar w:fldCharType="end"/>
        </w:r>
      </w:hyperlink>
    </w:p>
    <w:p w14:paraId="5F3A5252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48" w:history="1">
        <w:r w:rsidR="00721B49" w:rsidRPr="006C0E21">
          <w:rPr>
            <w:rStyle w:val="ab"/>
            <w:noProof/>
          </w:rPr>
          <w:t>2.2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Кодирование вещественных чисел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_Toc95247348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5B7500F5" w14:textId="77777777" w:rsidR="00721B49" w:rsidRPr="006C0E21" w:rsidRDefault="004646C2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49" w:history="1">
        <w:r w:rsidR="00721B49" w:rsidRPr="006C0E21">
          <w:rPr>
            <w:rStyle w:val="ab"/>
            <w:noProof/>
            <w:sz w:val="28"/>
            <w:szCs w:val="28"/>
          </w:rPr>
          <w:t>2.2.1</w:t>
        </w:r>
        <w:r w:rsidR="00721B49" w:rsidRPr="006C0E21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6C0E21">
          <w:rPr>
            <w:rStyle w:val="ab"/>
            <w:noProof/>
            <w:sz w:val="28"/>
            <w:szCs w:val="28"/>
          </w:rPr>
          <w:t>Задания для самостоятельного выполнения</w:t>
        </w:r>
        <w:r w:rsidR="00721B49" w:rsidRPr="006C0E21">
          <w:rPr>
            <w:noProof/>
            <w:webHidden/>
            <w:sz w:val="28"/>
            <w:szCs w:val="28"/>
          </w:rPr>
          <w:tab/>
        </w:r>
        <w:r w:rsidR="00721B49" w:rsidRPr="006C0E21">
          <w:rPr>
            <w:noProof/>
            <w:webHidden/>
            <w:sz w:val="28"/>
            <w:szCs w:val="28"/>
          </w:rPr>
          <w:fldChar w:fldCharType="begin"/>
        </w:r>
        <w:r w:rsidR="00721B49" w:rsidRPr="006C0E21">
          <w:rPr>
            <w:noProof/>
            <w:webHidden/>
            <w:sz w:val="28"/>
            <w:szCs w:val="28"/>
          </w:rPr>
          <w:instrText xml:space="preserve"> PAGEREF _Toc95247349 \h </w:instrText>
        </w:r>
        <w:r w:rsidR="00721B49" w:rsidRPr="006C0E21">
          <w:rPr>
            <w:noProof/>
            <w:webHidden/>
            <w:sz w:val="28"/>
            <w:szCs w:val="28"/>
          </w:rPr>
        </w:r>
        <w:r w:rsidR="00721B49" w:rsidRPr="006C0E21">
          <w:rPr>
            <w:noProof/>
            <w:webHidden/>
            <w:sz w:val="28"/>
            <w:szCs w:val="28"/>
          </w:rPr>
          <w:fldChar w:fldCharType="separate"/>
        </w:r>
        <w:r w:rsidR="00F01F75" w:rsidRPr="006C0E21">
          <w:rPr>
            <w:noProof/>
            <w:webHidden/>
            <w:sz w:val="28"/>
            <w:szCs w:val="28"/>
          </w:rPr>
          <w:t>2</w:t>
        </w:r>
        <w:r w:rsidR="00721B49" w:rsidRPr="006C0E21">
          <w:rPr>
            <w:noProof/>
            <w:webHidden/>
            <w:sz w:val="28"/>
            <w:szCs w:val="28"/>
          </w:rPr>
          <w:fldChar w:fldCharType="end"/>
        </w:r>
      </w:hyperlink>
    </w:p>
    <w:p w14:paraId="32B2A9CC" w14:textId="77777777" w:rsidR="00721B49" w:rsidRPr="006C0E21" w:rsidRDefault="004646C2" w:rsidP="005341A9">
      <w:pPr>
        <w:pStyle w:val="32"/>
        <w:tabs>
          <w:tab w:val="left" w:pos="1920"/>
          <w:tab w:val="right" w:pos="9628"/>
        </w:tabs>
        <w:jc w:val="left"/>
        <w:rPr>
          <w:rFonts w:eastAsiaTheme="minorEastAsia"/>
          <w:i w:val="0"/>
          <w:iCs w:val="0"/>
          <w:noProof/>
          <w:sz w:val="28"/>
          <w:szCs w:val="28"/>
        </w:rPr>
      </w:pPr>
      <w:hyperlink w:anchor="_Toc95247350" w:history="1">
        <w:r w:rsidR="00721B49" w:rsidRPr="006C0E21">
          <w:rPr>
            <w:rStyle w:val="ab"/>
            <w:noProof/>
            <w:sz w:val="28"/>
            <w:szCs w:val="28"/>
          </w:rPr>
          <w:t>2.2.2</w:t>
        </w:r>
        <w:r w:rsidR="00721B49" w:rsidRPr="006C0E21">
          <w:rPr>
            <w:rFonts w:eastAsiaTheme="minorEastAsia"/>
            <w:i w:val="0"/>
            <w:iCs w:val="0"/>
            <w:noProof/>
            <w:sz w:val="28"/>
            <w:szCs w:val="28"/>
          </w:rPr>
          <w:tab/>
        </w:r>
        <w:r w:rsidR="00721B49" w:rsidRPr="006C0E21">
          <w:rPr>
            <w:rStyle w:val="ab"/>
            <w:noProof/>
            <w:sz w:val="28"/>
            <w:szCs w:val="28"/>
          </w:rPr>
          <w:t xml:space="preserve">Индивидуальные задания (Вариант № </w:t>
        </w:r>
        <w:r w:rsidR="00721B49" w:rsidRPr="006C0E21">
          <w:rPr>
            <w:rStyle w:val="ab"/>
            <w:noProof/>
            <w:sz w:val="28"/>
            <w:szCs w:val="28"/>
            <w:highlight w:val="yellow"/>
          </w:rPr>
          <w:t>ХХ</w:t>
        </w:r>
        <w:r w:rsidR="00721B49" w:rsidRPr="006C0E21">
          <w:rPr>
            <w:rStyle w:val="ab"/>
            <w:noProof/>
            <w:sz w:val="28"/>
            <w:szCs w:val="28"/>
          </w:rPr>
          <w:t>)</w:t>
        </w:r>
        <w:r w:rsidR="00721B49" w:rsidRPr="006C0E21">
          <w:rPr>
            <w:noProof/>
            <w:webHidden/>
            <w:sz w:val="28"/>
            <w:szCs w:val="28"/>
          </w:rPr>
          <w:tab/>
        </w:r>
        <w:r w:rsidR="00721B49" w:rsidRPr="006C0E21">
          <w:rPr>
            <w:noProof/>
            <w:webHidden/>
            <w:sz w:val="28"/>
            <w:szCs w:val="28"/>
          </w:rPr>
          <w:fldChar w:fldCharType="begin"/>
        </w:r>
        <w:r w:rsidR="00721B49" w:rsidRPr="006C0E21">
          <w:rPr>
            <w:noProof/>
            <w:webHidden/>
            <w:sz w:val="28"/>
            <w:szCs w:val="28"/>
          </w:rPr>
          <w:instrText xml:space="preserve"> PAGEREF _Toc95247350 \h </w:instrText>
        </w:r>
        <w:r w:rsidR="00721B49" w:rsidRPr="006C0E21">
          <w:rPr>
            <w:noProof/>
            <w:webHidden/>
            <w:sz w:val="28"/>
            <w:szCs w:val="28"/>
          </w:rPr>
        </w:r>
        <w:r w:rsidR="00721B49" w:rsidRPr="006C0E21">
          <w:rPr>
            <w:noProof/>
            <w:webHidden/>
            <w:sz w:val="28"/>
            <w:szCs w:val="28"/>
          </w:rPr>
          <w:fldChar w:fldCharType="separate"/>
        </w:r>
        <w:r w:rsidR="00F01F75" w:rsidRPr="006C0E21">
          <w:rPr>
            <w:noProof/>
            <w:webHidden/>
            <w:sz w:val="28"/>
            <w:szCs w:val="28"/>
          </w:rPr>
          <w:t>2</w:t>
        </w:r>
        <w:r w:rsidR="00721B49" w:rsidRPr="006C0E21">
          <w:rPr>
            <w:noProof/>
            <w:webHidden/>
            <w:sz w:val="28"/>
            <w:szCs w:val="28"/>
          </w:rPr>
          <w:fldChar w:fldCharType="end"/>
        </w:r>
      </w:hyperlink>
    </w:p>
    <w:p w14:paraId="0B28B514" w14:textId="77777777" w:rsidR="00721B49" w:rsidRPr="006C0E21" w:rsidRDefault="004646C2" w:rsidP="005341A9">
      <w:pPr>
        <w:pStyle w:val="12"/>
        <w:jc w:val="left"/>
        <w:rPr>
          <w:rFonts w:eastAsiaTheme="minorEastAsia"/>
          <w:szCs w:val="28"/>
        </w:rPr>
      </w:pPr>
      <w:hyperlink w:anchor="_Toc95247351" w:history="1">
        <w:r w:rsidR="00721B49" w:rsidRPr="006C0E21">
          <w:rPr>
            <w:rStyle w:val="ab"/>
            <w:szCs w:val="28"/>
          </w:rPr>
          <w:t>3</w:t>
        </w:r>
        <w:r w:rsidR="00721B49" w:rsidRPr="006C0E21">
          <w:rPr>
            <w:rFonts w:eastAsiaTheme="minorEastAsia"/>
            <w:szCs w:val="28"/>
          </w:rPr>
          <w:tab/>
        </w:r>
        <w:r w:rsidR="00721B49" w:rsidRPr="006C0E21">
          <w:rPr>
            <w:rStyle w:val="ab"/>
            <w:szCs w:val="28"/>
          </w:rPr>
          <w:t>Практическая работа 3. Алгебра логики</w:t>
        </w:r>
        <w:r w:rsidR="00721B49" w:rsidRPr="006C0E21">
          <w:rPr>
            <w:webHidden/>
            <w:szCs w:val="28"/>
          </w:rPr>
          <w:tab/>
        </w:r>
        <w:r w:rsidR="00721B49" w:rsidRPr="006C0E21">
          <w:rPr>
            <w:webHidden/>
            <w:szCs w:val="28"/>
          </w:rPr>
          <w:fldChar w:fldCharType="begin"/>
        </w:r>
        <w:r w:rsidR="00721B49" w:rsidRPr="006C0E21">
          <w:rPr>
            <w:webHidden/>
            <w:szCs w:val="28"/>
          </w:rPr>
          <w:instrText xml:space="preserve"> PAGEREF _Toc95247351 \h </w:instrText>
        </w:r>
        <w:r w:rsidR="00721B49" w:rsidRPr="006C0E21">
          <w:rPr>
            <w:webHidden/>
            <w:szCs w:val="28"/>
          </w:rPr>
        </w:r>
        <w:r w:rsidR="00721B49" w:rsidRPr="006C0E21">
          <w:rPr>
            <w:webHidden/>
            <w:szCs w:val="28"/>
          </w:rPr>
          <w:fldChar w:fldCharType="separate"/>
        </w:r>
        <w:r w:rsidR="00F01F75" w:rsidRPr="006C0E21">
          <w:rPr>
            <w:webHidden/>
            <w:szCs w:val="28"/>
          </w:rPr>
          <w:t>2</w:t>
        </w:r>
        <w:r w:rsidR="00721B49" w:rsidRPr="006C0E21">
          <w:rPr>
            <w:webHidden/>
            <w:szCs w:val="28"/>
          </w:rPr>
          <w:fldChar w:fldCharType="end"/>
        </w:r>
      </w:hyperlink>
    </w:p>
    <w:p w14:paraId="33B77C0F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2" w:history="1">
        <w:r w:rsidR="00721B49" w:rsidRPr="006C0E21">
          <w:rPr>
            <w:rStyle w:val="ab"/>
            <w:noProof/>
          </w:rPr>
          <w:t>3.1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 xml:space="preserve">Индивидуальные задания (Вариант № </w:t>
        </w:r>
        <w:r w:rsidR="00721B49" w:rsidRPr="006C0E21">
          <w:rPr>
            <w:rStyle w:val="ab"/>
            <w:noProof/>
            <w:highlight w:val="yellow"/>
          </w:rPr>
          <w:t>ХХ</w:t>
        </w:r>
        <w:r w:rsidR="00721B49" w:rsidRPr="006C0E21">
          <w:rPr>
            <w:rStyle w:val="ab"/>
            <w:noProof/>
          </w:rPr>
          <w:t>)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_Toc95247352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211F2358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3" w:history="1">
        <w:r w:rsidR="00721B49" w:rsidRPr="006C0E21">
          <w:rPr>
            <w:rStyle w:val="ab"/>
            <w:noProof/>
          </w:rPr>
          <w:t>3.2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Ответы на контрольные вопросы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_Toc95247353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429B9CEB" w14:textId="77777777" w:rsidR="00721B49" w:rsidRPr="006C0E21" w:rsidRDefault="004646C2" w:rsidP="005341A9">
      <w:pPr>
        <w:pStyle w:val="12"/>
        <w:jc w:val="left"/>
        <w:rPr>
          <w:rFonts w:eastAsiaTheme="minorEastAsia"/>
          <w:szCs w:val="28"/>
        </w:rPr>
      </w:pPr>
      <w:hyperlink w:anchor="_Toc95247354" w:history="1">
        <w:r w:rsidR="00721B49" w:rsidRPr="006C0E21">
          <w:rPr>
            <w:rStyle w:val="ab"/>
            <w:szCs w:val="28"/>
          </w:rPr>
          <w:t>4</w:t>
        </w:r>
        <w:r w:rsidR="00721B49" w:rsidRPr="006C0E21">
          <w:rPr>
            <w:rFonts w:eastAsiaTheme="minorEastAsia"/>
            <w:szCs w:val="28"/>
          </w:rPr>
          <w:tab/>
        </w:r>
        <w:r w:rsidR="00721B49" w:rsidRPr="006C0E21">
          <w:rPr>
            <w:rStyle w:val="ab"/>
            <w:szCs w:val="28"/>
          </w:rPr>
          <w:t>Практическая работа 4. Анализ конфигурации вычислительной машины</w:t>
        </w:r>
        <w:r w:rsidR="00721B49" w:rsidRPr="006C0E21">
          <w:rPr>
            <w:webHidden/>
            <w:szCs w:val="28"/>
          </w:rPr>
          <w:tab/>
        </w:r>
        <w:r w:rsidR="00721B49" w:rsidRPr="006C0E21">
          <w:rPr>
            <w:webHidden/>
            <w:szCs w:val="28"/>
          </w:rPr>
          <w:fldChar w:fldCharType="begin"/>
        </w:r>
        <w:r w:rsidR="00721B49" w:rsidRPr="006C0E21">
          <w:rPr>
            <w:webHidden/>
            <w:szCs w:val="28"/>
          </w:rPr>
          <w:instrText xml:space="preserve"> PAGEREF _Toc95247354 \h </w:instrText>
        </w:r>
        <w:r w:rsidR="00721B49" w:rsidRPr="006C0E21">
          <w:rPr>
            <w:webHidden/>
            <w:szCs w:val="28"/>
          </w:rPr>
        </w:r>
        <w:r w:rsidR="00721B49" w:rsidRPr="006C0E21">
          <w:rPr>
            <w:webHidden/>
            <w:szCs w:val="28"/>
          </w:rPr>
          <w:fldChar w:fldCharType="separate"/>
        </w:r>
        <w:r w:rsidR="00F01F75" w:rsidRPr="006C0E21">
          <w:rPr>
            <w:webHidden/>
            <w:szCs w:val="28"/>
          </w:rPr>
          <w:t>2</w:t>
        </w:r>
        <w:r w:rsidR="00721B49" w:rsidRPr="006C0E21">
          <w:rPr>
            <w:webHidden/>
            <w:szCs w:val="28"/>
          </w:rPr>
          <w:fldChar w:fldCharType="end"/>
        </w:r>
      </w:hyperlink>
    </w:p>
    <w:p w14:paraId="66DFB4D1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5" w:history="1">
        <w:r w:rsidR="00721B49" w:rsidRPr="006C0E21">
          <w:rPr>
            <w:rStyle w:val="ab"/>
            <w:noProof/>
          </w:rPr>
          <w:t>4.1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Индивидуальные задания.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_Toc95247355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2F28A0C6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6" w:history="1">
        <w:r w:rsidR="00721B49" w:rsidRPr="006C0E21">
          <w:rPr>
            <w:rStyle w:val="ab"/>
            <w:noProof/>
          </w:rPr>
          <w:t>4.2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Ответы на контрольные вопросы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_Toc95247356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44ACA685" w14:textId="77777777" w:rsidR="00721B49" w:rsidRPr="006C0E21" w:rsidRDefault="004646C2" w:rsidP="005341A9">
      <w:pPr>
        <w:pStyle w:val="12"/>
        <w:jc w:val="left"/>
        <w:rPr>
          <w:rFonts w:eastAsiaTheme="minorEastAsia"/>
          <w:szCs w:val="28"/>
        </w:rPr>
      </w:pPr>
      <w:hyperlink w:anchor="_Toc95247357" w:history="1">
        <w:r w:rsidR="00721B49" w:rsidRPr="006C0E21">
          <w:rPr>
            <w:rStyle w:val="ab"/>
            <w:szCs w:val="28"/>
          </w:rPr>
          <w:t>5</w:t>
        </w:r>
        <w:r w:rsidR="00721B49" w:rsidRPr="006C0E21">
          <w:rPr>
            <w:rFonts w:eastAsiaTheme="minorEastAsia"/>
            <w:szCs w:val="28"/>
          </w:rPr>
          <w:tab/>
        </w:r>
        <w:r w:rsidR="00721B49" w:rsidRPr="006C0E21">
          <w:rPr>
            <w:rStyle w:val="ab"/>
            <w:szCs w:val="28"/>
          </w:rPr>
          <w:t>Практическая работа 5. Расчет параметров ЗУ</w:t>
        </w:r>
        <w:r w:rsidR="00721B49" w:rsidRPr="006C0E21">
          <w:rPr>
            <w:webHidden/>
            <w:szCs w:val="28"/>
          </w:rPr>
          <w:tab/>
        </w:r>
        <w:r w:rsidR="00721B49" w:rsidRPr="006C0E21">
          <w:rPr>
            <w:webHidden/>
            <w:szCs w:val="28"/>
          </w:rPr>
          <w:fldChar w:fldCharType="begin"/>
        </w:r>
        <w:r w:rsidR="00721B49" w:rsidRPr="006C0E21">
          <w:rPr>
            <w:webHidden/>
            <w:szCs w:val="28"/>
          </w:rPr>
          <w:instrText xml:space="preserve"> PAGEREF _Toc95247357 \h </w:instrText>
        </w:r>
        <w:r w:rsidR="00721B49" w:rsidRPr="006C0E21">
          <w:rPr>
            <w:webHidden/>
            <w:szCs w:val="28"/>
          </w:rPr>
        </w:r>
        <w:r w:rsidR="00721B49" w:rsidRPr="006C0E21">
          <w:rPr>
            <w:webHidden/>
            <w:szCs w:val="28"/>
          </w:rPr>
          <w:fldChar w:fldCharType="separate"/>
        </w:r>
        <w:r w:rsidR="00F01F75" w:rsidRPr="006C0E21">
          <w:rPr>
            <w:webHidden/>
            <w:szCs w:val="28"/>
          </w:rPr>
          <w:t>2</w:t>
        </w:r>
        <w:r w:rsidR="00721B49" w:rsidRPr="006C0E21">
          <w:rPr>
            <w:webHidden/>
            <w:szCs w:val="28"/>
          </w:rPr>
          <w:fldChar w:fldCharType="end"/>
        </w:r>
      </w:hyperlink>
    </w:p>
    <w:p w14:paraId="2E7D06F2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8" w:history="1">
        <w:r w:rsidR="00721B49" w:rsidRPr="006C0E21">
          <w:rPr>
            <w:rStyle w:val="ab"/>
            <w:noProof/>
          </w:rPr>
          <w:t>5.1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 xml:space="preserve">Расчет параметров запоминающего устройства (Вариант </w:t>
        </w:r>
        <w:r w:rsidR="00721B49" w:rsidRPr="006C0E21">
          <w:rPr>
            <w:rStyle w:val="ab"/>
            <w:noProof/>
            <w:highlight w:val="yellow"/>
          </w:rPr>
          <w:t>ХХ</w:t>
        </w:r>
        <w:r w:rsidR="00721B49" w:rsidRPr="006C0E21">
          <w:rPr>
            <w:rStyle w:val="ab"/>
            <w:noProof/>
          </w:rPr>
          <w:t>)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_Toc95247358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0D804876" w14:textId="77777777" w:rsidR="00721B49" w:rsidRPr="006C0E21" w:rsidRDefault="004646C2" w:rsidP="005341A9">
      <w:pPr>
        <w:pStyle w:val="23"/>
        <w:jc w:val="left"/>
        <w:rPr>
          <w:rFonts w:eastAsiaTheme="minorEastAsia"/>
          <w:noProof/>
        </w:rPr>
      </w:pPr>
      <w:hyperlink w:anchor="_Toc95247359" w:history="1">
        <w:r w:rsidR="00721B49" w:rsidRPr="006C0E21">
          <w:rPr>
            <w:rStyle w:val="ab"/>
            <w:noProof/>
          </w:rPr>
          <w:t>5.2</w:t>
        </w:r>
        <w:r w:rsidR="00721B49" w:rsidRPr="006C0E21">
          <w:rPr>
            <w:rFonts w:eastAsiaTheme="minorEastAsia"/>
            <w:noProof/>
          </w:rPr>
          <w:tab/>
        </w:r>
        <w:r w:rsidR="00721B49" w:rsidRPr="006C0E21">
          <w:rPr>
            <w:rStyle w:val="ab"/>
            <w:noProof/>
          </w:rPr>
          <w:t>Ответы на контрольные вопросы</w:t>
        </w:r>
        <w:r w:rsidR="00721B49" w:rsidRPr="006C0E21">
          <w:rPr>
            <w:noProof/>
            <w:webHidden/>
          </w:rPr>
          <w:tab/>
        </w:r>
        <w:r w:rsidR="00721B49" w:rsidRPr="006C0E21">
          <w:rPr>
            <w:noProof/>
            <w:webHidden/>
          </w:rPr>
          <w:fldChar w:fldCharType="begin"/>
        </w:r>
        <w:r w:rsidR="00721B49" w:rsidRPr="006C0E21">
          <w:rPr>
            <w:noProof/>
            <w:webHidden/>
          </w:rPr>
          <w:instrText xml:space="preserve"> PAGEREF _Toc95247359 \h </w:instrText>
        </w:r>
        <w:r w:rsidR="00721B49" w:rsidRPr="006C0E21">
          <w:rPr>
            <w:noProof/>
            <w:webHidden/>
          </w:rPr>
        </w:r>
        <w:r w:rsidR="00721B49" w:rsidRPr="006C0E21">
          <w:rPr>
            <w:noProof/>
            <w:webHidden/>
          </w:rPr>
          <w:fldChar w:fldCharType="separate"/>
        </w:r>
        <w:r w:rsidR="00F01F75" w:rsidRPr="006C0E21">
          <w:rPr>
            <w:noProof/>
            <w:webHidden/>
          </w:rPr>
          <w:t>2</w:t>
        </w:r>
        <w:r w:rsidR="00721B49" w:rsidRPr="006C0E21">
          <w:rPr>
            <w:noProof/>
            <w:webHidden/>
          </w:rPr>
          <w:fldChar w:fldCharType="end"/>
        </w:r>
      </w:hyperlink>
    </w:p>
    <w:p w14:paraId="0D68827B" w14:textId="77777777" w:rsidR="009C34D7" w:rsidRPr="006C0E21" w:rsidRDefault="00D72E54" w:rsidP="005341A9">
      <w:pPr>
        <w:tabs>
          <w:tab w:val="left" w:pos="1276"/>
          <w:tab w:val="left" w:pos="9072"/>
        </w:tabs>
        <w:jc w:val="left"/>
        <w:rPr>
          <w:szCs w:val="28"/>
        </w:rPr>
      </w:pPr>
      <w:r w:rsidRPr="006C0E21">
        <w:rPr>
          <w:szCs w:val="28"/>
        </w:rPr>
        <w:fldChar w:fldCharType="end"/>
      </w:r>
    </w:p>
    <w:p w14:paraId="7D625137" w14:textId="77777777" w:rsidR="006A042D" w:rsidRPr="006C0E21" w:rsidRDefault="00E42C9A" w:rsidP="005341A9">
      <w:pPr>
        <w:pStyle w:val="1"/>
        <w:jc w:val="left"/>
        <w:rPr>
          <w:rFonts w:cs="Times New Roman"/>
          <w:sz w:val="28"/>
        </w:rPr>
      </w:pPr>
      <w:bookmarkStart w:id="1" w:name="_Toc95247340"/>
      <w:r w:rsidRPr="006C0E21">
        <w:rPr>
          <w:rFonts w:cs="Times New Roman"/>
          <w:sz w:val="28"/>
        </w:rPr>
        <w:lastRenderedPageBreak/>
        <w:t>Практическая работа 1</w:t>
      </w:r>
      <w:r w:rsidR="007014CD" w:rsidRPr="006C0E21">
        <w:rPr>
          <w:rFonts w:cs="Times New Roman"/>
          <w:sz w:val="28"/>
        </w:rPr>
        <w:t>. Системы счисления.</w:t>
      </w:r>
      <w:bookmarkEnd w:id="1"/>
    </w:p>
    <w:p w14:paraId="3FD2B573" w14:textId="77777777" w:rsidR="00734B3F" w:rsidRPr="006C0E21" w:rsidRDefault="00734B3F" w:rsidP="005341A9">
      <w:pPr>
        <w:spacing w:line="240" w:lineRule="auto"/>
        <w:jc w:val="left"/>
        <w:rPr>
          <w:szCs w:val="28"/>
        </w:rPr>
      </w:pPr>
    </w:p>
    <w:p w14:paraId="1187CA08" w14:textId="77777777" w:rsidR="00734B3F" w:rsidRPr="006C0E21" w:rsidRDefault="00734B3F" w:rsidP="005341A9">
      <w:pPr>
        <w:spacing w:line="240" w:lineRule="auto"/>
        <w:jc w:val="left"/>
        <w:rPr>
          <w:szCs w:val="28"/>
        </w:rPr>
      </w:pPr>
    </w:p>
    <w:p w14:paraId="215E52CD" w14:textId="7018ED69" w:rsidR="006A042D" w:rsidRPr="006C0E21" w:rsidRDefault="00E42C9A" w:rsidP="005341A9">
      <w:pPr>
        <w:pStyle w:val="2"/>
        <w:jc w:val="left"/>
        <w:rPr>
          <w:rFonts w:cs="Times New Roman"/>
        </w:rPr>
      </w:pPr>
      <w:bookmarkStart w:id="2" w:name="_Toc95247341"/>
      <w:r w:rsidRPr="006C0E21">
        <w:rPr>
          <w:rFonts w:cs="Times New Roman"/>
        </w:rPr>
        <w:t>Задания для самостоятельного выполнения</w:t>
      </w:r>
      <w:bookmarkEnd w:id="2"/>
    </w:p>
    <w:p w14:paraId="7832569D" w14:textId="0E0E01DC" w:rsidR="00CB0792" w:rsidRPr="006C0E21" w:rsidRDefault="00CB0792" w:rsidP="005341A9">
      <w:pPr>
        <w:pStyle w:val="a5"/>
        <w:shd w:val="clear" w:color="auto" w:fill="FFFFFF"/>
        <w:spacing w:before="0" w:beforeAutospacing="0" w:after="0" w:afterAutospacing="0"/>
        <w:ind w:left="709" w:firstLine="0"/>
        <w:jc w:val="left"/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</w:pPr>
      <w:r w:rsidRPr="006C0E21">
        <w:rPr>
          <w:rFonts w:ascii="Times New Roman" w:hAnsi="Times New Roman"/>
          <w:b/>
          <w:bCs/>
          <w:color w:val="14191E"/>
          <w:sz w:val="28"/>
          <w:szCs w:val="28"/>
        </w:rPr>
        <w:t>1.Решение</w:t>
      </w:r>
      <w:r w:rsidRPr="006C0E21">
        <w:rPr>
          <w:rFonts w:ascii="Times New Roman" w:hAnsi="Times New Roman"/>
          <w:b/>
          <w:bCs/>
          <w:color w:val="14191E"/>
          <w:sz w:val="28"/>
          <w:szCs w:val="28"/>
          <w:lang w:val="en-US"/>
        </w:rPr>
        <w:t>:</w:t>
      </w:r>
    </w:p>
    <w:p w14:paraId="53CC5B8F" w14:textId="4A6A00FB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6C0E21">
        <w:rPr>
          <w:color w:val="14191E"/>
          <w:szCs w:val="28"/>
        </w:rPr>
        <w:t>Переводим в двоичную систему счисления:</w:t>
      </w:r>
      <w:r w:rsidRPr="006C0E21">
        <w:rPr>
          <w:color w:val="14191E"/>
          <w:szCs w:val="28"/>
        </w:rPr>
        <w:br/>
        <w:t>1100011010</w:t>
      </w:r>
      <w:r w:rsidRPr="006C0E21">
        <w:rPr>
          <w:color w:val="14191E"/>
          <w:szCs w:val="28"/>
          <w:vertAlign w:val="subscript"/>
        </w:rPr>
        <w:t>2</w:t>
      </w:r>
      <w:r w:rsidRPr="006C0E21">
        <w:rPr>
          <w:color w:val="14191E"/>
          <w:szCs w:val="28"/>
        </w:rPr>
        <w:t> = 1·2</w:t>
      </w:r>
      <w:r w:rsidRPr="006C0E21">
        <w:rPr>
          <w:color w:val="14191E"/>
          <w:szCs w:val="28"/>
          <w:vertAlign w:val="superscript"/>
        </w:rPr>
        <w:t>9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8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7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6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5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4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3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2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</w:t>
      </w:r>
      <w:r w:rsidRPr="006C0E21">
        <w:rPr>
          <w:color w:val="14191E"/>
          <w:szCs w:val="28"/>
        </w:rPr>
        <w:t>+0·1 = 794</w:t>
      </w:r>
      <w:r w:rsidRPr="006C0E21">
        <w:rPr>
          <w:color w:val="14191E"/>
          <w:szCs w:val="28"/>
          <w:vertAlign w:val="subscript"/>
        </w:rPr>
        <w:t>10</w:t>
      </w:r>
    </w:p>
    <w:p w14:paraId="5FB46F87" w14:textId="3C6078A8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b/>
          <w:bCs/>
          <w:color w:val="14191E"/>
          <w:szCs w:val="28"/>
        </w:rPr>
      </w:pPr>
      <w:r w:rsidRPr="006C0E21">
        <w:rPr>
          <w:b/>
          <w:bCs/>
          <w:color w:val="14191E"/>
          <w:szCs w:val="28"/>
          <w:vertAlign w:val="subscript"/>
        </w:rPr>
        <w:t xml:space="preserve">                </w:t>
      </w:r>
      <w:r w:rsidRPr="006C0E21">
        <w:rPr>
          <w:b/>
          <w:bCs/>
          <w:color w:val="14191E"/>
          <w:szCs w:val="28"/>
        </w:rPr>
        <w:t>2</w:t>
      </w:r>
      <w:r w:rsidRPr="006C0E21">
        <w:rPr>
          <w:b/>
          <w:bCs/>
          <w:color w:val="14191E"/>
          <w:szCs w:val="28"/>
          <w:vertAlign w:val="subscript"/>
        </w:rPr>
        <w:t xml:space="preserve">. </w:t>
      </w:r>
      <w:r w:rsidRPr="006C0E21">
        <w:rPr>
          <w:b/>
          <w:bCs/>
          <w:color w:val="14191E"/>
          <w:szCs w:val="28"/>
        </w:rPr>
        <w:t>Решение:</w:t>
      </w:r>
    </w:p>
    <w:p w14:paraId="60E81E4F" w14:textId="627BFDC1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в десятичную систему счисления:</w:t>
      </w:r>
    </w:p>
    <w:p w14:paraId="49C2B41F" w14:textId="30B4F77B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114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2986FD88" w14:textId="4E278C37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6C0E21">
        <w:rPr>
          <w:b/>
          <w:bCs/>
          <w:color w:val="14191E"/>
          <w:szCs w:val="28"/>
        </w:rPr>
        <w:t>3</w:t>
      </w:r>
      <w:r w:rsidRPr="006C0E21">
        <w:rPr>
          <w:b/>
          <w:bCs/>
          <w:color w:val="14191E"/>
          <w:szCs w:val="28"/>
          <w:vertAlign w:val="subscript"/>
        </w:rPr>
        <w:t xml:space="preserve">. </w:t>
      </w:r>
      <w:r w:rsidRPr="006C0E21">
        <w:rPr>
          <w:b/>
          <w:bCs/>
          <w:color w:val="14191E"/>
          <w:szCs w:val="28"/>
        </w:rPr>
        <w:t>Решение</w:t>
      </w:r>
    </w:p>
    <w:p w14:paraId="2C57DEB6" w14:textId="260AD873" w:rsidR="00CB0792" w:rsidRPr="006C0E21" w:rsidRDefault="00CB0792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  <w:shd w:val="clear" w:color="auto" w:fill="FFFFFF"/>
        </w:rPr>
        <w:t>Переводим E23</w:t>
      </w:r>
      <w:r w:rsidRPr="006C0E21">
        <w:rPr>
          <w:color w:val="14191E"/>
          <w:szCs w:val="28"/>
          <w:shd w:val="clear" w:color="auto" w:fill="FFFFFF"/>
          <w:vertAlign w:val="subscript"/>
        </w:rPr>
        <w:t>16</w:t>
      </w:r>
      <w:r w:rsidRPr="006C0E21">
        <w:rPr>
          <w:color w:val="14191E"/>
          <w:szCs w:val="28"/>
          <w:shd w:val="clear" w:color="auto" w:fill="FFFFFF"/>
        </w:rPr>
        <w:t> в десятичную систему: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E23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14·16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+2·16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+3·1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3619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6C0E21">
        <w:rPr>
          <w:color w:val="14191E"/>
          <w:szCs w:val="28"/>
          <w:vertAlign w:val="subscript"/>
        </w:rPr>
        <w:t xml:space="preserve">         </w:t>
      </w:r>
    </w:p>
    <w:p w14:paraId="0758C65D" w14:textId="1DDC8B0A" w:rsidR="00CB0792" w:rsidRPr="006C0E21" w:rsidRDefault="00D7709E" w:rsidP="005341A9">
      <w:pPr>
        <w:jc w:val="left"/>
        <w:rPr>
          <w:b/>
          <w:bCs/>
          <w:color w:val="14191E"/>
          <w:szCs w:val="28"/>
        </w:rPr>
      </w:pPr>
      <w:r w:rsidRPr="006C0E21">
        <w:rPr>
          <w:b/>
          <w:bCs/>
          <w:color w:val="14191E"/>
          <w:szCs w:val="28"/>
        </w:rPr>
        <w:t>4</w:t>
      </w:r>
      <w:r w:rsidRPr="006C0E21">
        <w:rPr>
          <w:b/>
          <w:bCs/>
          <w:color w:val="14191E"/>
          <w:szCs w:val="28"/>
          <w:vertAlign w:val="subscript"/>
        </w:rPr>
        <w:t xml:space="preserve">. </w:t>
      </w:r>
      <w:r w:rsidRPr="006C0E21">
        <w:rPr>
          <w:b/>
          <w:bCs/>
          <w:color w:val="14191E"/>
          <w:szCs w:val="28"/>
        </w:rPr>
        <w:t>Решение:</w:t>
      </w:r>
    </w:p>
    <w:p w14:paraId="299C102D" w14:textId="77777777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1011111010101100</w:t>
      </w:r>
      <w:r w:rsidRPr="006C0E21">
        <w:rPr>
          <w:color w:val="14191E"/>
          <w:szCs w:val="28"/>
          <w:vertAlign w:val="subscript"/>
        </w:rPr>
        <w:t>2</w:t>
      </w:r>
      <w:r w:rsidRPr="006C0E21">
        <w:rPr>
          <w:color w:val="14191E"/>
          <w:szCs w:val="28"/>
        </w:rPr>
        <w:t> в десятичную систему:</w:t>
      </w:r>
      <w:r w:rsidRPr="006C0E21">
        <w:rPr>
          <w:color w:val="14191E"/>
          <w:szCs w:val="28"/>
        </w:rPr>
        <w:br/>
        <w:t>1011111010101100</w:t>
      </w:r>
      <w:r w:rsidRPr="006C0E21">
        <w:rPr>
          <w:color w:val="14191E"/>
          <w:szCs w:val="28"/>
          <w:vertAlign w:val="subscript"/>
        </w:rPr>
        <w:t>2</w:t>
      </w:r>
      <w:r w:rsidRPr="006C0E21">
        <w:rPr>
          <w:color w:val="14191E"/>
          <w:szCs w:val="28"/>
        </w:rPr>
        <w:t> = 1·2</w:t>
      </w:r>
      <w:r w:rsidRPr="006C0E21">
        <w:rPr>
          <w:color w:val="14191E"/>
          <w:szCs w:val="28"/>
          <w:vertAlign w:val="superscript"/>
        </w:rPr>
        <w:t>15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14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13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12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11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10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9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8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7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6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5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4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3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2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1</w:t>
      </w:r>
      <w:r w:rsidRPr="006C0E21">
        <w:rPr>
          <w:color w:val="14191E"/>
          <w:szCs w:val="28"/>
        </w:rPr>
        <w:t>+0·1 = 48812</w:t>
      </w:r>
      <w:r w:rsidRPr="006C0E21">
        <w:rPr>
          <w:color w:val="14191E"/>
          <w:szCs w:val="28"/>
          <w:vertAlign w:val="subscript"/>
        </w:rPr>
        <w:t>10</w:t>
      </w:r>
    </w:p>
    <w:p w14:paraId="632549FD" w14:textId="6B4257EF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целую часть 48812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8-ую систему последовательным делением на 8:</w:t>
      </w:r>
      <w:r w:rsidRPr="006C0E21">
        <w:rPr>
          <w:color w:val="14191E"/>
          <w:szCs w:val="28"/>
        </w:rPr>
        <w:br/>
        <w:t>48812/8 = 6101, остаток: 4</w:t>
      </w:r>
      <w:r w:rsidRPr="006C0E21">
        <w:rPr>
          <w:color w:val="14191E"/>
          <w:szCs w:val="28"/>
        </w:rPr>
        <w:br/>
        <w:t>6101/8 = 762, остаток: 5</w:t>
      </w:r>
      <w:r w:rsidRPr="006C0E21">
        <w:rPr>
          <w:color w:val="14191E"/>
          <w:szCs w:val="28"/>
        </w:rPr>
        <w:br/>
        <w:t>762/8 = 95, остаток: 2</w:t>
      </w:r>
      <w:r w:rsidRPr="006C0E21">
        <w:rPr>
          <w:color w:val="14191E"/>
          <w:szCs w:val="28"/>
        </w:rPr>
        <w:br/>
        <w:t>95/8 = 11, остаток: 7</w:t>
      </w:r>
      <w:r w:rsidRPr="006C0E21">
        <w:rPr>
          <w:color w:val="14191E"/>
          <w:szCs w:val="28"/>
        </w:rPr>
        <w:br/>
        <w:t xml:space="preserve">11/8 = 1, остаток: 3 </w:t>
      </w:r>
      <w:r w:rsidRPr="006C0E21">
        <w:rPr>
          <w:color w:val="14191E"/>
          <w:szCs w:val="28"/>
        </w:rPr>
        <w:br/>
        <w:t>1/8 = 0, остаток: 1</w:t>
      </w:r>
      <w:r w:rsidRPr="006C0E21">
        <w:rPr>
          <w:color w:val="14191E"/>
          <w:szCs w:val="28"/>
        </w:rPr>
        <w:br/>
        <w:t>48812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137254</w:t>
      </w:r>
      <w:r w:rsidRPr="006C0E21">
        <w:rPr>
          <w:color w:val="14191E"/>
          <w:szCs w:val="28"/>
          <w:vertAlign w:val="subscript"/>
        </w:rPr>
        <w:t>8</w:t>
      </w:r>
    </w:p>
    <w:p w14:paraId="782BDABC" w14:textId="76D54DC2" w:rsidR="00D7709E" w:rsidRPr="006C0E21" w:rsidRDefault="00D7709E" w:rsidP="005341A9">
      <w:pPr>
        <w:ind w:firstLine="0"/>
        <w:jc w:val="left"/>
        <w:rPr>
          <w:b/>
          <w:bCs/>
          <w:color w:val="14191E"/>
          <w:szCs w:val="28"/>
        </w:rPr>
      </w:pP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                </w:t>
      </w:r>
      <w:r w:rsidRPr="006C0E21">
        <w:rPr>
          <w:b/>
          <w:bCs/>
          <w:color w:val="14191E"/>
          <w:szCs w:val="28"/>
        </w:rPr>
        <w:t>5</w:t>
      </w:r>
      <w:r w:rsidRPr="006C0E21">
        <w:rPr>
          <w:b/>
          <w:bCs/>
          <w:color w:val="14191E"/>
          <w:szCs w:val="28"/>
          <w:vertAlign w:val="subscript"/>
        </w:rPr>
        <w:t xml:space="preserve">. </w:t>
      </w:r>
      <w:r w:rsidRPr="006C0E21">
        <w:rPr>
          <w:b/>
          <w:bCs/>
          <w:color w:val="14191E"/>
          <w:szCs w:val="28"/>
        </w:rPr>
        <w:t>Решение:</w:t>
      </w:r>
    </w:p>
    <w:p w14:paraId="603C567F" w14:textId="77777777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1011010100000110</w:t>
      </w:r>
      <w:r w:rsidRPr="006C0E21">
        <w:rPr>
          <w:color w:val="14191E"/>
          <w:szCs w:val="28"/>
          <w:vertAlign w:val="subscript"/>
        </w:rPr>
        <w:t>2</w:t>
      </w:r>
      <w:r w:rsidRPr="006C0E21">
        <w:rPr>
          <w:color w:val="14191E"/>
          <w:szCs w:val="28"/>
        </w:rPr>
        <w:t> в десятичную систему:</w:t>
      </w:r>
      <w:r w:rsidRPr="006C0E21">
        <w:rPr>
          <w:color w:val="14191E"/>
          <w:szCs w:val="28"/>
        </w:rPr>
        <w:br/>
        <w:t>1011010100000110</w:t>
      </w:r>
      <w:r w:rsidRPr="006C0E21">
        <w:rPr>
          <w:color w:val="14191E"/>
          <w:szCs w:val="28"/>
          <w:vertAlign w:val="subscript"/>
        </w:rPr>
        <w:t>2</w:t>
      </w:r>
      <w:r w:rsidRPr="006C0E21">
        <w:rPr>
          <w:color w:val="14191E"/>
          <w:szCs w:val="28"/>
        </w:rPr>
        <w:t> = 1·2</w:t>
      </w:r>
      <w:r w:rsidRPr="006C0E21">
        <w:rPr>
          <w:color w:val="14191E"/>
          <w:szCs w:val="28"/>
          <w:vertAlign w:val="superscript"/>
        </w:rPr>
        <w:t>15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14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13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12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11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10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9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8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7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6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5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4</w:t>
      </w:r>
      <w:r w:rsidRPr="006C0E21">
        <w:rPr>
          <w:color w:val="14191E"/>
          <w:szCs w:val="28"/>
        </w:rPr>
        <w:t>+0·2</w:t>
      </w:r>
      <w:r w:rsidRPr="006C0E21">
        <w:rPr>
          <w:color w:val="14191E"/>
          <w:szCs w:val="28"/>
          <w:vertAlign w:val="superscript"/>
        </w:rPr>
        <w:t>3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2</w:t>
      </w:r>
      <w:r w:rsidRPr="006C0E21">
        <w:rPr>
          <w:color w:val="14191E"/>
          <w:szCs w:val="28"/>
        </w:rPr>
        <w:t>+1·2</w:t>
      </w:r>
      <w:r w:rsidRPr="006C0E21">
        <w:rPr>
          <w:color w:val="14191E"/>
          <w:szCs w:val="28"/>
          <w:vertAlign w:val="superscript"/>
        </w:rPr>
        <w:t>1</w:t>
      </w:r>
      <w:r w:rsidRPr="006C0E21">
        <w:rPr>
          <w:color w:val="14191E"/>
          <w:szCs w:val="28"/>
        </w:rPr>
        <w:t>+0·1 = 46342</w:t>
      </w:r>
      <w:r w:rsidRPr="006C0E21">
        <w:rPr>
          <w:color w:val="14191E"/>
          <w:szCs w:val="28"/>
          <w:vertAlign w:val="subscript"/>
        </w:rPr>
        <w:t>10</w:t>
      </w:r>
    </w:p>
    <w:p w14:paraId="05CF2633" w14:textId="183F32C7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6C0E21">
        <w:rPr>
          <w:color w:val="14191E"/>
          <w:szCs w:val="28"/>
        </w:rPr>
        <w:t>Переводим целую часть 46342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16-ую систему последовательным делением на 16:</w:t>
      </w:r>
      <w:r w:rsidRPr="006C0E21">
        <w:rPr>
          <w:color w:val="14191E"/>
          <w:szCs w:val="28"/>
        </w:rPr>
        <w:br/>
        <w:t>46342/16 = 2896, остаток: 6</w:t>
      </w:r>
      <w:r w:rsidRPr="006C0E21">
        <w:rPr>
          <w:color w:val="14191E"/>
          <w:szCs w:val="28"/>
        </w:rPr>
        <w:br/>
        <w:t>2896/16 = 181, остаток: 0</w:t>
      </w:r>
      <w:r w:rsidRPr="006C0E21">
        <w:rPr>
          <w:color w:val="14191E"/>
          <w:szCs w:val="28"/>
        </w:rPr>
        <w:br/>
        <w:t>181/16 = 11, остаток: 5</w:t>
      </w:r>
      <w:r w:rsidRPr="006C0E21">
        <w:rPr>
          <w:color w:val="14191E"/>
          <w:szCs w:val="28"/>
        </w:rPr>
        <w:br/>
        <w:t xml:space="preserve">11/16 = 0, остаток: 11, 11 = </w:t>
      </w:r>
      <w:r w:rsidRPr="006C0E21">
        <w:rPr>
          <w:color w:val="14191E"/>
          <w:szCs w:val="28"/>
          <w:lang w:val="en-US"/>
        </w:rPr>
        <w:t>B</w:t>
      </w:r>
      <w:r w:rsidRPr="006C0E21">
        <w:rPr>
          <w:color w:val="14191E"/>
          <w:szCs w:val="28"/>
        </w:rPr>
        <w:br/>
        <w:t>46342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B506</w:t>
      </w:r>
      <w:r w:rsidRPr="006C0E21">
        <w:rPr>
          <w:color w:val="14191E"/>
          <w:szCs w:val="28"/>
          <w:vertAlign w:val="subscript"/>
        </w:rPr>
        <w:t>16</w:t>
      </w:r>
    </w:p>
    <w:p w14:paraId="0F276004" w14:textId="4DA2B596" w:rsidR="00D7709E" w:rsidRPr="006C0E21" w:rsidRDefault="00D7709E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6C0E21">
        <w:rPr>
          <w:rFonts w:ascii="Times New Roman" w:hAnsi="Times New Roman"/>
          <w:color w:val="14191E"/>
          <w:sz w:val="28"/>
          <w:szCs w:val="28"/>
        </w:rPr>
        <w:t xml:space="preserve">    </w:t>
      </w:r>
      <w:r w:rsidRPr="006C0E21">
        <w:rPr>
          <w:rFonts w:ascii="Times New Roman" w:hAnsi="Times New Roman"/>
          <w:b/>
          <w:bCs/>
          <w:color w:val="14191E"/>
          <w:sz w:val="28"/>
          <w:szCs w:val="28"/>
        </w:rPr>
        <w:t>6.</w:t>
      </w:r>
      <w:r w:rsidRPr="006C0E21">
        <w:rPr>
          <w:rFonts w:ascii="Times New Roman" w:hAnsi="Times New Roman"/>
          <w:color w:val="14191E"/>
          <w:sz w:val="28"/>
          <w:szCs w:val="28"/>
        </w:rPr>
        <w:t xml:space="preserve"> </w:t>
      </w:r>
      <w:r w:rsidRPr="006C0E21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749B3EFC" w14:textId="77777777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3754</w:t>
      </w:r>
      <w:r w:rsidRPr="006C0E21">
        <w:rPr>
          <w:color w:val="14191E"/>
          <w:szCs w:val="28"/>
          <w:vertAlign w:val="subscript"/>
        </w:rPr>
        <w:t>8</w:t>
      </w:r>
      <w:r w:rsidRPr="006C0E21">
        <w:rPr>
          <w:color w:val="14191E"/>
          <w:szCs w:val="28"/>
        </w:rPr>
        <w:t> в десятичную систему:</w:t>
      </w:r>
      <w:r w:rsidRPr="006C0E21">
        <w:rPr>
          <w:color w:val="14191E"/>
          <w:szCs w:val="28"/>
        </w:rPr>
        <w:br/>
        <w:t>3754</w:t>
      </w:r>
      <w:r w:rsidRPr="006C0E21">
        <w:rPr>
          <w:color w:val="14191E"/>
          <w:szCs w:val="28"/>
          <w:vertAlign w:val="subscript"/>
        </w:rPr>
        <w:t>8</w:t>
      </w:r>
      <w:r w:rsidRPr="006C0E21">
        <w:rPr>
          <w:color w:val="14191E"/>
          <w:szCs w:val="28"/>
        </w:rPr>
        <w:t> = 3·8</w:t>
      </w:r>
      <w:r w:rsidRPr="006C0E21">
        <w:rPr>
          <w:color w:val="14191E"/>
          <w:szCs w:val="28"/>
          <w:vertAlign w:val="superscript"/>
        </w:rPr>
        <w:t>3</w:t>
      </w:r>
      <w:r w:rsidRPr="006C0E21">
        <w:rPr>
          <w:color w:val="14191E"/>
          <w:szCs w:val="28"/>
        </w:rPr>
        <w:t>+7·8</w:t>
      </w:r>
      <w:r w:rsidRPr="006C0E21">
        <w:rPr>
          <w:color w:val="14191E"/>
          <w:szCs w:val="28"/>
          <w:vertAlign w:val="superscript"/>
        </w:rPr>
        <w:t>2</w:t>
      </w:r>
      <w:r w:rsidRPr="006C0E21">
        <w:rPr>
          <w:color w:val="14191E"/>
          <w:szCs w:val="28"/>
        </w:rPr>
        <w:t>+5·8</w:t>
      </w:r>
      <w:r w:rsidRPr="006C0E21">
        <w:rPr>
          <w:color w:val="14191E"/>
          <w:szCs w:val="28"/>
          <w:vertAlign w:val="superscript"/>
        </w:rPr>
        <w:t>1</w:t>
      </w:r>
      <w:r w:rsidRPr="006C0E21">
        <w:rPr>
          <w:color w:val="14191E"/>
          <w:szCs w:val="28"/>
        </w:rPr>
        <w:t>+4·1 = 2028</w:t>
      </w:r>
      <w:r w:rsidRPr="006C0E21">
        <w:rPr>
          <w:color w:val="14191E"/>
          <w:szCs w:val="28"/>
          <w:vertAlign w:val="subscript"/>
        </w:rPr>
        <w:t>10</w:t>
      </w:r>
    </w:p>
    <w:p w14:paraId="02CC38F8" w14:textId="554C699A" w:rsidR="00D7709E" w:rsidRPr="006C0E21" w:rsidRDefault="00D7709E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  <w:vertAlign w:val="subscript"/>
        </w:rPr>
      </w:pPr>
      <w:r w:rsidRPr="006C0E21">
        <w:rPr>
          <w:color w:val="14191E"/>
          <w:szCs w:val="28"/>
        </w:rPr>
        <w:t>Переводим целую часть 2028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2-ую систему последовательным делением на 2:</w:t>
      </w:r>
      <w:r w:rsidRPr="006C0E21">
        <w:rPr>
          <w:color w:val="14191E"/>
          <w:szCs w:val="28"/>
        </w:rPr>
        <w:br/>
        <w:t>2028/2 = 1014, остаток: 0</w:t>
      </w:r>
      <w:r w:rsidRPr="006C0E21">
        <w:rPr>
          <w:color w:val="14191E"/>
          <w:szCs w:val="28"/>
        </w:rPr>
        <w:br/>
      </w:r>
      <w:r w:rsidRPr="006C0E21">
        <w:rPr>
          <w:color w:val="14191E"/>
          <w:szCs w:val="28"/>
        </w:rPr>
        <w:lastRenderedPageBreak/>
        <w:t>1014/2 = 507, остаток: 0</w:t>
      </w:r>
      <w:r w:rsidRPr="006C0E21">
        <w:rPr>
          <w:color w:val="14191E"/>
          <w:szCs w:val="28"/>
        </w:rPr>
        <w:br/>
        <w:t>507/2 = 253, остаток: 1</w:t>
      </w:r>
      <w:r w:rsidRPr="006C0E21">
        <w:rPr>
          <w:color w:val="14191E"/>
          <w:szCs w:val="28"/>
        </w:rPr>
        <w:br/>
        <w:t>253/2 = 126, остаток: 1</w:t>
      </w:r>
      <w:r w:rsidRPr="006C0E21">
        <w:rPr>
          <w:color w:val="14191E"/>
          <w:szCs w:val="28"/>
        </w:rPr>
        <w:br/>
        <w:t>126/2 = 63, остаток: 0</w:t>
      </w:r>
      <w:r w:rsidRPr="006C0E21">
        <w:rPr>
          <w:color w:val="14191E"/>
          <w:szCs w:val="28"/>
        </w:rPr>
        <w:br/>
        <w:t>63/2 = 31, остаток: 1</w:t>
      </w:r>
      <w:r w:rsidRPr="006C0E21">
        <w:rPr>
          <w:color w:val="14191E"/>
          <w:szCs w:val="28"/>
        </w:rPr>
        <w:br/>
        <w:t>31/2 = 15, остаток: 1</w:t>
      </w:r>
      <w:r w:rsidRPr="006C0E21">
        <w:rPr>
          <w:color w:val="14191E"/>
          <w:szCs w:val="28"/>
        </w:rPr>
        <w:br/>
        <w:t>15/2 = 7, остаток: 1</w:t>
      </w:r>
      <w:r w:rsidRPr="006C0E21">
        <w:rPr>
          <w:color w:val="14191E"/>
          <w:szCs w:val="28"/>
        </w:rPr>
        <w:br/>
        <w:t>7/2 = 3, остаток: 1</w:t>
      </w:r>
      <w:r w:rsidRPr="006C0E21">
        <w:rPr>
          <w:color w:val="14191E"/>
          <w:szCs w:val="28"/>
        </w:rPr>
        <w:br/>
        <w:t>3/2 = 1, остаток: 1</w:t>
      </w:r>
      <w:r w:rsidRPr="006C0E21">
        <w:rPr>
          <w:color w:val="14191E"/>
          <w:szCs w:val="28"/>
        </w:rPr>
        <w:br/>
        <w:t>1/2 = 0, остаток: 1</w:t>
      </w:r>
      <w:r w:rsidRPr="006C0E21">
        <w:rPr>
          <w:color w:val="14191E"/>
          <w:szCs w:val="28"/>
        </w:rPr>
        <w:br/>
        <w:t>2028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11111101100</w:t>
      </w:r>
      <w:r w:rsidRPr="006C0E21">
        <w:rPr>
          <w:color w:val="14191E"/>
          <w:szCs w:val="28"/>
          <w:vertAlign w:val="subscript"/>
        </w:rPr>
        <w:t>2</w:t>
      </w:r>
    </w:p>
    <w:p w14:paraId="5D80505F" w14:textId="6E043D9A" w:rsidR="005341A9" w:rsidRPr="006C0E21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b/>
          <w:bCs/>
          <w:color w:val="14191E"/>
          <w:sz w:val="28"/>
          <w:szCs w:val="28"/>
        </w:rPr>
      </w:pPr>
      <w:r w:rsidRPr="006C0E21">
        <w:rPr>
          <w:rFonts w:ascii="Times New Roman" w:hAnsi="Times New Roman"/>
          <w:color w:val="14191E"/>
          <w:sz w:val="28"/>
          <w:szCs w:val="28"/>
          <w:vertAlign w:val="subscript"/>
        </w:rPr>
        <w:t xml:space="preserve">       </w:t>
      </w:r>
      <w:r w:rsidR="00D7709E" w:rsidRPr="006C0E21">
        <w:rPr>
          <w:rFonts w:ascii="Times New Roman" w:hAnsi="Times New Roman"/>
          <w:color w:val="14191E"/>
          <w:sz w:val="28"/>
          <w:szCs w:val="28"/>
          <w:vertAlign w:val="subscript"/>
        </w:rPr>
        <w:t xml:space="preserve">  </w:t>
      </w:r>
      <w:r w:rsidR="00D7709E" w:rsidRPr="006C0E21">
        <w:rPr>
          <w:rFonts w:ascii="Times New Roman" w:hAnsi="Times New Roman"/>
          <w:b/>
          <w:bCs/>
          <w:color w:val="14191E"/>
          <w:sz w:val="28"/>
          <w:szCs w:val="28"/>
        </w:rPr>
        <w:t>7.</w:t>
      </w:r>
      <w:r w:rsidR="00D7709E" w:rsidRPr="006C0E21">
        <w:rPr>
          <w:rFonts w:ascii="Times New Roman" w:hAnsi="Times New Roman"/>
          <w:color w:val="14191E"/>
          <w:sz w:val="28"/>
          <w:szCs w:val="28"/>
        </w:rPr>
        <w:t xml:space="preserve"> </w:t>
      </w:r>
      <w:r w:rsidR="00D7709E" w:rsidRPr="006C0E21">
        <w:rPr>
          <w:rFonts w:ascii="Times New Roman" w:hAnsi="Times New Roman"/>
          <w:b/>
          <w:bCs/>
          <w:color w:val="14191E"/>
          <w:sz w:val="28"/>
          <w:szCs w:val="28"/>
        </w:rPr>
        <w:t>Решение:</w:t>
      </w:r>
    </w:p>
    <w:p w14:paraId="301F4E28" w14:textId="3506B5FC" w:rsidR="005341A9" w:rsidRPr="006C0E21" w:rsidRDefault="005341A9" w:rsidP="005341A9">
      <w:pPr>
        <w:pStyle w:val="a5"/>
        <w:shd w:val="clear" w:color="auto" w:fill="FFFFFF"/>
        <w:spacing w:before="0" w:beforeAutospacing="0" w:after="0" w:afterAutospacing="0"/>
        <w:jc w:val="left"/>
        <w:rPr>
          <w:rFonts w:ascii="Times New Roman" w:hAnsi="Times New Roman"/>
          <w:color w:val="14191E"/>
          <w:sz w:val="28"/>
          <w:szCs w:val="28"/>
        </w:rPr>
      </w:pPr>
      <w:r w:rsidRPr="006C0E21">
        <w:rPr>
          <w:rFonts w:ascii="Times New Roman" w:hAnsi="Times New Roman"/>
          <w:color w:val="14191E"/>
          <w:sz w:val="28"/>
          <w:szCs w:val="28"/>
        </w:rPr>
        <w:t xml:space="preserve"> Переводим 2ED</w:t>
      </w:r>
      <w:r w:rsidRPr="006C0E21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6C0E21">
        <w:rPr>
          <w:rFonts w:ascii="Times New Roman" w:hAnsi="Times New Roman"/>
          <w:color w:val="14191E"/>
          <w:sz w:val="28"/>
          <w:szCs w:val="28"/>
        </w:rPr>
        <w:t> в десятичную систему:</w:t>
      </w:r>
      <w:r w:rsidRPr="006C0E21">
        <w:rPr>
          <w:rFonts w:ascii="Times New Roman" w:hAnsi="Times New Roman"/>
          <w:color w:val="14191E"/>
          <w:sz w:val="28"/>
          <w:szCs w:val="28"/>
        </w:rPr>
        <w:br/>
        <w:t>2ED</w:t>
      </w:r>
      <w:r w:rsidRPr="006C0E21">
        <w:rPr>
          <w:rFonts w:ascii="Times New Roman" w:hAnsi="Times New Roman"/>
          <w:color w:val="14191E"/>
          <w:sz w:val="28"/>
          <w:szCs w:val="28"/>
          <w:vertAlign w:val="subscript"/>
        </w:rPr>
        <w:t>16</w:t>
      </w:r>
      <w:r w:rsidRPr="006C0E21">
        <w:rPr>
          <w:rFonts w:ascii="Times New Roman" w:hAnsi="Times New Roman"/>
          <w:color w:val="14191E"/>
          <w:sz w:val="28"/>
          <w:szCs w:val="28"/>
        </w:rPr>
        <w:t> = 2·16</w:t>
      </w:r>
      <w:r w:rsidRPr="006C0E21">
        <w:rPr>
          <w:rFonts w:ascii="Times New Roman" w:hAnsi="Times New Roman"/>
          <w:color w:val="14191E"/>
          <w:sz w:val="28"/>
          <w:szCs w:val="28"/>
          <w:vertAlign w:val="superscript"/>
        </w:rPr>
        <w:t>2</w:t>
      </w:r>
      <w:r w:rsidRPr="006C0E21">
        <w:rPr>
          <w:rFonts w:ascii="Times New Roman" w:hAnsi="Times New Roman"/>
          <w:color w:val="14191E"/>
          <w:sz w:val="28"/>
          <w:szCs w:val="28"/>
        </w:rPr>
        <w:t>+14·16</w:t>
      </w:r>
      <w:r w:rsidRPr="006C0E21">
        <w:rPr>
          <w:rFonts w:ascii="Times New Roman" w:hAnsi="Times New Roman"/>
          <w:color w:val="14191E"/>
          <w:sz w:val="28"/>
          <w:szCs w:val="28"/>
          <w:vertAlign w:val="superscript"/>
        </w:rPr>
        <w:t>1</w:t>
      </w:r>
      <w:r w:rsidRPr="006C0E21">
        <w:rPr>
          <w:rFonts w:ascii="Times New Roman" w:hAnsi="Times New Roman"/>
          <w:color w:val="14191E"/>
          <w:sz w:val="28"/>
          <w:szCs w:val="28"/>
        </w:rPr>
        <w:t>+13·1 = 749</w:t>
      </w:r>
      <w:r w:rsidRPr="006C0E21">
        <w:rPr>
          <w:rFonts w:ascii="Times New Roman" w:hAnsi="Times New Roman"/>
          <w:color w:val="14191E"/>
          <w:sz w:val="28"/>
          <w:szCs w:val="28"/>
          <w:vertAlign w:val="subscript"/>
        </w:rPr>
        <w:t>10</w:t>
      </w:r>
    </w:p>
    <w:p w14:paraId="3C06174B" w14:textId="6F82442A" w:rsidR="005341A9" w:rsidRPr="006C0E21" w:rsidRDefault="005341A9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целую часть 749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2-ую систему последовательным делением на 2:</w:t>
      </w:r>
      <w:r w:rsidRPr="006C0E21">
        <w:rPr>
          <w:color w:val="14191E"/>
          <w:szCs w:val="28"/>
        </w:rPr>
        <w:br/>
        <w:t>749/2 = 374, остаток: 1</w:t>
      </w:r>
      <w:r w:rsidRPr="006C0E21">
        <w:rPr>
          <w:color w:val="14191E"/>
          <w:szCs w:val="28"/>
        </w:rPr>
        <w:br/>
        <w:t>374/2 = 187, остаток: 0</w:t>
      </w:r>
      <w:r w:rsidRPr="006C0E21">
        <w:rPr>
          <w:color w:val="14191E"/>
          <w:szCs w:val="28"/>
        </w:rPr>
        <w:br/>
        <w:t>187/2 = 93, остаток: 1</w:t>
      </w:r>
      <w:r w:rsidRPr="006C0E21">
        <w:rPr>
          <w:color w:val="14191E"/>
          <w:szCs w:val="28"/>
        </w:rPr>
        <w:br/>
        <w:t>93/2 = 46, остаток: 1</w:t>
      </w:r>
      <w:r w:rsidRPr="006C0E21">
        <w:rPr>
          <w:color w:val="14191E"/>
          <w:szCs w:val="28"/>
        </w:rPr>
        <w:br/>
        <w:t>46/2 = 23, остаток: 0</w:t>
      </w:r>
      <w:r w:rsidRPr="006C0E21">
        <w:rPr>
          <w:color w:val="14191E"/>
          <w:szCs w:val="28"/>
        </w:rPr>
        <w:br/>
        <w:t>23/2 = 11, остаток: 1</w:t>
      </w:r>
      <w:r w:rsidRPr="006C0E21">
        <w:rPr>
          <w:color w:val="14191E"/>
          <w:szCs w:val="28"/>
        </w:rPr>
        <w:br/>
        <w:t>11/2 = 5, остаток: 1</w:t>
      </w:r>
      <w:r w:rsidRPr="006C0E21">
        <w:rPr>
          <w:color w:val="14191E"/>
          <w:szCs w:val="28"/>
        </w:rPr>
        <w:br/>
        <w:t>5/2 = 2, остаток: 1</w:t>
      </w:r>
      <w:r w:rsidRPr="006C0E21">
        <w:rPr>
          <w:color w:val="14191E"/>
          <w:szCs w:val="28"/>
        </w:rPr>
        <w:br/>
        <w:t>2/2 = 1, остаток: 0</w:t>
      </w:r>
      <w:r w:rsidRPr="006C0E21">
        <w:rPr>
          <w:color w:val="14191E"/>
          <w:szCs w:val="28"/>
        </w:rPr>
        <w:br/>
        <w:t>1/2 = 0, остаток: 1</w:t>
      </w:r>
      <w:r w:rsidRPr="006C0E21">
        <w:rPr>
          <w:color w:val="14191E"/>
          <w:szCs w:val="28"/>
        </w:rPr>
        <w:br/>
        <w:t>749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1011101101</w:t>
      </w:r>
      <w:r w:rsidRPr="006C0E21">
        <w:rPr>
          <w:color w:val="14191E"/>
          <w:szCs w:val="28"/>
          <w:vertAlign w:val="subscript"/>
        </w:rPr>
        <w:t>2</w:t>
      </w:r>
    </w:p>
    <w:p w14:paraId="3A9B374C" w14:textId="5293CCDE" w:rsidR="0021543A" w:rsidRPr="006C0E21" w:rsidRDefault="0021543A" w:rsidP="005341A9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</w:p>
    <w:p w14:paraId="6FA53A9E" w14:textId="0B273612" w:rsidR="00077301" w:rsidRPr="006C0E21" w:rsidRDefault="00E42C9A" w:rsidP="005341A9">
      <w:pPr>
        <w:pStyle w:val="2"/>
        <w:jc w:val="left"/>
        <w:rPr>
          <w:rFonts w:cs="Times New Roman"/>
        </w:rPr>
      </w:pPr>
      <w:bookmarkStart w:id="3" w:name="_Toc95247342"/>
      <w:r w:rsidRPr="006C0E21">
        <w:rPr>
          <w:rFonts w:cs="Times New Roman"/>
        </w:rPr>
        <w:t xml:space="preserve">Индивидуальные задания (Вариант № </w:t>
      </w:r>
      <w:r w:rsidR="00BC4168" w:rsidRPr="006C0E21">
        <w:rPr>
          <w:rFonts w:cs="Times New Roman"/>
        </w:rPr>
        <w:t>11</w:t>
      </w:r>
      <w:r w:rsidRPr="006C0E21">
        <w:rPr>
          <w:rFonts w:cs="Times New Roman"/>
        </w:rPr>
        <w:t>)</w:t>
      </w:r>
      <w:bookmarkEnd w:id="3"/>
    </w:p>
    <w:p w14:paraId="65663D2F" w14:textId="6E1EC3E8" w:rsidR="005341A9" w:rsidRPr="006C0E21" w:rsidRDefault="005341A9" w:rsidP="005341A9">
      <w:pPr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Переведите данное число из десятичной системы счисления в двоичную, восьмеричную и шестнадцатеричную системы счисления.</w:t>
      </w:r>
    </w:p>
    <w:p w14:paraId="2D4E9378" w14:textId="3CE56567" w:rsidR="005341A9" w:rsidRPr="006C0E21" w:rsidRDefault="005341A9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</w:rPr>
      </w:pPr>
      <w:r w:rsidRPr="006C0E21">
        <w:rPr>
          <w:b/>
          <w:bCs/>
          <w:color w:val="000000"/>
          <w:szCs w:val="28"/>
        </w:rPr>
        <w:t>а) 113</w:t>
      </w:r>
      <w:r w:rsidRPr="006C0E21">
        <w:rPr>
          <w:b/>
          <w:bCs/>
          <w:color w:val="000000"/>
          <w:szCs w:val="28"/>
          <w:vertAlign w:val="subscript"/>
        </w:rPr>
        <w:t>(10)</w:t>
      </w:r>
    </w:p>
    <w:p w14:paraId="476FEB92" w14:textId="2FC02229" w:rsidR="005341A9" w:rsidRPr="006C0E21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6C0E21">
        <w:rPr>
          <w:b/>
          <w:bCs/>
          <w:color w:val="14191E"/>
          <w:szCs w:val="28"/>
          <w:shd w:val="clear" w:color="auto" w:fill="FFFFFF"/>
        </w:rPr>
        <w:t> в 2-ую систему последовательным делением на 2:</w:t>
      </w:r>
      <w:r w:rsidRPr="006C0E21">
        <w:rPr>
          <w:b/>
          <w:bCs/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113/2 = 56, остаток: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56/2 = 28, остаток: 0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28/2 = 14, остаток: 0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14/2 = 7, остаток: 0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7/2 = 3, остаток: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3/2 = 1, остаток: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1/2 = 0,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1110001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</w:p>
    <w:p w14:paraId="6FC28317" w14:textId="24198472" w:rsidR="005341A9" w:rsidRPr="006C0E21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6C0E21">
        <w:rPr>
          <w:b/>
          <w:bCs/>
          <w:color w:val="14191E"/>
          <w:szCs w:val="28"/>
          <w:shd w:val="clear" w:color="auto" w:fill="FFFFFF"/>
        </w:rPr>
        <w:t> в 8-ую систему последовательным делением на 8: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113/8 = 14,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14/8 = 1,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6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t>1/8 = 0,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161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</w:p>
    <w:p w14:paraId="5087054A" w14:textId="31784812" w:rsidR="005341A9" w:rsidRPr="006C0E21" w:rsidRDefault="005341A9" w:rsidP="005341A9">
      <w:pPr>
        <w:spacing w:line="240" w:lineRule="auto"/>
        <w:ind w:left="42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Переводим целую часть 113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10</w:t>
      </w:r>
      <w:r w:rsidRPr="006C0E21">
        <w:rPr>
          <w:b/>
          <w:bCs/>
          <w:color w:val="14191E"/>
          <w:szCs w:val="28"/>
          <w:shd w:val="clear" w:color="auto" w:fill="FFFFFF"/>
        </w:rPr>
        <w:t> в 16-ую систему последовательным делением на 16: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113/16 = 7,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1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7/16 = 0, остаток:</w:t>
      </w:r>
      <w:r w:rsidR="00132A8A"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7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71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</w:p>
    <w:p w14:paraId="6E719A27" w14:textId="6B9F719B" w:rsidR="00132A8A" w:rsidRPr="006C0E21" w:rsidRDefault="00132A8A" w:rsidP="005341A9">
      <w:pPr>
        <w:spacing w:line="240" w:lineRule="auto"/>
        <w:ind w:left="426" w:firstLine="0"/>
        <w:jc w:val="left"/>
        <w:rPr>
          <w:b/>
          <w:bCs/>
          <w:color w:val="000000"/>
          <w:szCs w:val="28"/>
          <w:vertAlign w:val="subscript"/>
        </w:rPr>
      </w:pPr>
      <w:r w:rsidRPr="006C0E21">
        <w:rPr>
          <w:b/>
          <w:bCs/>
          <w:color w:val="000000"/>
          <w:szCs w:val="28"/>
        </w:rPr>
        <w:t xml:space="preserve">б) </w:t>
      </w:r>
      <w:r w:rsidR="00974C90" w:rsidRPr="006C0E21">
        <w:rPr>
          <w:color w:val="000000"/>
          <w:szCs w:val="28"/>
        </w:rPr>
        <w:t>535,1875</w:t>
      </w:r>
      <w:r w:rsidR="00974C90" w:rsidRPr="006C0E21">
        <w:rPr>
          <w:color w:val="000000"/>
          <w:szCs w:val="28"/>
          <w:vertAlign w:val="subscript"/>
        </w:rPr>
        <w:t>(10)</w:t>
      </w:r>
    </w:p>
    <w:p w14:paraId="24E60C75" w14:textId="7DADF2BE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b/>
          <w:bCs/>
          <w:color w:val="14191E"/>
          <w:szCs w:val="28"/>
        </w:rPr>
        <w:t>Переводим целую часть 535.1875</w:t>
      </w:r>
      <w:r w:rsidRPr="006C0E21">
        <w:rPr>
          <w:b/>
          <w:bCs/>
          <w:color w:val="14191E"/>
          <w:szCs w:val="28"/>
          <w:vertAlign w:val="subscript"/>
        </w:rPr>
        <w:t>10</w:t>
      </w:r>
      <w:r w:rsidRPr="006C0E21">
        <w:rPr>
          <w:b/>
          <w:bCs/>
          <w:color w:val="14191E"/>
          <w:szCs w:val="28"/>
        </w:rPr>
        <w:t> в 2-ую систему последовательным делением на 2:</w:t>
      </w:r>
      <w:r w:rsidRPr="006C0E21">
        <w:rPr>
          <w:color w:val="14191E"/>
          <w:szCs w:val="28"/>
        </w:rPr>
        <w:br/>
        <w:t>535/2 = 267, остаток: 1</w:t>
      </w:r>
      <w:r w:rsidRPr="006C0E21">
        <w:rPr>
          <w:color w:val="14191E"/>
          <w:szCs w:val="28"/>
        </w:rPr>
        <w:br/>
        <w:t>267/2 = 133, остаток: 1</w:t>
      </w:r>
      <w:r w:rsidRPr="006C0E21">
        <w:rPr>
          <w:color w:val="14191E"/>
          <w:szCs w:val="28"/>
        </w:rPr>
        <w:br/>
        <w:t>133/2 = 66, остаток: 1</w:t>
      </w:r>
      <w:r w:rsidRPr="006C0E21">
        <w:rPr>
          <w:color w:val="14191E"/>
          <w:szCs w:val="28"/>
        </w:rPr>
        <w:br/>
        <w:t>66/2 = 33, остаток: 0</w:t>
      </w:r>
      <w:r w:rsidRPr="006C0E21">
        <w:rPr>
          <w:color w:val="14191E"/>
          <w:szCs w:val="28"/>
        </w:rPr>
        <w:br/>
        <w:t>33/2 = 16, остаток: 1</w:t>
      </w:r>
      <w:r w:rsidRPr="006C0E21">
        <w:rPr>
          <w:color w:val="14191E"/>
          <w:szCs w:val="28"/>
        </w:rPr>
        <w:br/>
        <w:t>16/2 = 8, остаток: 0</w:t>
      </w:r>
      <w:r w:rsidRPr="006C0E21">
        <w:rPr>
          <w:color w:val="14191E"/>
          <w:szCs w:val="28"/>
        </w:rPr>
        <w:br/>
        <w:t>8/2 = 4, остаток: 0</w:t>
      </w:r>
      <w:r w:rsidRPr="006C0E21">
        <w:rPr>
          <w:color w:val="14191E"/>
          <w:szCs w:val="28"/>
        </w:rPr>
        <w:br/>
        <w:t>4/2 = 2, остаток: 0</w:t>
      </w:r>
      <w:r w:rsidRPr="006C0E21">
        <w:rPr>
          <w:color w:val="14191E"/>
          <w:szCs w:val="28"/>
        </w:rPr>
        <w:br/>
        <w:t>2/2 = 1, остаток: 0</w:t>
      </w:r>
      <w:r w:rsidRPr="006C0E21">
        <w:rPr>
          <w:color w:val="14191E"/>
          <w:szCs w:val="28"/>
        </w:rPr>
        <w:br/>
        <w:t>1/2 = 0, остаток: 1</w:t>
      </w:r>
      <w:r w:rsidRPr="006C0E21">
        <w:rPr>
          <w:color w:val="14191E"/>
          <w:szCs w:val="28"/>
        </w:rPr>
        <w:br/>
        <w:t>535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1000010111</w:t>
      </w:r>
      <w:r w:rsidRPr="006C0E21">
        <w:rPr>
          <w:color w:val="14191E"/>
          <w:szCs w:val="28"/>
          <w:vertAlign w:val="subscript"/>
        </w:rPr>
        <w:t>2</w:t>
      </w:r>
    </w:p>
    <w:p w14:paraId="2878A40B" w14:textId="4C28F416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дробную часть 535.1875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2-ую систему:</w:t>
      </w:r>
      <w:r w:rsidRPr="006C0E21">
        <w:rPr>
          <w:color w:val="14191E"/>
          <w:szCs w:val="28"/>
        </w:rPr>
        <w:br/>
        <w:t>0.1875·2 = 0.375</w:t>
      </w:r>
      <w:r w:rsidRPr="006C0E21">
        <w:rPr>
          <w:color w:val="14191E"/>
          <w:szCs w:val="28"/>
        </w:rPr>
        <w:br/>
        <w:t>0.375·2 = 0.75</w:t>
      </w:r>
      <w:r w:rsidRPr="006C0E21">
        <w:rPr>
          <w:color w:val="14191E"/>
          <w:szCs w:val="28"/>
        </w:rPr>
        <w:br/>
        <w:t>0.75·2 = 1.5</w:t>
      </w:r>
      <w:r w:rsidRPr="006C0E21">
        <w:rPr>
          <w:color w:val="14191E"/>
          <w:szCs w:val="28"/>
        </w:rPr>
        <w:br/>
        <w:t>0.5·2 = 1.0</w:t>
      </w:r>
      <w:r w:rsidRPr="006C0E21">
        <w:rPr>
          <w:color w:val="14191E"/>
          <w:szCs w:val="28"/>
        </w:rPr>
        <w:br/>
        <w:t>0.1875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0.0011</w:t>
      </w:r>
      <w:r w:rsidRPr="006C0E21">
        <w:rPr>
          <w:color w:val="14191E"/>
          <w:szCs w:val="28"/>
          <w:vertAlign w:val="subscript"/>
        </w:rPr>
        <w:t>2</w:t>
      </w:r>
    </w:p>
    <w:p w14:paraId="7B3473CC" w14:textId="69BCC45A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b/>
          <w:bCs/>
          <w:color w:val="14191E"/>
          <w:szCs w:val="28"/>
        </w:rPr>
        <w:t>Переводим целую часть 535.1875</w:t>
      </w:r>
      <w:r w:rsidRPr="006C0E21">
        <w:rPr>
          <w:b/>
          <w:bCs/>
          <w:color w:val="14191E"/>
          <w:szCs w:val="28"/>
          <w:vertAlign w:val="subscript"/>
        </w:rPr>
        <w:t>10</w:t>
      </w:r>
      <w:r w:rsidRPr="006C0E21">
        <w:rPr>
          <w:b/>
          <w:bCs/>
          <w:color w:val="14191E"/>
          <w:szCs w:val="28"/>
        </w:rPr>
        <w:t> в 8-ую систему последовательным делением на 8:</w:t>
      </w:r>
      <w:r w:rsidRPr="006C0E21">
        <w:rPr>
          <w:b/>
          <w:bCs/>
          <w:color w:val="14191E"/>
          <w:szCs w:val="28"/>
        </w:rPr>
        <w:br/>
      </w:r>
      <w:r w:rsidRPr="006C0E21">
        <w:rPr>
          <w:color w:val="14191E"/>
          <w:szCs w:val="28"/>
        </w:rPr>
        <w:t>535/8 = 66, остаток: 7</w:t>
      </w:r>
      <w:r w:rsidRPr="006C0E21">
        <w:rPr>
          <w:color w:val="14191E"/>
          <w:szCs w:val="28"/>
        </w:rPr>
        <w:br/>
        <w:t>66/8 = 8, остаток: 2</w:t>
      </w:r>
      <w:r w:rsidRPr="006C0E21">
        <w:rPr>
          <w:color w:val="14191E"/>
          <w:szCs w:val="28"/>
        </w:rPr>
        <w:br/>
        <w:t>8/8 = 1, остаток: 0</w:t>
      </w:r>
      <w:r w:rsidRPr="006C0E21">
        <w:rPr>
          <w:color w:val="14191E"/>
          <w:szCs w:val="28"/>
        </w:rPr>
        <w:br/>
        <w:t>1/8 = 0, остаток: 1</w:t>
      </w:r>
      <w:r w:rsidRPr="006C0E21">
        <w:rPr>
          <w:color w:val="14191E"/>
          <w:szCs w:val="28"/>
        </w:rPr>
        <w:br/>
        <w:t>535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1027</w:t>
      </w:r>
      <w:r w:rsidRPr="006C0E21">
        <w:rPr>
          <w:color w:val="14191E"/>
          <w:szCs w:val="28"/>
          <w:vertAlign w:val="subscript"/>
        </w:rPr>
        <w:t>8</w:t>
      </w:r>
    </w:p>
    <w:p w14:paraId="264B630E" w14:textId="00CE24BC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t>Переводим дробную часть 535.1875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8-ую систему:</w:t>
      </w:r>
      <w:r w:rsidRPr="006C0E21">
        <w:rPr>
          <w:color w:val="14191E"/>
          <w:szCs w:val="28"/>
        </w:rPr>
        <w:br/>
        <w:t>0.1875·8 = 1.5</w:t>
      </w:r>
      <w:r w:rsidRPr="006C0E21">
        <w:rPr>
          <w:color w:val="14191E"/>
          <w:szCs w:val="28"/>
        </w:rPr>
        <w:br/>
        <w:t>0.5·8 = 4.0</w:t>
      </w:r>
      <w:r w:rsidRPr="006C0E21">
        <w:rPr>
          <w:color w:val="14191E"/>
          <w:szCs w:val="28"/>
        </w:rPr>
        <w:br/>
        <w:t>0.1875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0.14</w:t>
      </w:r>
      <w:r w:rsidRPr="006C0E21">
        <w:rPr>
          <w:color w:val="14191E"/>
          <w:szCs w:val="28"/>
          <w:vertAlign w:val="subscript"/>
        </w:rPr>
        <w:t>8</w:t>
      </w:r>
    </w:p>
    <w:p w14:paraId="372CFF36" w14:textId="56F8B641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b/>
          <w:bCs/>
          <w:color w:val="14191E"/>
          <w:szCs w:val="28"/>
        </w:rPr>
        <w:t>Переводим целую часть 535.1875</w:t>
      </w:r>
      <w:r w:rsidRPr="006C0E21">
        <w:rPr>
          <w:b/>
          <w:bCs/>
          <w:color w:val="14191E"/>
          <w:szCs w:val="28"/>
          <w:vertAlign w:val="subscript"/>
        </w:rPr>
        <w:t>10</w:t>
      </w:r>
      <w:r w:rsidRPr="006C0E21">
        <w:rPr>
          <w:b/>
          <w:bCs/>
          <w:color w:val="14191E"/>
          <w:szCs w:val="28"/>
        </w:rPr>
        <w:t> в 16-ую систему последовательным делением на 16:</w:t>
      </w:r>
      <w:r w:rsidRPr="006C0E21">
        <w:rPr>
          <w:color w:val="14191E"/>
          <w:szCs w:val="28"/>
        </w:rPr>
        <w:br/>
        <w:t>535/16 = 33, остаток: 7</w:t>
      </w:r>
      <w:r w:rsidRPr="006C0E21">
        <w:rPr>
          <w:color w:val="14191E"/>
          <w:szCs w:val="28"/>
        </w:rPr>
        <w:br/>
        <w:t>33/16 = 2, остаток: 1</w:t>
      </w:r>
      <w:r w:rsidRPr="006C0E21">
        <w:rPr>
          <w:color w:val="14191E"/>
          <w:szCs w:val="28"/>
        </w:rPr>
        <w:br/>
        <w:t>2/16 = 0, остаток: 2</w:t>
      </w:r>
      <w:r w:rsidRPr="006C0E21">
        <w:rPr>
          <w:color w:val="14191E"/>
          <w:szCs w:val="28"/>
        </w:rPr>
        <w:br/>
        <w:t>535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217</w:t>
      </w:r>
      <w:r w:rsidRPr="006C0E21">
        <w:rPr>
          <w:color w:val="14191E"/>
          <w:szCs w:val="28"/>
          <w:vertAlign w:val="subscript"/>
        </w:rPr>
        <w:t>16</w:t>
      </w:r>
    </w:p>
    <w:p w14:paraId="54479641" w14:textId="0045AC96" w:rsidR="00974C90" w:rsidRPr="006C0E21" w:rsidRDefault="00974C90" w:rsidP="00974C90">
      <w:pPr>
        <w:shd w:val="clear" w:color="auto" w:fill="FFFFFF"/>
        <w:spacing w:line="240" w:lineRule="auto"/>
        <w:ind w:firstLine="0"/>
        <w:jc w:val="left"/>
        <w:rPr>
          <w:color w:val="14191E"/>
          <w:szCs w:val="28"/>
        </w:rPr>
      </w:pPr>
      <w:r w:rsidRPr="006C0E21">
        <w:rPr>
          <w:color w:val="14191E"/>
          <w:szCs w:val="28"/>
        </w:rPr>
        <w:lastRenderedPageBreak/>
        <w:t>Переводим дробную часть 535.1875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в 16-ую систему:</w:t>
      </w:r>
      <w:r w:rsidRPr="006C0E21">
        <w:rPr>
          <w:color w:val="14191E"/>
          <w:szCs w:val="28"/>
        </w:rPr>
        <w:br/>
        <w:t>0.1875·16 = 3.0</w:t>
      </w:r>
      <w:r w:rsidRPr="006C0E21">
        <w:rPr>
          <w:color w:val="14191E"/>
          <w:szCs w:val="28"/>
        </w:rPr>
        <w:br/>
        <w:t>0.1875</w:t>
      </w:r>
      <w:r w:rsidRPr="006C0E21">
        <w:rPr>
          <w:color w:val="14191E"/>
          <w:szCs w:val="28"/>
          <w:vertAlign w:val="subscript"/>
        </w:rPr>
        <w:t>10</w:t>
      </w:r>
      <w:r w:rsidRPr="006C0E21">
        <w:rPr>
          <w:color w:val="14191E"/>
          <w:szCs w:val="28"/>
        </w:rPr>
        <w:t> = 0.3</w:t>
      </w:r>
      <w:r w:rsidRPr="006C0E21">
        <w:rPr>
          <w:color w:val="14191E"/>
          <w:szCs w:val="28"/>
          <w:vertAlign w:val="subscript"/>
        </w:rPr>
        <w:t>16</w:t>
      </w:r>
    </w:p>
    <w:p w14:paraId="65526098" w14:textId="77777777" w:rsidR="00132A8A" w:rsidRPr="006C0E21" w:rsidRDefault="00132A8A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095F1A93" w14:textId="754D2385" w:rsidR="005341A9" w:rsidRPr="006C0E21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Переведите данное число в десятичную систему счисления.</w:t>
      </w:r>
    </w:p>
    <w:p w14:paraId="7DEABFC7" w14:textId="2D581D08" w:rsidR="000018A6" w:rsidRPr="006C0E21" w:rsidRDefault="000018A6" w:rsidP="000018A6">
      <w:pPr>
        <w:pStyle w:val="affd"/>
        <w:spacing w:line="240" w:lineRule="auto"/>
        <w:ind w:left="786" w:firstLine="0"/>
        <w:jc w:val="left"/>
        <w:rPr>
          <w:b/>
          <w:bCs/>
          <w:color w:val="000000"/>
          <w:szCs w:val="28"/>
          <w:vertAlign w:val="subscript"/>
        </w:rPr>
      </w:pPr>
      <w:r w:rsidRPr="006C0E21">
        <w:rPr>
          <w:b/>
          <w:bCs/>
          <w:color w:val="000000"/>
          <w:szCs w:val="28"/>
        </w:rPr>
        <w:t>а) 11101000</w:t>
      </w:r>
      <w:r w:rsidRPr="006C0E21">
        <w:rPr>
          <w:b/>
          <w:bCs/>
          <w:color w:val="000000"/>
          <w:szCs w:val="28"/>
          <w:vertAlign w:val="subscript"/>
        </w:rPr>
        <w:t xml:space="preserve">(2) </w:t>
      </w:r>
    </w:p>
    <w:p w14:paraId="285E7FDE" w14:textId="1C7902B0" w:rsidR="000018A6" w:rsidRPr="006C0E21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Переводим 11101000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6C0E21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11101000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232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6968DB33" w14:textId="7751091F" w:rsidR="000018A6" w:rsidRPr="006C0E21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б)</w:t>
      </w:r>
      <w:r w:rsidRPr="006C0E21">
        <w:rPr>
          <w:color w:val="14191E"/>
          <w:szCs w:val="28"/>
          <w:shd w:val="clear" w:color="auto" w:fill="FFFFFF"/>
        </w:rPr>
        <w:t xml:space="preserve"> </w:t>
      </w:r>
      <w:r w:rsidRPr="006C0E21">
        <w:rPr>
          <w:b/>
          <w:bCs/>
          <w:color w:val="14191E"/>
          <w:szCs w:val="28"/>
          <w:shd w:val="clear" w:color="auto" w:fill="FFFFFF"/>
        </w:rPr>
        <w:t>Переводим 1101101000.01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2</w:t>
      </w:r>
      <w:r w:rsidRPr="006C0E21">
        <w:rPr>
          <w:b/>
          <w:bCs/>
          <w:color w:val="14191E"/>
          <w:szCs w:val="28"/>
          <w:shd w:val="clear" w:color="auto" w:fill="FFFFFF"/>
        </w:rPr>
        <w:t> в десятичную систему</w:t>
      </w:r>
      <w:r w:rsidRPr="006C0E21">
        <w:rPr>
          <w:color w:val="14191E"/>
          <w:szCs w:val="28"/>
          <w:shd w:val="clear" w:color="auto" w:fill="FFFFFF"/>
        </w:rPr>
        <w:t>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1101101000.01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9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7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5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+0·1+0·2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+1·2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872.25</w:t>
      </w:r>
    </w:p>
    <w:p w14:paraId="7AD7EDE8" w14:textId="361229EB" w:rsidR="000018A6" w:rsidRPr="006C0E21" w:rsidRDefault="000018A6" w:rsidP="000018A6">
      <w:pPr>
        <w:pStyle w:val="affd"/>
        <w:spacing w:line="240" w:lineRule="auto"/>
        <w:ind w:left="786" w:firstLine="0"/>
        <w:jc w:val="left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</w:pPr>
      <w:r w:rsidRPr="006C0E21">
        <w:rPr>
          <w:b/>
          <w:bCs/>
          <w:color w:val="14191E"/>
          <w:szCs w:val="28"/>
          <w:shd w:val="clear" w:color="auto" w:fill="FFFFFF"/>
        </w:rPr>
        <w:t>в)</w:t>
      </w:r>
      <w:r w:rsidRPr="006C0E21">
        <w:rPr>
          <w:color w:val="14191E"/>
          <w:szCs w:val="28"/>
          <w:shd w:val="clear" w:color="auto" w:fill="FFFFFF"/>
        </w:rPr>
        <w:t xml:space="preserve"> </w:t>
      </w:r>
      <w:r w:rsidRPr="006C0E21">
        <w:rPr>
          <w:b/>
          <w:bCs/>
          <w:color w:val="14191E"/>
          <w:szCs w:val="28"/>
          <w:shd w:val="clear" w:color="auto" w:fill="FFFFFF"/>
        </w:rPr>
        <w:t>Переводим 1600.14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8</w:t>
      </w:r>
      <w:r w:rsidRPr="006C0E21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1600.14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8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+6·8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+0·1+1·8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+4·8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-2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896.1875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71DEEFB0" w14:textId="48117F74" w:rsidR="000018A6" w:rsidRPr="006C0E21" w:rsidRDefault="000018A6" w:rsidP="000018A6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b/>
          <w:bCs/>
          <w:szCs w:val="28"/>
          <w:lang w:bidi="ru-RU"/>
        </w:rPr>
        <w:t xml:space="preserve">г) </w:t>
      </w:r>
      <w:r w:rsidRPr="006C0E21">
        <w:rPr>
          <w:b/>
          <w:bCs/>
          <w:color w:val="14191E"/>
          <w:szCs w:val="28"/>
          <w:shd w:val="clear" w:color="auto" w:fill="FFFFFF"/>
        </w:rPr>
        <w:t>Переводим 1E9.4</w:t>
      </w:r>
      <w:r w:rsidRPr="006C0E21">
        <w:rPr>
          <w:b/>
          <w:bCs/>
          <w:color w:val="14191E"/>
          <w:szCs w:val="28"/>
          <w:shd w:val="clear" w:color="auto" w:fill="FFFFFF"/>
          <w:vertAlign w:val="subscript"/>
        </w:rPr>
        <w:t>16</w:t>
      </w:r>
      <w:r w:rsidRPr="006C0E21">
        <w:rPr>
          <w:b/>
          <w:bCs/>
          <w:color w:val="14191E"/>
          <w:szCs w:val="28"/>
          <w:shd w:val="clear" w:color="auto" w:fill="FFFFFF"/>
        </w:rPr>
        <w:t> в десятичную систему:</w:t>
      </w:r>
      <w:r w:rsidRPr="006C0E21">
        <w:rPr>
          <w:color w:val="14191E"/>
          <w:szCs w:val="28"/>
        </w:rPr>
        <w:br/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1E9.4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1·16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+14·16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+9·1+4·16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-1</w:t>
      </w:r>
      <w:r w:rsidRPr="006C0E21">
        <w:rPr>
          <w:color w:val="14191E"/>
          <w:szCs w:val="28"/>
          <w:shd w:val="clear" w:color="auto" w:fill="FFFFFF"/>
        </w:rPr>
        <w:t> = 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489.25</w:t>
      </w:r>
      <w:r w:rsidRPr="006C0E21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</w:p>
    <w:p w14:paraId="0753D223" w14:textId="2EE85175" w:rsidR="005341A9" w:rsidRPr="006C0E21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Сложите числа</w:t>
      </w:r>
    </w:p>
    <w:p w14:paraId="55F4366A" w14:textId="77777777" w:rsidR="009A5E53" w:rsidRPr="006C0E21" w:rsidRDefault="009A5E53" w:rsidP="009A5E53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67830D20" w14:textId="77777777" w:rsidR="0070114B" w:rsidRPr="006C0E21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szCs w:val="28"/>
          <w:lang w:bidi="ru-RU"/>
        </w:rPr>
        <w:t xml:space="preserve">А) </w:t>
      </w:r>
      <w:r w:rsidR="0070114B" w:rsidRPr="006C0E21">
        <w:rPr>
          <w:color w:val="000000"/>
          <w:szCs w:val="28"/>
        </w:rPr>
        <w:t>1000111110</w:t>
      </w:r>
      <w:r w:rsidR="0070114B" w:rsidRPr="006C0E21">
        <w:rPr>
          <w:color w:val="000000"/>
          <w:szCs w:val="28"/>
          <w:vertAlign w:val="subscript"/>
        </w:rPr>
        <w:t xml:space="preserve">(2) </w:t>
      </w:r>
      <w:r w:rsidR="0070114B" w:rsidRPr="006C0E21">
        <w:rPr>
          <w:color w:val="000000"/>
          <w:szCs w:val="28"/>
        </w:rPr>
        <w:t>+ 1011000101</w:t>
      </w:r>
      <w:r w:rsidR="0070114B" w:rsidRPr="006C0E21">
        <w:rPr>
          <w:color w:val="000000"/>
          <w:szCs w:val="28"/>
          <w:vertAlign w:val="subscript"/>
        </w:rPr>
        <w:t xml:space="preserve">(2) </w:t>
      </w:r>
      <w:r w:rsidRPr="006C0E21">
        <w:rPr>
          <w:szCs w:val="28"/>
          <w:lang w:bidi="ru-RU"/>
        </w:rPr>
        <w:t xml:space="preserve">= </w:t>
      </w:r>
      <w:r w:rsidRPr="006C0E21">
        <w:rPr>
          <w:color w:val="000000"/>
          <w:szCs w:val="28"/>
        </w:rPr>
        <w:t>10100000011</w:t>
      </w:r>
    </w:p>
    <w:p w14:paraId="74ADAD13" w14:textId="5275327A" w:rsidR="0070114B" w:rsidRPr="006C0E21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noProof/>
          <w:color w:val="000000"/>
          <w:szCs w:val="28"/>
        </w:rPr>
        <w:drawing>
          <wp:inline distT="0" distB="0" distL="0" distR="0" wp14:anchorId="751E590B" wp14:editId="284AFC53">
            <wp:extent cx="1648055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8A6" w:rsidRPr="006C0E21">
        <w:rPr>
          <w:color w:val="000000"/>
          <w:szCs w:val="28"/>
        </w:rPr>
        <w:t xml:space="preserve"> </w:t>
      </w:r>
    </w:p>
    <w:p w14:paraId="62822746" w14:textId="77777777" w:rsidR="0070114B" w:rsidRPr="006C0E21" w:rsidRDefault="000018A6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color w:val="000000"/>
          <w:szCs w:val="28"/>
        </w:rPr>
        <w:t>Б)</w:t>
      </w:r>
      <w:r w:rsidR="009A5E53" w:rsidRPr="006C0E21">
        <w:rPr>
          <w:color w:val="000000"/>
          <w:szCs w:val="28"/>
        </w:rPr>
        <w:t xml:space="preserve"> </w:t>
      </w:r>
      <w:r w:rsidR="0070114B" w:rsidRPr="006C0E21">
        <w:rPr>
          <w:color w:val="000000"/>
          <w:szCs w:val="28"/>
        </w:rPr>
        <w:t>110110010,011</w:t>
      </w:r>
      <w:r w:rsidR="0070114B" w:rsidRPr="006C0E21">
        <w:rPr>
          <w:color w:val="000000"/>
          <w:szCs w:val="28"/>
          <w:vertAlign w:val="subscript"/>
        </w:rPr>
        <w:t xml:space="preserve">(2) </w:t>
      </w:r>
      <w:r w:rsidR="0070114B" w:rsidRPr="006C0E21">
        <w:rPr>
          <w:color w:val="000000"/>
          <w:szCs w:val="28"/>
        </w:rPr>
        <w:t>+ 1000011111,0001</w:t>
      </w:r>
      <w:r w:rsidR="0070114B" w:rsidRPr="006C0E21">
        <w:rPr>
          <w:color w:val="000000"/>
          <w:szCs w:val="28"/>
          <w:vertAlign w:val="subscript"/>
        </w:rPr>
        <w:t>(2</w:t>
      </w:r>
      <w:proofErr w:type="gramStart"/>
      <w:r w:rsidR="0070114B" w:rsidRPr="006C0E21">
        <w:rPr>
          <w:color w:val="000000"/>
          <w:szCs w:val="28"/>
          <w:vertAlign w:val="subscript"/>
        </w:rPr>
        <w:t xml:space="preserve">)  </w:t>
      </w:r>
      <w:r w:rsidR="009A5E53" w:rsidRPr="006C0E21">
        <w:rPr>
          <w:color w:val="000000"/>
          <w:szCs w:val="28"/>
        </w:rPr>
        <w:t>=</w:t>
      </w:r>
      <w:proofErr w:type="gramEnd"/>
      <w:r w:rsidR="009A5E53" w:rsidRPr="006C0E21">
        <w:rPr>
          <w:color w:val="000000"/>
          <w:szCs w:val="28"/>
        </w:rPr>
        <w:t xml:space="preserve"> 1111010001</w:t>
      </w:r>
    </w:p>
    <w:p w14:paraId="2F1C2A37" w14:textId="24761BF4" w:rsidR="0070114B" w:rsidRPr="006C0E21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noProof/>
          <w:color w:val="000000"/>
          <w:szCs w:val="28"/>
        </w:rPr>
        <w:drawing>
          <wp:inline distT="0" distB="0" distL="0" distR="0" wp14:anchorId="621B22D9" wp14:editId="4614DC69">
            <wp:extent cx="164805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E53" w:rsidRPr="006C0E21">
        <w:rPr>
          <w:color w:val="000000"/>
          <w:szCs w:val="28"/>
        </w:rPr>
        <w:t xml:space="preserve"> </w:t>
      </w:r>
    </w:p>
    <w:p w14:paraId="312241AE" w14:textId="29589278" w:rsidR="0070114B" w:rsidRPr="006C0E21" w:rsidRDefault="009A5E53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color w:val="000000"/>
          <w:szCs w:val="28"/>
        </w:rPr>
        <w:t xml:space="preserve">В) </w:t>
      </w:r>
      <w:r w:rsidR="0070114B" w:rsidRPr="006C0E21">
        <w:rPr>
          <w:color w:val="000000"/>
          <w:szCs w:val="28"/>
        </w:rPr>
        <w:t>620,2</w:t>
      </w:r>
      <w:r w:rsidR="0070114B" w:rsidRPr="006C0E21">
        <w:rPr>
          <w:color w:val="000000"/>
          <w:szCs w:val="28"/>
          <w:vertAlign w:val="subscript"/>
        </w:rPr>
        <w:t xml:space="preserve">(8) </w:t>
      </w:r>
      <w:r w:rsidR="0070114B" w:rsidRPr="006C0E21">
        <w:rPr>
          <w:color w:val="000000"/>
          <w:szCs w:val="28"/>
        </w:rPr>
        <w:t>+ 1453,3</w:t>
      </w:r>
      <w:r w:rsidR="0070114B" w:rsidRPr="006C0E21">
        <w:rPr>
          <w:color w:val="000000"/>
          <w:szCs w:val="28"/>
          <w:vertAlign w:val="subscript"/>
        </w:rPr>
        <w:t xml:space="preserve">(8) </w:t>
      </w:r>
      <w:r w:rsidRPr="006C0E21">
        <w:rPr>
          <w:color w:val="000000"/>
          <w:szCs w:val="28"/>
        </w:rPr>
        <w:t xml:space="preserve">= 2273 </w:t>
      </w:r>
    </w:p>
    <w:p w14:paraId="45F7D5C4" w14:textId="40D29F6E" w:rsidR="0070114B" w:rsidRPr="006C0E21" w:rsidRDefault="0070114B" w:rsidP="009A5E53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noProof/>
          <w:color w:val="000000"/>
          <w:szCs w:val="28"/>
        </w:rPr>
        <w:drawing>
          <wp:inline distT="0" distB="0" distL="0" distR="0" wp14:anchorId="6B3B2550" wp14:editId="57134C8C">
            <wp:extent cx="2457793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27F" w14:textId="1A6C72A6" w:rsidR="0070114B" w:rsidRPr="006C0E21" w:rsidRDefault="009A5E53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color w:val="000000"/>
          <w:szCs w:val="28"/>
        </w:rPr>
        <w:t>Г) </w:t>
      </w:r>
      <w:r w:rsidR="0070114B" w:rsidRPr="006C0E21">
        <w:rPr>
          <w:color w:val="000000"/>
          <w:szCs w:val="28"/>
        </w:rPr>
        <w:t>348,1</w:t>
      </w:r>
      <w:r w:rsidR="0070114B" w:rsidRPr="006C0E21">
        <w:rPr>
          <w:color w:val="000000"/>
          <w:szCs w:val="28"/>
          <w:vertAlign w:val="subscript"/>
        </w:rPr>
        <w:t xml:space="preserve">(16) </w:t>
      </w:r>
      <w:r w:rsidR="0070114B" w:rsidRPr="006C0E21">
        <w:rPr>
          <w:color w:val="000000"/>
          <w:szCs w:val="28"/>
        </w:rPr>
        <w:t>+ 234,4</w:t>
      </w:r>
      <w:r w:rsidR="0070114B" w:rsidRPr="006C0E21">
        <w:rPr>
          <w:color w:val="000000"/>
          <w:szCs w:val="28"/>
          <w:vertAlign w:val="subscript"/>
        </w:rPr>
        <w:t xml:space="preserve">(16) </w:t>
      </w:r>
      <w:r w:rsidRPr="006C0E21">
        <w:rPr>
          <w:color w:val="000000"/>
          <w:szCs w:val="28"/>
        </w:rPr>
        <w:t>= 57C</w:t>
      </w:r>
    </w:p>
    <w:p w14:paraId="4D771156" w14:textId="6D40B27A" w:rsidR="0070114B" w:rsidRPr="006C0E21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noProof/>
          <w:color w:val="000000"/>
          <w:szCs w:val="28"/>
        </w:rPr>
        <w:drawing>
          <wp:inline distT="0" distB="0" distL="0" distR="0" wp14:anchorId="660BEE40" wp14:editId="72BFF7DF">
            <wp:extent cx="3943900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8D9B" w14:textId="6E7FEBB8" w:rsidR="0070114B" w:rsidRPr="006C0E21" w:rsidRDefault="0070114B" w:rsidP="0070114B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</w:p>
    <w:p w14:paraId="1E3EF974" w14:textId="7E524DE4" w:rsidR="0070114B" w:rsidRPr="006C0E21" w:rsidRDefault="0070114B" w:rsidP="0070114B">
      <w:pPr>
        <w:spacing w:line="240" w:lineRule="auto"/>
        <w:jc w:val="left"/>
        <w:rPr>
          <w:color w:val="000000"/>
          <w:szCs w:val="28"/>
        </w:rPr>
      </w:pPr>
    </w:p>
    <w:p w14:paraId="16A9C17A" w14:textId="7E4D6F12" w:rsidR="005341A9" w:rsidRPr="006C0E21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Выполните вычитание.</w:t>
      </w:r>
    </w:p>
    <w:p w14:paraId="7BAB13D3" w14:textId="2A24329A" w:rsidR="00392707" w:rsidRPr="006C0E21" w:rsidRDefault="00392707" w:rsidP="00392707">
      <w:pPr>
        <w:pStyle w:val="affd"/>
        <w:spacing w:line="240" w:lineRule="auto"/>
        <w:ind w:left="786" w:firstLine="0"/>
        <w:jc w:val="left"/>
        <w:rPr>
          <w:color w:val="000000"/>
          <w:szCs w:val="28"/>
        </w:rPr>
      </w:pPr>
      <w:r w:rsidRPr="006C0E21">
        <w:rPr>
          <w:color w:val="000000"/>
          <w:szCs w:val="28"/>
        </w:rPr>
        <w:t>А)1100001010</w:t>
      </w:r>
      <w:r w:rsidRPr="006C0E21">
        <w:rPr>
          <w:color w:val="000000"/>
          <w:szCs w:val="28"/>
          <w:vertAlign w:val="subscript"/>
        </w:rPr>
        <w:t>(2)</w:t>
      </w:r>
      <w:r w:rsidRPr="006C0E21">
        <w:rPr>
          <w:color w:val="000000"/>
          <w:szCs w:val="28"/>
        </w:rPr>
        <w:t>-10000011</w:t>
      </w:r>
      <w:r w:rsidRPr="006C0E21">
        <w:rPr>
          <w:color w:val="000000"/>
          <w:szCs w:val="28"/>
          <w:vertAlign w:val="subscript"/>
        </w:rPr>
        <w:t xml:space="preserve">(2) = </w:t>
      </w:r>
      <w:r w:rsidRPr="006C0E21">
        <w:rPr>
          <w:color w:val="000000"/>
          <w:szCs w:val="28"/>
        </w:rPr>
        <w:t xml:space="preserve">1010000111 </w:t>
      </w:r>
    </w:p>
    <w:p w14:paraId="49B603DA" w14:textId="40DB12C1" w:rsidR="004646C2" w:rsidRPr="006C0E21" w:rsidRDefault="004646C2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drawing>
          <wp:inline distT="0" distB="0" distL="0" distR="0" wp14:anchorId="2F6B4996" wp14:editId="41F2C04E">
            <wp:extent cx="1362265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A845" w14:textId="5D26DE90" w:rsidR="00392707" w:rsidRPr="006C0E21" w:rsidRDefault="00392707" w:rsidP="00392707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  <w:lang w:val="en-US"/>
        </w:rPr>
      </w:pPr>
      <w:r w:rsidRPr="006C0E21">
        <w:rPr>
          <w:color w:val="000000"/>
          <w:szCs w:val="28"/>
        </w:rPr>
        <w:t>Б) 110010110,011</w:t>
      </w:r>
      <w:r w:rsidRPr="006C0E21">
        <w:rPr>
          <w:color w:val="000000"/>
          <w:szCs w:val="28"/>
          <w:vertAlign w:val="subscript"/>
        </w:rPr>
        <w:t>(2)</w:t>
      </w:r>
      <w:r w:rsidRPr="006C0E21">
        <w:rPr>
          <w:color w:val="000000"/>
          <w:szCs w:val="28"/>
        </w:rPr>
        <w:t>-10010101,1101</w:t>
      </w:r>
      <w:r w:rsidRPr="006C0E21">
        <w:rPr>
          <w:color w:val="000000"/>
          <w:szCs w:val="28"/>
          <w:vertAlign w:val="subscript"/>
        </w:rPr>
        <w:t>(2)</w:t>
      </w:r>
      <w:r w:rsidRPr="006C0E21">
        <w:rPr>
          <w:color w:val="000000"/>
          <w:szCs w:val="28"/>
        </w:rPr>
        <w:t xml:space="preserve"> =</w:t>
      </w:r>
      <w:r w:rsidR="004646C2" w:rsidRPr="006C0E21">
        <w:rPr>
          <w:color w:val="000000"/>
          <w:szCs w:val="28"/>
        </w:rPr>
        <w:t>100000000</w:t>
      </w:r>
      <w:r w:rsidR="004646C2" w:rsidRPr="006C0E21">
        <w:rPr>
          <w:color w:val="000000"/>
          <w:szCs w:val="28"/>
          <w:lang w:val="en-US"/>
        </w:rPr>
        <w:t>.1001</w:t>
      </w:r>
    </w:p>
    <w:p w14:paraId="1B5A842B" w14:textId="5B3FF5CF" w:rsidR="004646C2" w:rsidRPr="006C0E21" w:rsidRDefault="004646C2" w:rsidP="00392707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drawing>
          <wp:inline distT="0" distB="0" distL="0" distR="0" wp14:anchorId="3FC5EF2D" wp14:editId="2775572F">
            <wp:extent cx="1962424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096E" w14:textId="7C3DDF7B" w:rsidR="005341A9" w:rsidRPr="006C0E21" w:rsidRDefault="0070114B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val="en-US" w:bidi="ru-RU"/>
        </w:rPr>
      </w:pPr>
      <w:r w:rsidRPr="006C0E21">
        <w:rPr>
          <w:szCs w:val="28"/>
          <w:lang w:bidi="ru-RU"/>
        </w:rPr>
        <w:t xml:space="preserve">  </w:t>
      </w:r>
      <w:r w:rsidR="005341A9" w:rsidRPr="006C0E21">
        <w:rPr>
          <w:szCs w:val="28"/>
          <w:lang w:bidi="ru-RU"/>
        </w:rPr>
        <w:t>Выполните умножение</w:t>
      </w:r>
      <w:r w:rsidR="005341A9" w:rsidRPr="006C0E21">
        <w:rPr>
          <w:szCs w:val="28"/>
          <w:lang w:val="en-US" w:bidi="ru-RU"/>
        </w:rPr>
        <w:t>.</w:t>
      </w:r>
    </w:p>
    <w:p w14:paraId="6CB359E8" w14:textId="56640C2D" w:rsidR="005C7C00" w:rsidRPr="006C0E21" w:rsidRDefault="005C7C00" w:rsidP="005C7C00">
      <w:pPr>
        <w:pStyle w:val="affd"/>
        <w:spacing w:line="240" w:lineRule="auto"/>
        <w:ind w:left="786" w:firstLine="0"/>
        <w:jc w:val="left"/>
        <w:rPr>
          <w:color w:val="333333"/>
          <w:szCs w:val="28"/>
          <w:shd w:val="clear" w:color="auto" w:fill="FFFFFF"/>
        </w:rPr>
      </w:pPr>
      <w:r w:rsidRPr="006C0E21">
        <w:rPr>
          <w:color w:val="000000"/>
          <w:szCs w:val="28"/>
        </w:rPr>
        <w:t>а) 111101</w:t>
      </w:r>
      <w:r w:rsidRPr="006C0E21">
        <w:rPr>
          <w:color w:val="000000"/>
          <w:szCs w:val="28"/>
          <w:vertAlign w:val="subscript"/>
        </w:rPr>
        <w:t>(</w:t>
      </w:r>
      <w:proofErr w:type="gramStart"/>
      <w:r w:rsidRPr="006C0E21">
        <w:rPr>
          <w:color w:val="000000"/>
          <w:szCs w:val="28"/>
          <w:vertAlign w:val="subscript"/>
        </w:rPr>
        <w:t>2)</w:t>
      </w:r>
      <w:r w:rsidRPr="006C0E21">
        <w:rPr>
          <w:color w:val="000000"/>
          <w:szCs w:val="28"/>
        </w:rPr>
        <w:t>*</w:t>
      </w:r>
      <w:proofErr w:type="gramEnd"/>
      <w:r w:rsidRPr="006C0E21">
        <w:rPr>
          <w:color w:val="000000"/>
          <w:szCs w:val="28"/>
        </w:rPr>
        <w:t> 1111</w:t>
      </w:r>
      <w:r w:rsidRPr="006C0E21">
        <w:rPr>
          <w:color w:val="000000"/>
          <w:szCs w:val="28"/>
          <w:vertAlign w:val="subscript"/>
        </w:rPr>
        <w:t xml:space="preserve">(2)  </w:t>
      </w:r>
      <w:r w:rsidRPr="006C0E21">
        <w:rPr>
          <w:color w:val="000000"/>
          <w:szCs w:val="28"/>
        </w:rPr>
        <w:t xml:space="preserve">= </w:t>
      </w:r>
      <w:r w:rsidRPr="006C0E21">
        <w:rPr>
          <w:color w:val="000000"/>
          <w:szCs w:val="28"/>
          <w:vertAlign w:val="subscript"/>
        </w:rPr>
        <w:t xml:space="preserve"> </w:t>
      </w:r>
      <w:r w:rsidRPr="006C0E21">
        <w:rPr>
          <w:color w:val="333333"/>
          <w:szCs w:val="28"/>
          <w:shd w:val="clear" w:color="auto" w:fill="FFFFFF"/>
        </w:rPr>
        <w:t>1110010011</w:t>
      </w:r>
    </w:p>
    <w:p w14:paraId="5733F48F" w14:textId="4BA89E72" w:rsidR="004646C2" w:rsidRPr="006C0E21" w:rsidRDefault="004646C2" w:rsidP="005C7C00">
      <w:pPr>
        <w:pStyle w:val="affd"/>
        <w:spacing w:line="240" w:lineRule="auto"/>
        <w:ind w:left="786" w:firstLine="0"/>
        <w:jc w:val="left"/>
        <w:rPr>
          <w:color w:val="333333"/>
          <w:szCs w:val="28"/>
          <w:shd w:val="clear" w:color="auto" w:fill="FFFFFF"/>
        </w:rPr>
      </w:pPr>
      <w:r w:rsidRPr="006C0E21">
        <w:rPr>
          <w:color w:val="333333"/>
          <w:szCs w:val="28"/>
          <w:shd w:val="clear" w:color="auto" w:fill="FFFFFF"/>
        </w:rPr>
        <w:drawing>
          <wp:inline distT="0" distB="0" distL="0" distR="0" wp14:anchorId="1ED3679D" wp14:editId="2F3AB09A">
            <wp:extent cx="2400635" cy="1886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92E0" w14:textId="6EC5EE2B" w:rsidR="005C7C00" w:rsidRPr="006C0E21" w:rsidRDefault="005C7C00" w:rsidP="005C7C00">
      <w:pPr>
        <w:pStyle w:val="affd"/>
        <w:spacing w:line="240" w:lineRule="auto"/>
        <w:ind w:left="786" w:firstLine="0"/>
        <w:jc w:val="left"/>
        <w:rPr>
          <w:szCs w:val="28"/>
          <w:lang w:val="en-US" w:bidi="ru-RU"/>
        </w:rPr>
      </w:pPr>
    </w:p>
    <w:p w14:paraId="278B30E8" w14:textId="3712BE80" w:rsidR="005C7C00" w:rsidRPr="006C0E21" w:rsidRDefault="005C7C00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lang w:val="en-US"/>
        </w:rPr>
      </w:pPr>
      <w:r w:rsidRPr="006C0E21">
        <w:rPr>
          <w:color w:val="000000"/>
          <w:szCs w:val="28"/>
        </w:rPr>
        <w:t>б) 1751,2</w:t>
      </w:r>
      <w:r w:rsidRPr="006C0E21">
        <w:rPr>
          <w:color w:val="000000"/>
          <w:szCs w:val="28"/>
          <w:vertAlign w:val="subscript"/>
        </w:rPr>
        <w:t>(8)</w:t>
      </w:r>
      <w:r w:rsidR="000F24E9" w:rsidRPr="006C0E21">
        <w:rPr>
          <w:b/>
          <w:bCs/>
          <w:color w:val="000000"/>
          <w:szCs w:val="28"/>
          <w:vertAlign w:val="superscript"/>
          <w:lang w:val="en-US"/>
        </w:rPr>
        <w:t>.</w:t>
      </w:r>
      <w:r w:rsidRPr="006C0E21">
        <w:rPr>
          <w:color w:val="000000"/>
          <w:szCs w:val="28"/>
        </w:rPr>
        <w:t> 77,24</w:t>
      </w:r>
      <w:r w:rsidRPr="006C0E21">
        <w:rPr>
          <w:color w:val="000000"/>
          <w:szCs w:val="28"/>
          <w:vertAlign w:val="subscript"/>
        </w:rPr>
        <w:t>(8</w:t>
      </w:r>
      <w:proofErr w:type="gramStart"/>
      <w:r w:rsidRPr="006C0E21">
        <w:rPr>
          <w:color w:val="000000"/>
          <w:szCs w:val="28"/>
          <w:vertAlign w:val="subscript"/>
        </w:rPr>
        <w:t xml:space="preserve">)  </w:t>
      </w:r>
      <w:r w:rsidRPr="006C0E21">
        <w:rPr>
          <w:color w:val="000000"/>
          <w:szCs w:val="28"/>
        </w:rPr>
        <w:t>=</w:t>
      </w:r>
      <w:proofErr w:type="gramEnd"/>
      <w:r w:rsidRPr="006C0E21">
        <w:rPr>
          <w:color w:val="000000"/>
          <w:szCs w:val="28"/>
        </w:rPr>
        <w:t xml:space="preserve"> 173</w:t>
      </w:r>
      <w:r w:rsidR="004646C2" w:rsidRPr="006C0E21">
        <w:rPr>
          <w:color w:val="000000"/>
          <w:szCs w:val="28"/>
          <w:lang w:val="en-US"/>
        </w:rPr>
        <w:t>637.5100</w:t>
      </w:r>
    </w:p>
    <w:p w14:paraId="4F57E54B" w14:textId="44B943B2" w:rsidR="004646C2" w:rsidRPr="006C0E21" w:rsidRDefault="004646C2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</w:rPr>
      </w:pPr>
      <w:r w:rsidRPr="006C0E21">
        <w:rPr>
          <w:color w:val="000000"/>
          <w:szCs w:val="28"/>
          <w:vertAlign w:val="subscript"/>
        </w:rPr>
        <w:drawing>
          <wp:inline distT="0" distB="0" distL="0" distR="0" wp14:anchorId="1266D44A" wp14:editId="0DEADF72">
            <wp:extent cx="1762371" cy="193384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95E" w14:textId="1CDD43EE" w:rsidR="005C7C00" w:rsidRPr="006C0E21" w:rsidRDefault="005C7C00" w:rsidP="005C7C00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26C5C8AC" w14:textId="5A295F9E" w:rsidR="004646C2" w:rsidRPr="006C0E21" w:rsidRDefault="005C7C00" w:rsidP="004646C2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  <w:lang w:val="en-US"/>
        </w:rPr>
      </w:pPr>
      <w:r w:rsidRPr="006C0E21">
        <w:rPr>
          <w:szCs w:val="28"/>
          <w:lang w:bidi="ru-RU"/>
        </w:rPr>
        <w:t>В)</w:t>
      </w:r>
      <w:r w:rsidR="007153FC" w:rsidRPr="006C0E21">
        <w:rPr>
          <w:color w:val="000000"/>
          <w:szCs w:val="28"/>
        </w:rPr>
        <w:t xml:space="preserve"> 40,4</w:t>
      </w:r>
      <w:r w:rsidR="007153FC" w:rsidRPr="006C0E21">
        <w:rPr>
          <w:color w:val="000000"/>
          <w:szCs w:val="28"/>
          <w:vertAlign w:val="subscript"/>
        </w:rPr>
        <w:t>(</w:t>
      </w:r>
      <w:proofErr w:type="gramStart"/>
      <w:r w:rsidR="007153FC" w:rsidRPr="006C0E21">
        <w:rPr>
          <w:color w:val="000000"/>
          <w:szCs w:val="28"/>
          <w:vertAlign w:val="subscript"/>
        </w:rPr>
        <w:t>16)</w:t>
      </w:r>
      <w:r w:rsidR="007153FC" w:rsidRPr="006C0E21">
        <w:rPr>
          <w:color w:val="000000"/>
          <w:szCs w:val="28"/>
        </w:rPr>
        <w:t>*</w:t>
      </w:r>
      <w:proofErr w:type="gramEnd"/>
      <w:r w:rsidR="007153FC" w:rsidRPr="006C0E21">
        <w:rPr>
          <w:color w:val="000000"/>
          <w:szCs w:val="28"/>
        </w:rPr>
        <w:t> 54,6</w:t>
      </w:r>
      <w:r w:rsidR="007153FC" w:rsidRPr="006C0E21">
        <w:rPr>
          <w:color w:val="000000"/>
          <w:szCs w:val="28"/>
          <w:vertAlign w:val="subscript"/>
        </w:rPr>
        <w:t>(16</w:t>
      </w:r>
      <w:r w:rsidR="007153FC" w:rsidRPr="006C0E21">
        <w:rPr>
          <w:color w:val="000000"/>
          <w:szCs w:val="28"/>
        </w:rPr>
        <w:t>)  = 15</w:t>
      </w:r>
      <w:r w:rsidR="00555C02" w:rsidRPr="006C0E21">
        <w:rPr>
          <w:color w:val="000000"/>
          <w:szCs w:val="28"/>
        </w:rPr>
        <w:t>2</w:t>
      </w:r>
      <w:r w:rsidR="00555C02" w:rsidRPr="006C0E21">
        <w:rPr>
          <w:color w:val="000000"/>
          <w:szCs w:val="28"/>
          <w:lang w:val="en-US"/>
        </w:rPr>
        <w:t>D.18</w:t>
      </w:r>
      <w:r w:rsidR="00856795" w:rsidRPr="006C0E21">
        <w:rPr>
          <w:color w:val="000000"/>
          <w:szCs w:val="28"/>
          <w:vertAlign w:val="subscript"/>
          <w:lang w:val="en-US"/>
        </w:rPr>
        <w:t>(</w:t>
      </w:r>
      <w:r w:rsidR="004646C2" w:rsidRPr="006C0E21">
        <w:rPr>
          <w:color w:val="000000"/>
          <w:szCs w:val="28"/>
          <w:vertAlign w:val="subscript"/>
          <w:lang w:val="en-US"/>
        </w:rPr>
        <w:t>16)</w:t>
      </w:r>
    </w:p>
    <w:p w14:paraId="3248375F" w14:textId="5E1AE1F9" w:rsidR="00555C02" w:rsidRPr="006C0E21" w:rsidRDefault="00555C02" w:rsidP="005C7C00">
      <w:pPr>
        <w:pStyle w:val="affd"/>
        <w:spacing w:line="240" w:lineRule="auto"/>
        <w:ind w:left="786" w:firstLine="0"/>
        <w:jc w:val="left"/>
        <w:rPr>
          <w:color w:val="000000"/>
          <w:szCs w:val="28"/>
          <w:vertAlign w:val="subscript"/>
        </w:rPr>
      </w:pPr>
      <w:r w:rsidRPr="006C0E21">
        <w:rPr>
          <w:noProof/>
          <w:color w:val="000000"/>
          <w:szCs w:val="28"/>
          <w:vertAlign w:val="subscript"/>
        </w:rPr>
        <w:lastRenderedPageBreak/>
        <w:drawing>
          <wp:inline distT="0" distB="0" distL="0" distR="0" wp14:anchorId="485BF9CE" wp14:editId="0B8B2057">
            <wp:extent cx="1219370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DB5" w14:textId="168EB3E9" w:rsidR="007153FC" w:rsidRPr="006C0E21" w:rsidRDefault="007153FC" w:rsidP="005C7C00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7797AEA7" w14:textId="3B4DCC41" w:rsidR="005341A9" w:rsidRPr="006C0E21" w:rsidRDefault="005341A9" w:rsidP="0070114B">
      <w:pPr>
        <w:pStyle w:val="affd"/>
        <w:numPr>
          <w:ilvl w:val="0"/>
          <w:numId w:val="42"/>
        </w:numPr>
        <w:spacing w:line="240" w:lineRule="auto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Текст занимает Х страниц по Y строк. В каждой строке записано по Z символов. Рассчитайте объем информации в тексте. Ответ представьте в следующих единицах измерения: битах, байтах, Кб, Мб, Гб</w:t>
      </w:r>
    </w:p>
    <w:p w14:paraId="32A1A1FF" w14:textId="7A3C4150" w:rsidR="007153FC" w:rsidRPr="006C0E21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val="en-US" w:bidi="ru-RU"/>
        </w:rPr>
        <w:t>X</w:t>
      </w:r>
      <w:r w:rsidRPr="006C0E21">
        <w:rPr>
          <w:szCs w:val="28"/>
          <w:lang w:bidi="ru-RU"/>
        </w:rPr>
        <w:t xml:space="preserve"> = 45</w:t>
      </w:r>
    </w:p>
    <w:p w14:paraId="74A2A1FB" w14:textId="0E40C55E" w:rsidR="000F24E9" w:rsidRPr="006C0E21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val="en-US" w:bidi="ru-RU"/>
        </w:rPr>
        <w:t>Y</w:t>
      </w:r>
      <w:r w:rsidRPr="006C0E21">
        <w:rPr>
          <w:szCs w:val="28"/>
          <w:lang w:bidi="ru-RU"/>
        </w:rPr>
        <w:t xml:space="preserve"> = 15</w:t>
      </w:r>
    </w:p>
    <w:p w14:paraId="65E06B1B" w14:textId="33B85087" w:rsidR="000F24E9" w:rsidRPr="006C0E21" w:rsidRDefault="000F24E9" w:rsidP="007153FC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val="en-US" w:bidi="ru-RU"/>
        </w:rPr>
        <w:t>Z</w:t>
      </w:r>
      <w:r w:rsidRPr="006C0E21">
        <w:rPr>
          <w:szCs w:val="28"/>
          <w:lang w:bidi="ru-RU"/>
        </w:rPr>
        <w:t xml:space="preserve"> = 52</w:t>
      </w:r>
    </w:p>
    <w:p w14:paraId="7B53CF64" w14:textId="5B4A6371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val="en-US" w:bidi="ru-RU"/>
        </w:rPr>
        <w:t>XYZ</w:t>
      </w:r>
      <w:r w:rsidRPr="006C0E21">
        <w:rPr>
          <w:szCs w:val="28"/>
          <w:lang w:bidi="ru-RU"/>
        </w:rPr>
        <w:t xml:space="preserve"> = 52</w:t>
      </w:r>
      <w:r w:rsidRPr="006C0E21">
        <w:rPr>
          <w:b/>
          <w:bCs/>
          <w:szCs w:val="28"/>
          <w:vertAlign w:val="superscript"/>
          <w:lang w:bidi="ru-RU"/>
        </w:rPr>
        <w:t>.</w:t>
      </w:r>
      <w:r w:rsidRPr="006C0E21">
        <w:rPr>
          <w:szCs w:val="28"/>
          <w:lang w:bidi="ru-RU"/>
        </w:rPr>
        <w:t>15</w:t>
      </w:r>
      <w:r w:rsidRPr="006C0E21">
        <w:rPr>
          <w:b/>
          <w:bCs/>
          <w:szCs w:val="28"/>
          <w:vertAlign w:val="superscript"/>
          <w:lang w:bidi="ru-RU"/>
        </w:rPr>
        <w:t>.</w:t>
      </w:r>
      <w:r w:rsidRPr="006C0E21">
        <w:rPr>
          <w:szCs w:val="28"/>
          <w:lang w:bidi="ru-RU"/>
        </w:rPr>
        <w:t>45 = 21600</w:t>
      </w:r>
      <w:r w:rsidR="00341542" w:rsidRPr="006C0E21">
        <w:rPr>
          <w:szCs w:val="28"/>
          <w:lang w:bidi="ru-RU"/>
        </w:rPr>
        <w:t xml:space="preserve"> символов</w:t>
      </w:r>
    </w:p>
    <w:p w14:paraId="3C2B23E6" w14:textId="2438AF32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345 600 бит</w:t>
      </w:r>
    </w:p>
    <w:p w14:paraId="2DA5CB16" w14:textId="1346D025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43 200 байт</w:t>
      </w:r>
    </w:p>
    <w:p w14:paraId="1EABD729" w14:textId="1136D883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43 Кб</w:t>
      </w:r>
    </w:p>
    <w:p w14:paraId="59A1EB24" w14:textId="19FFF279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0.043 Мб</w:t>
      </w:r>
    </w:p>
    <w:p w14:paraId="1B585452" w14:textId="1175BC51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  <w:r w:rsidRPr="006C0E21">
        <w:rPr>
          <w:szCs w:val="28"/>
          <w:lang w:bidi="ru-RU"/>
        </w:rPr>
        <w:t>0,00004 Гб</w:t>
      </w:r>
    </w:p>
    <w:p w14:paraId="08FC3C59" w14:textId="77777777" w:rsidR="000F24E9" w:rsidRPr="006C0E21" w:rsidRDefault="000F24E9" w:rsidP="000F24E9">
      <w:pPr>
        <w:pStyle w:val="affd"/>
        <w:spacing w:line="240" w:lineRule="auto"/>
        <w:ind w:left="786" w:firstLine="0"/>
        <w:jc w:val="left"/>
        <w:rPr>
          <w:szCs w:val="28"/>
          <w:lang w:bidi="ru-RU"/>
        </w:rPr>
      </w:pPr>
    </w:p>
    <w:p w14:paraId="701D79AE" w14:textId="77C783DF" w:rsidR="005341A9" w:rsidRPr="006C0E21" w:rsidRDefault="005341A9" w:rsidP="005341A9">
      <w:pPr>
        <w:spacing w:line="240" w:lineRule="auto"/>
        <w:ind w:left="426" w:firstLine="0"/>
        <w:jc w:val="left"/>
        <w:rPr>
          <w:szCs w:val="28"/>
          <w:lang w:bidi="ru-RU"/>
        </w:rPr>
      </w:pPr>
    </w:p>
    <w:p w14:paraId="30C6C1B3" w14:textId="77777777" w:rsidR="0021543A" w:rsidRPr="006C0E21" w:rsidRDefault="0021543A" w:rsidP="005341A9">
      <w:pPr>
        <w:spacing w:line="240" w:lineRule="auto"/>
        <w:jc w:val="left"/>
        <w:rPr>
          <w:szCs w:val="28"/>
        </w:rPr>
      </w:pPr>
    </w:p>
    <w:p w14:paraId="5401C512" w14:textId="77777777" w:rsidR="00372E5F" w:rsidRPr="006C0E21" w:rsidRDefault="00E42C9A" w:rsidP="005341A9">
      <w:pPr>
        <w:jc w:val="left"/>
        <w:rPr>
          <w:szCs w:val="28"/>
        </w:rPr>
      </w:pPr>
      <w:r w:rsidRPr="006C0E21">
        <w:rPr>
          <w:szCs w:val="28"/>
        </w:rPr>
        <w:t>Задания оформляются в соответствии с примерами оформления, прив</w:t>
      </w:r>
      <w:r w:rsidR="00A076CC" w:rsidRPr="006C0E21">
        <w:rPr>
          <w:szCs w:val="28"/>
        </w:rPr>
        <w:t>е</w:t>
      </w:r>
      <w:r w:rsidRPr="006C0E21">
        <w:rPr>
          <w:szCs w:val="28"/>
        </w:rPr>
        <w:t>денными в Практической работе</w:t>
      </w:r>
    </w:p>
    <w:p w14:paraId="62F22398" w14:textId="77777777" w:rsidR="00BD5AD7" w:rsidRPr="006C0E21" w:rsidRDefault="00BD5AD7" w:rsidP="005341A9">
      <w:pPr>
        <w:jc w:val="left"/>
        <w:rPr>
          <w:szCs w:val="28"/>
        </w:rPr>
      </w:pPr>
    </w:p>
    <w:p w14:paraId="7E4C792C" w14:textId="001CD875" w:rsidR="00A076CC" w:rsidRPr="006C0E21" w:rsidRDefault="00A076CC" w:rsidP="005341A9">
      <w:pPr>
        <w:pStyle w:val="2"/>
        <w:jc w:val="left"/>
        <w:rPr>
          <w:rFonts w:cs="Times New Roman"/>
        </w:rPr>
      </w:pPr>
      <w:bookmarkStart w:id="4" w:name="_Toc95247343"/>
      <w:r w:rsidRPr="006C0E21">
        <w:rPr>
          <w:rFonts w:cs="Times New Roman"/>
        </w:rPr>
        <w:t>Ответы на контрольные вопросы</w:t>
      </w:r>
      <w:bookmarkEnd w:id="4"/>
    </w:p>
    <w:p w14:paraId="40524A90" w14:textId="18437E5D" w:rsidR="00555C02" w:rsidRPr="006C0E21" w:rsidRDefault="00555C02" w:rsidP="00555C02">
      <w:pPr>
        <w:pStyle w:val="im-mess"/>
        <w:numPr>
          <w:ilvl w:val="0"/>
          <w:numId w:val="48"/>
        </w:numPr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6C0E21">
        <w:rPr>
          <w:color w:val="000000"/>
          <w:sz w:val="28"/>
          <w:szCs w:val="28"/>
        </w:rPr>
        <w:t>1) Дайте определение системы счисления.</w:t>
      </w:r>
      <w:r w:rsidRPr="006C0E21">
        <w:rPr>
          <w:color w:val="000000"/>
          <w:sz w:val="28"/>
          <w:szCs w:val="28"/>
        </w:rPr>
        <w:br/>
        <w:t>Система счисления - это система письма для выражения чисел, то есть математическая нотация для представления чисел данного набора с использованием цифр или других символов последовательным образом. Одна и та же последовательность символов может представлять разные числа в разных системах счисления.</w:t>
      </w:r>
      <w:r w:rsidRPr="006C0E21">
        <w:rPr>
          <w:color w:val="000000"/>
          <w:sz w:val="28"/>
          <w:szCs w:val="28"/>
        </w:rPr>
        <w:br/>
        <w:t>2) Что называется «основанием системы счисления»?</w:t>
      </w:r>
      <w:r w:rsidRPr="006C0E21">
        <w:rPr>
          <w:color w:val="000000"/>
          <w:sz w:val="28"/>
          <w:szCs w:val="28"/>
        </w:rPr>
        <w:br/>
        <w:t>Основание системы счисления – это количество различных знаков или символов (цифр), используемых для отображения чисел в дан-ной системе.</w:t>
      </w:r>
      <w:r w:rsidRPr="006C0E21">
        <w:rPr>
          <w:color w:val="000000"/>
          <w:sz w:val="28"/>
          <w:szCs w:val="28"/>
        </w:rPr>
        <w:br/>
        <w:t xml:space="preserve">3) Для чего используется перевод чисел из одной системы счисления в </w:t>
      </w:r>
      <w:proofErr w:type="spellStart"/>
      <w:r w:rsidRPr="006C0E21">
        <w:rPr>
          <w:color w:val="000000"/>
          <w:sz w:val="28"/>
          <w:szCs w:val="28"/>
        </w:rPr>
        <w:t>дру-гую</w:t>
      </w:r>
      <w:proofErr w:type="spellEnd"/>
      <w:r w:rsidRPr="006C0E21">
        <w:rPr>
          <w:color w:val="000000"/>
          <w:sz w:val="28"/>
          <w:szCs w:val="28"/>
        </w:rPr>
        <w:t>?</w:t>
      </w:r>
      <w:r w:rsidRPr="006C0E21">
        <w:rPr>
          <w:color w:val="000000"/>
          <w:sz w:val="28"/>
          <w:szCs w:val="28"/>
        </w:rPr>
        <w:br/>
        <w:t>Перевод в разные системы счисления является важной частью машин-ной арифметики</w:t>
      </w:r>
      <w:r w:rsidRPr="006C0E21">
        <w:rPr>
          <w:color w:val="000000"/>
          <w:sz w:val="28"/>
          <w:szCs w:val="28"/>
        </w:rPr>
        <w:br/>
        <w:t xml:space="preserve">Мы, например, считаем в десятичной системе счисления. Цены, количество и т.д. – всё это десятичная система. А компьютеры всё воспринимают в битах, т.е. в двоичной системе счисления. Перевод полезен для простого понимания </w:t>
      </w:r>
      <w:r w:rsidRPr="006C0E21">
        <w:rPr>
          <w:color w:val="000000"/>
          <w:sz w:val="28"/>
          <w:szCs w:val="28"/>
        </w:rPr>
        <w:lastRenderedPageBreak/>
        <w:t>чисел из разных систем.</w:t>
      </w:r>
      <w:r w:rsidRPr="006C0E21">
        <w:rPr>
          <w:color w:val="000000"/>
          <w:sz w:val="28"/>
          <w:szCs w:val="28"/>
        </w:rPr>
        <w:br/>
        <w:t>4) Охарактеризуйте двоичную, восьмеричную, шестнадцатеричную системы счисления: алфавит, основание системы счисления, запись числа.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двоичная система счисления — язык, алфавит которого состоит из двух цифр — 0 и 1</w:t>
      </w:r>
      <w:r w:rsidRPr="006C0E21">
        <w:rPr>
          <w:color w:val="000000"/>
          <w:sz w:val="28"/>
          <w:szCs w:val="28"/>
        </w:rPr>
        <w:br/>
        <w:t>Двоичной системой счисления называется позиционная система счисления с основанием 2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В восьмеричной системе счисления базисными цифрами являются цифры от 0 до 7</w:t>
      </w:r>
      <w:r w:rsidRPr="006C0E21">
        <w:rPr>
          <w:color w:val="000000"/>
          <w:sz w:val="28"/>
          <w:szCs w:val="28"/>
        </w:rPr>
        <w:br/>
        <w:t>Восьмеричная система счисления — позиционная целочисленная система счисления с основанием 8</w:t>
      </w:r>
      <w:r w:rsidRPr="006C0E21">
        <w:rPr>
          <w:color w:val="000000"/>
          <w:sz w:val="28"/>
          <w:szCs w:val="28"/>
        </w:rPr>
        <w:br/>
        <w:t>Развернутая форма записи числа будет выглядеть следующим образом:</w:t>
      </w:r>
      <w:r w:rsidRPr="006C0E21">
        <w:rPr>
          <w:color w:val="000000"/>
          <w:sz w:val="28"/>
          <w:szCs w:val="28"/>
        </w:rPr>
        <w:br/>
        <w:t>an-1an-2…a1a0 = an-1 ∙ 8n-1 + an-2 ∙ 8n-2 + ∙∙∙ + a0 ∙ 80</w:t>
      </w:r>
      <w:r w:rsidRPr="006C0E21">
        <w:rPr>
          <w:color w:val="000000"/>
          <w:sz w:val="28"/>
          <w:szCs w:val="28"/>
        </w:rPr>
        <w:br/>
        <w:t>Шестнадцатеричная система — это традиционная система счисления с основа</w:t>
      </w:r>
      <w:r w:rsidR="00D54C1C" w:rsidRPr="006C0E21">
        <w:rPr>
          <w:color w:val="000000"/>
          <w:sz w:val="28"/>
          <w:szCs w:val="28"/>
        </w:rPr>
        <w:t>н</w:t>
      </w:r>
      <w:r w:rsidRPr="006C0E21">
        <w:rPr>
          <w:color w:val="000000"/>
          <w:sz w:val="28"/>
          <w:szCs w:val="28"/>
        </w:rPr>
        <w:t>ием 16. Алфавит состоит их цифр от 0 до 9 и латинских букв от A до F. Латинские буквы представляют собой десятичные числа от 10 до 15.</w:t>
      </w:r>
      <w:r w:rsidRPr="006C0E21">
        <w:rPr>
          <w:color w:val="000000"/>
          <w:sz w:val="28"/>
          <w:szCs w:val="28"/>
        </w:rPr>
        <w:br/>
        <w:t>Основанием шестнадцатеричной системы счисления является число 16.</w:t>
      </w:r>
      <w:r w:rsidRPr="006C0E21">
        <w:rPr>
          <w:color w:val="000000"/>
          <w:sz w:val="28"/>
          <w:szCs w:val="28"/>
        </w:rPr>
        <w:br/>
        <w:t>Развернутая форма записи числа будет выглядеть следующим образом:</w:t>
      </w:r>
      <w:r w:rsidRPr="006C0E21">
        <w:rPr>
          <w:color w:val="000000"/>
          <w:sz w:val="28"/>
          <w:szCs w:val="28"/>
        </w:rPr>
        <w:br/>
        <w:t>A16 = an-1 ∙ 16n-1 + an-2 ∙ 16n-2 + ∙∙∙ + a0 ∙ 160 + a-1 ∙ 16-1 + ∙∙∙ + a-m ∙ 16-m</w:t>
      </w:r>
      <w:r w:rsidRPr="006C0E21">
        <w:rPr>
          <w:color w:val="000000"/>
          <w:sz w:val="28"/>
          <w:szCs w:val="28"/>
        </w:rPr>
        <w:br/>
        <w:t xml:space="preserve">5) Каковы правила выполнения арифметических операций в двоичной </w:t>
      </w:r>
      <w:proofErr w:type="spellStart"/>
      <w:r w:rsidRPr="006C0E21">
        <w:rPr>
          <w:color w:val="000000"/>
          <w:sz w:val="28"/>
          <w:szCs w:val="28"/>
        </w:rPr>
        <w:t>систе-ме</w:t>
      </w:r>
      <w:proofErr w:type="spellEnd"/>
      <w:r w:rsidRPr="006C0E21">
        <w:rPr>
          <w:color w:val="000000"/>
          <w:sz w:val="28"/>
          <w:szCs w:val="28"/>
        </w:rPr>
        <w:t xml:space="preserve"> счисления?</w:t>
      </w:r>
      <w:r w:rsidRPr="006C0E21">
        <w:rPr>
          <w:color w:val="000000"/>
          <w:sz w:val="28"/>
          <w:szCs w:val="28"/>
        </w:rPr>
        <w:br/>
        <w:t>Арифметические операции в двоичной системе счисления выполняются по следующим правилам:</w:t>
      </w:r>
      <w:r w:rsidRPr="006C0E21">
        <w:rPr>
          <w:color w:val="000000"/>
          <w:sz w:val="28"/>
          <w:szCs w:val="28"/>
        </w:rPr>
        <w:br/>
        <w:t>Сложение: 0+0=0; 1+0=1; 0+1=1; 1+1=10; происходит перенос единицы в соседний (старший разряд)</w:t>
      </w:r>
      <w:r w:rsidRPr="006C0E21">
        <w:rPr>
          <w:color w:val="000000"/>
          <w:sz w:val="28"/>
          <w:szCs w:val="28"/>
        </w:rPr>
        <w:br/>
        <w:t>Вычитание: 0-0=0; 1-0=1; 1-1=0; 0-1=1, занимаем единицу в соседнем (старшем) разряде</w:t>
      </w:r>
      <w:r w:rsidRPr="006C0E21">
        <w:rPr>
          <w:color w:val="000000"/>
          <w:sz w:val="28"/>
          <w:szCs w:val="28"/>
        </w:rPr>
        <w:br/>
        <w:t>Умножение: 0•0=0; 0•1=0; 1•0=0; 1•1=1</w:t>
      </w:r>
      <w:r w:rsidRPr="006C0E21">
        <w:rPr>
          <w:color w:val="000000"/>
          <w:sz w:val="28"/>
          <w:szCs w:val="28"/>
        </w:rPr>
        <w:br/>
        <w:t xml:space="preserve">6) Сформулируйте правила перевода чисел из системы счисления с основанием р в десятичную систему счисления и обратного перевода: из десятичной системы счисления в систему </w:t>
      </w:r>
      <w:proofErr w:type="spellStart"/>
      <w:r w:rsidRPr="006C0E21">
        <w:rPr>
          <w:color w:val="000000"/>
          <w:sz w:val="28"/>
          <w:szCs w:val="28"/>
        </w:rPr>
        <w:t>счис-ления</w:t>
      </w:r>
      <w:proofErr w:type="spellEnd"/>
      <w:r w:rsidRPr="006C0E21">
        <w:rPr>
          <w:color w:val="000000"/>
          <w:sz w:val="28"/>
          <w:szCs w:val="28"/>
        </w:rPr>
        <w:t xml:space="preserve"> с основанием р. Приведите примеры.</w:t>
      </w:r>
      <w:r w:rsidRPr="006C0E21">
        <w:rPr>
          <w:color w:val="000000"/>
          <w:sz w:val="28"/>
          <w:szCs w:val="28"/>
        </w:rPr>
        <w:br/>
        <w:t xml:space="preserve">Для перевода целого числа с основанием p в десятичное, обратимся к развернутой форме записи числа для позиционной системы </w:t>
      </w:r>
      <w:proofErr w:type="spellStart"/>
      <w:r w:rsidRPr="006C0E21">
        <w:rPr>
          <w:color w:val="000000"/>
          <w:sz w:val="28"/>
          <w:szCs w:val="28"/>
        </w:rPr>
        <w:t>счисле-ния</w:t>
      </w:r>
      <w:proofErr w:type="spellEnd"/>
      <w:r w:rsidRPr="006C0E21">
        <w:rPr>
          <w:color w:val="000000"/>
          <w:sz w:val="28"/>
          <w:szCs w:val="28"/>
        </w:rPr>
        <w:t>:</w:t>
      </w:r>
      <w:r w:rsidRPr="006C0E21">
        <w:rPr>
          <w:color w:val="000000"/>
          <w:sz w:val="28"/>
          <w:szCs w:val="28"/>
        </w:rPr>
        <w:br/>
      </w:r>
      <w:proofErr w:type="spellStart"/>
      <w:r w:rsidRPr="006C0E21">
        <w:rPr>
          <w:color w:val="000000"/>
          <w:sz w:val="28"/>
          <w:szCs w:val="28"/>
        </w:rPr>
        <w:t>An</w:t>
      </w:r>
      <w:proofErr w:type="spellEnd"/>
      <w:r w:rsidRPr="006C0E21">
        <w:rPr>
          <w:color w:val="000000"/>
          <w:sz w:val="28"/>
          <w:szCs w:val="28"/>
        </w:rPr>
        <w:t xml:space="preserve"> = an-1 ∙ pn-1 + an-2 ∙ pn-2 + ∙∙∙ + a0 ∙ p0</w:t>
      </w:r>
      <w:r w:rsidRPr="006C0E21">
        <w:rPr>
          <w:color w:val="000000"/>
          <w:sz w:val="28"/>
          <w:szCs w:val="28"/>
        </w:rPr>
        <w:br/>
        <w:t>1001</w:t>
      </w:r>
      <w:r w:rsidRPr="006C0E21">
        <w:rPr>
          <w:color w:val="000000"/>
          <w:sz w:val="28"/>
          <w:szCs w:val="28"/>
          <w:vertAlign w:val="subscript"/>
        </w:rPr>
        <w:t>12</w:t>
      </w:r>
      <w:r w:rsidRPr="006C0E21">
        <w:rPr>
          <w:color w:val="000000"/>
          <w:sz w:val="28"/>
          <w:szCs w:val="28"/>
        </w:rPr>
        <w:t>=1 ∙ 24 + 0 ∙ 23 + 0 ∙ 22 + 1 ∙ 21 + 1 ∙ 20 = 1 ∙ 16 + 0 ∙ 8 + 0 ∙ 4 + 1 ∙ 2 + 1 ∙ 1 = 16 + 0 + 0 + 2 + 1 = 1910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 xml:space="preserve">Чтобы перевести целое положительное десятичное число в </w:t>
      </w:r>
      <w:proofErr w:type="spellStart"/>
      <w:r w:rsidRPr="006C0E21">
        <w:rPr>
          <w:color w:val="000000"/>
          <w:sz w:val="28"/>
          <w:szCs w:val="28"/>
        </w:rPr>
        <w:t>систе-му</w:t>
      </w:r>
      <w:proofErr w:type="spellEnd"/>
      <w:r w:rsidRPr="006C0E21">
        <w:rPr>
          <w:color w:val="000000"/>
          <w:sz w:val="28"/>
          <w:szCs w:val="28"/>
        </w:rPr>
        <w:t xml:space="preserve"> счисления с другим основанием, нужно это число разделить на основание. Полученное частное снова разделить на основание, и дальше до тех пор, пока частное не </w:t>
      </w:r>
      <w:r w:rsidRPr="006C0E21">
        <w:rPr>
          <w:color w:val="000000"/>
          <w:sz w:val="28"/>
          <w:szCs w:val="28"/>
        </w:rPr>
        <w:lastRenderedPageBreak/>
        <w:t>окажется меньше основания.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7) Как выполнить перевод чисел из двоичной СС в восьмеричную и обратный перевод? Из двоичной СС в шестнадцатеричную и обратно? Приведите примеры</w:t>
      </w:r>
      <w:r w:rsidRPr="006C0E21">
        <w:rPr>
          <w:color w:val="000000"/>
          <w:sz w:val="28"/>
          <w:szCs w:val="28"/>
        </w:rPr>
        <w:br/>
        <w:t>Для перевода в восьмеричную систему нужно разбить двоичное число на группы по 3 цифры справа налево. В последней (самой левой) группе вместо недостающих цифр поставить слева нули. Заменить получен-</w:t>
      </w:r>
      <w:proofErr w:type="spellStart"/>
      <w:r w:rsidRPr="006C0E21">
        <w:rPr>
          <w:color w:val="000000"/>
          <w:sz w:val="28"/>
          <w:szCs w:val="28"/>
        </w:rPr>
        <w:t>ные</w:t>
      </w:r>
      <w:proofErr w:type="spellEnd"/>
      <w:r w:rsidRPr="006C0E21">
        <w:rPr>
          <w:color w:val="000000"/>
          <w:sz w:val="28"/>
          <w:szCs w:val="28"/>
        </w:rPr>
        <w:t xml:space="preserve"> группы(триады) на соответствующие цифры восьмеричной системы.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Обратный перевод:</w:t>
      </w:r>
      <w:r w:rsidRPr="006C0E21">
        <w:rPr>
          <w:color w:val="000000"/>
          <w:sz w:val="28"/>
          <w:szCs w:val="28"/>
        </w:rPr>
        <w:br/>
        <w:t>Каждую цифру исходного восьмеричного числа заменяется на соответствующие триады. Ведущие нули самой первой триады отбрасываются.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Перевод в 16-сс:</w:t>
      </w:r>
      <w:r w:rsidRPr="006C0E21">
        <w:rPr>
          <w:color w:val="000000"/>
          <w:sz w:val="28"/>
          <w:szCs w:val="28"/>
        </w:rPr>
        <w:br/>
        <w:t>Разбиваем число на группы по 4 цифры справа налево.</w:t>
      </w:r>
      <w:r w:rsidRPr="006C0E21">
        <w:rPr>
          <w:color w:val="000000"/>
          <w:sz w:val="28"/>
          <w:szCs w:val="28"/>
        </w:rPr>
        <w:br/>
        <w:t>Последнюю (левую) группу дополним при необходимости ведущими нуля-ми.</w:t>
      </w:r>
      <w:r w:rsidRPr="006C0E21">
        <w:rPr>
          <w:color w:val="000000"/>
          <w:sz w:val="28"/>
          <w:szCs w:val="28"/>
        </w:rPr>
        <w:br/>
        <w:t>Заменить полученные группы на соответствующие цифры шестнадцатеричной системы.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Обратный перевод:</w:t>
      </w:r>
      <w:r w:rsidRPr="006C0E21">
        <w:rPr>
          <w:color w:val="000000"/>
          <w:sz w:val="28"/>
          <w:szCs w:val="28"/>
        </w:rPr>
        <w:br/>
        <w:t>Каждую цифру исходного числа заменяется на соответствующие тетрады. Ведущие нули самой первой тетрады отбрасываются.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8) По каким правилам</w:t>
      </w:r>
    </w:p>
    <w:p w14:paraId="300358D8" w14:textId="219C5D33" w:rsidR="00555C02" w:rsidRPr="006C0E21" w:rsidRDefault="00555C02" w:rsidP="00555C02">
      <w:pPr>
        <w:pStyle w:val="im-mess"/>
        <w:numPr>
          <w:ilvl w:val="0"/>
          <w:numId w:val="48"/>
        </w:numPr>
        <w:shd w:val="clear" w:color="auto" w:fill="FFFFFF"/>
        <w:spacing w:before="0" w:beforeAutospacing="0" w:after="60" w:afterAutospacing="0" w:line="270" w:lineRule="atLeast"/>
        <w:ind w:left="60" w:right="60"/>
        <w:rPr>
          <w:color w:val="000000"/>
          <w:sz w:val="28"/>
          <w:szCs w:val="28"/>
        </w:rPr>
      </w:pPr>
      <w:r w:rsidRPr="006C0E21">
        <w:rPr>
          <w:color w:val="000000"/>
          <w:sz w:val="28"/>
          <w:szCs w:val="28"/>
        </w:rPr>
        <w:t>выполняется перевод из восьмеричной в шестнадцатеричную СС и наоборот? Приведите примеры.</w:t>
      </w:r>
      <w:r w:rsidRPr="006C0E21">
        <w:rPr>
          <w:color w:val="000000"/>
          <w:sz w:val="28"/>
          <w:szCs w:val="28"/>
        </w:rPr>
        <w:br/>
        <w:t>Перевести число в десятичную сс. А полученный ответ в шестнадцатеричную сс.</w:t>
      </w:r>
      <w:r w:rsidRPr="006C0E21">
        <w:rPr>
          <w:color w:val="000000"/>
          <w:sz w:val="28"/>
          <w:szCs w:val="28"/>
        </w:rPr>
        <w:br/>
        <w:t>3558=3 ∙ 82 + 5 ∙ 81 + 5 ∙ 80 = 3 ∙ 64 + 5 ∙ 8 + 5 ∙ 1 = 192 + 40 + 5 = 23710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3558=14D</w:t>
      </w:r>
      <w:r w:rsidRPr="006C0E21">
        <w:rPr>
          <w:color w:val="000000"/>
          <w:sz w:val="28"/>
          <w:szCs w:val="28"/>
          <w:vertAlign w:val="subscript"/>
        </w:rPr>
        <w:t>16</w:t>
      </w:r>
      <w:r w:rsidRPr="006C0E21">
        <w:rPr>
          <w:color w:val="000000"/>
          <w:sz w:val="28"/>
          <w:szCs w:val="28"/>
        </w:rPr>
        <w:br/>
        <w:t>Обратный перевод:</w:t>
      </w:r>
      <w:r w:rsidRPr="006C0E21">
        <w:rPr>
          <w:color w:val="000000"/>
          <w:sz w:val="28"/>
          <w:szCs w:val="28"/>
        </w:rPr>
        <w:br/>
        <w:t>1А316</w:t>
      </w:r>
      <w:r w:rsidRPr="006C0E21">
        <w:rPr>
          <w:color w:val="000000"/>
          <w:sz w:val="28"/>
          <w:szCs w:val="28"/>
          <w:vertAlign w:val="subscript"/>
        </w:rPr>
        <w:t>16</w:t>
      </w:r>
      <w:r w:rsidRPr="006C0E21">
        <w:rPr>
          <w:color w:val="000000"/>
          <w:sz w:val="28"/>
          <w:szCs w:val="28"/>
        </w:rPr>
        <w:t>=1 ∙ 164 + А ∙ 163 + 3 ∙ 162 + 1 ∙ 161 + 6 ∙ 160 = 1 ∙ 65536 + 10 ∙ 4096 + 3 ∙ 256 + 1 ∙ 16 + 6 ∙ 1 = 65536 + 40960 + 768 + 16 + 6 = 10728610</w:t>
      </w:r>
      <w:r w:rsidRPr="006C0E21">
        <w:rPr>
          <w:color w:val="000000"/>
          <w:sz w:val="28"/>
          <w:szCs w:val="28"/>
        </w:rPr>
        <w:br/>
      </w:r>
      <w:r w:rsidRPr="006C0E21">
        <w:rPr>
          <w:color w:val="000000"/>
          <w:sz w:val="28"/>
          <w:szCs w:val="28"/>
        </w:rPr>
        <w:br/>
        <w:t>1А31616 = 3214268</w:t>
      </w:r>
      <w:r w:rsidRPr="006C0E21">
        <w:rPr>
          <w:color w:val="000000"/>
          <w:sz w:val="28"/>
          <w:szCs w:val="28"/>
        </w:rPr>
        <w:br/>
        <w:t>9) 1 Килобайт = 1024 байт</w:t>
      </w:r>
      <w:r w:rsidRPr="006C0E21">
        <w:rPr>
          <w:color w:val="000000"/>
          <w:sz w:val="28"/>
          <w:szCs w:val="28"/>
        </w:rPr>
        <w:br/>
        <w:t>1 Мегабайт = 1024 Килобайт</w:t>
      </w:r>
      <w:r w:rsidRPr="006C0E21">
        <w:rPr>
          <w:color w:val="000000"/>
          <w:sz w:val="28"/>
          <w:szCs w:val="28"/>
        </w:rPr>
        <w:br/>
        <w:t>1 Гигабайт = 1024 Мегабайт</w:t>
      </w:r>
      <w:r w:rsidRPr="006C0E21">
        <w:rPr>
          <w:color w:val="000000"/>
          <w:sz w:val="28"/>
          <w:szCs w:val="28"/>
        </w:rPr>
        <w:br/>
        <w:t>1 Терабайт = 1024 Гигабайт</w:t>
      </w:r>
    </w:p>
    <w:p w14:paraId="56D18FF5" w14:textId="77777777" w:rsidR="00A076CC" w:rsidRPr="006C0E21" w:rsidRDefault="00A076CC" w:rsidP="005341A9">
      <w:pPr>
        <w:jc w:val="left"/>
        <w:rPr>
          <w:szCs w:val="28"/>
        </w:rPr>
      </w:pPr>
    </w:p>
    <w:p w14:paraId="408C9753" w14:textId="77777777" w:rsidR="00A470F9" w:rsidRPr="006C0E21" w:rsidRDefault="007014CD" w:rsidP="005341A9">
      <w:pPr>
        <w:pStyle w:val="1"/>
        <w:jc w:val="left"/>
        <w:rPr>
          <w:rFonts w:cs="Times New Roman"/>
          <w:sz w:val="28"/>
        </w:rPr>
      </w:pPr>
      <w:bookmarkStart w:id="5" w:name="_Toc95247344"/>
      <w:r w:rsidRPr="006C0E21">
        <w:rPr>
          <w:rFonts w:cs="Times New Roman"/>
          <w:sz w:val="28"/>
        </w:rPr>
        <w:lastRenderedPageBreak/>
        <w:t>Практическая работа 2. Представление чисел в памяти компьютера</w:t>
      </w:r>
      <w:bookmarkEnd w:id="5"/>
    </w:p>
    <w:p w14:paraId="6C962583" w14:textId="77777777" w:rsidR="00BF3118" w:rsidRPr="006C0E21" w:rsidRDefault="00BF3118" w:rsidP="005341A9">
      <w:pPr>
        <w:spacing w:line="240" w:lineRule="auto"/>
        <w:jc w:val="left"/>
        <w:rPr>
          <w:szCs w:val="28"/>
        </w:rPr>
      </w:pPr>
    </w:p>
    <w:p w14:paraId="572A150A" w14:textId="77777777" w:rsidR="00BF3118" w:rsidRPr="006C0E21" w:rsidRDefault="00BF3118" w:rsidP="005341A9">
      <w:pPr>
        <w:spacing w:line="240" w:lineRule="auto"/>
        <w:jc w:val="left"/>
        <w:rPr>
          <w:szCs w:val="28"/>
        </w:rPr>
      </w:pPr>
    </w:p>
    <w:p w14:paraId="0476039E" w14:textId="77777777" w:rsidR="00A470F9" w:rsidRPr="006C0E21" w:rsidRDefault="00A076CC" w:rsidP="005341A9">
      <w:pPr>
        <w:pStyle w:val="2"/>
        <w:jc w:val="left"/>
        <w:rPr>
          <w:rFonts w:cs="Times New Roman"/>
        </w:rPr>
      </w:pPr>
      <w:bookmarkStart w:id="6" w:name="_Toc95247345"/>
      <w:r w:rsidRPr="006C0E21">
        <w:rPr>
          <w:rFonts w:cs="Times New Roman"/>
        </w:rPr>
        <w:t>Представление целых положительных чисел</w:t>
      </w:r>
      <w:bookmarkEnd w:id="6"/>
    </w:p>
    <w:p w14:paraId="3E7575DA" w14:textId="77777777" w:rsidR="00A076CC" w:rsidRPr="006C0E21" w:rsidRDefault="00A076CC" w:rsidP="005341A9">
      <w:pPr>
        <w:pStyle w:val="3"/>
        <w:jc w:val="left"/>
        <w:rPr>
          <w:rFonts w:cs="Times New Roman"/>
          <w:szCs w:val="28"/>
        </w:rPr>
      </w:pPr>
      <w:bookmarkStart w:id="7" w:name="_Toc95247346"/>
      <w:r w:rsidRPr="006C0E21">
        <w:rPr>
          <w:rFonts w:cs="Times New Roman"/>
          <w:szCs w:val="28"/>
        </w:rPr>
        <w:t>Задания для самостоятельного выполнения</w:t>
      </w:r>
      <w:bookmarkEnd w:id="7"/>
    </w:p>
    <w:p w14:paraId="1948F5FE" w14:textId="4428C7B1" w:rsidR="001E1C6B" w:rsidRPr="006C0E21" w:rsidRDefault="001E1C6B" w:rsidP="00DE4557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>№1. Представьте следующие числа без знака в формате с фиксированной точкой в однобайтовой разрядной сетке</w:t>
      </w:r>
      <w:r w:rsidRPr="006C0E21">
        <w:rPr>
          <w:szCs w:val="28"/>
        </w:rPr>
        <w:t>:</w:t>
      </w:r>
    </w:p>
    <w:p w14:paraId="1F11C460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а)15</w:t>
      </w:r>
      <w:r w:rsidRPr="006C0E21">
        <w:rPr>
          <w:szCs w:val="28"/>
          <w:vertAlign w:val="subscript"/>
        </w:rPr>
        <w:t>10</w:t>
      </w:r>
    </w:p>
    <w:p w14:paraId="07A76C12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</w:t>
      </w:r>
      <w:r w:rsidRPr="006C0E21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854F7" w:rsidRPr="006C0E21" w14:paraId="78845F32" w14:textId="77777777" w:rsidTr="009854F7">
        <w:tc>
          <w:tcPr>
            <w:tcW w:w="1203" w:type="dxa"/>
          </w:tcPr>
          <w:p w14:paraId="05E06AC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1203" w:type="dxa"/>
          </w:tcPr>
          <w:p w14:paraId="0D6C5E9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1203" w:type="dxa"/>
          </w:tcPr>
          <w:p w14:paraId="1175464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1203" w:type="dxa"/>
          </w:tcPr>
          <w:p w14:paraId="5B151A6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1204" w:type="dxa"/>
          </w:tcPr>
          <w:p w14:paraId="53A3E09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1204" w:type="dxa"/>
          </w:tcPr>
          <w:p w14:paraId="50EC4A5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1204" w:type="dxa"/>
          </w:tcPr>
          <w:p w14:paraId="13ECAFA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7A1AFDB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4834FC18" w14:textId="77777777" w:rsidTr="009854F7">
        <w:tc>
          <w:tcPr>
            <w:tcW w:w="1203" w:type="dxa"/>
          </w:tcPr>
          <w:p w14:paraId="0944FBF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36834E3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665C1D6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76E18DB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4" w:type="dxa"/>
          </w:tcPr>
          <w:p w14:paraId="4606FC1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1501472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6D12C23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03B169D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7ADAFA99" w14:textId="77777777" w:rsidR="001E1C6B" w:rsidRPr="006C0E21" w:rsidRDefault="001E1C6B" w:rsidP="001E1C6B">
      <w:pPr>
        <w:jc w:val="left"/>
        <w:rPr>
          <w:szCs w:val="28"/>
        </w:rPr>
      </w:pPr>
    </w:p>
    <w:p w14:paraId="3DCCCC5F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б)30</w:t>
      </w:r>
      <w:r w:rsidRPr="002A1D22">
        <w:rPr>
          <w:szCs w:val="28"/>
          <w:vertAlign w:val="subscript"/>
        </w:rPr>
        <w:t>10</w:t>
      </w:r>
    </w:p>
    <w:p w14:paraId="74C93E09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30</w:t>
      </w:r>
      <w:r w:rsidRPr="002A1D22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11110</w:t>
      </w:r>
      <w:r w:rsidRPr="002A1D22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854F7" w:rsidRPr="006C0E21" w14:paraId="2C9B1E35" w14:textId="77777777" w:rsidTr="009854F7">
        <w:tc>
          <w:tcPr>
            <w:tcW w:w="1203" w:type="dxa"/>
          </w:tcPr>
          <w:p w14:paraId="0E1CD1B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1203" w:type="dxa"/>
          </w:tcPr>
          <w:p w14:paraId="02A675C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1203" w:type="dxa"/>
          </w:tcPr>
          <w:p w14:paraId="47014FC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1203" w:type="dxa"/>
          </w:tcPr>
          <w:p w14:paraId="185D474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1204" w:type="dxa"/>
          </w:tcPr>
          <w:p w14:paraId="4D84470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1204" w:type="dxa"/>
          </w:tcPr>
          <w:p w14:paraId="66A6E33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1204" w:type="dxa"/>
          </w:tcPr>
          <w:p w14:paraId="2B687E5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62C4A28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7988F3EA" w14:textId="77777777" w:rsidTr="009854F7">
        <w:tc>
          <w:tcPr>
            <w:tcW w:w="1203" w:type="dxa"/>
          </w:tcPr>
          <w:p w14:paraId="55E2ADF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7437FCD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22EAF15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1203" w:type="dxa"/>
          </w:tcPr>
          <w:p w14:paraId="2A3848A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4C4715A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5E16F80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32369D4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204" w:type="dxa"/>
          </w:tcPr>
          <w:p w14:paraId="743D94F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</w:tbl>
    <w:p w14:paraId="47EDBF12" w14:textId="77777777" w:rsidR="002A1D22" w:rsidRDefault="002A1D22" w:rsidP="00DE4557">
      <w:pPr>
        <w:jc w:val="left"/>
        <w:rPr>
          <w:b/>
          <w:bCs/>
          <w:szCs w:val="28"/>
        </w:rPr>
      </w:pPr>
    </w:p>
    <w:p w14:paraId="58B4CB23" w14:textId="70B76D6C" w:rsidR="001E1C6B" w:rsidRPr="006C0E21" w:rsidRDefault="001E1C6B" w:rsidP="00DE4557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>№2. Представьте следующие числа со знаком в двухбайтовой разрядной сетке в формате с фиксированной точкой.</w:t>
      </w:r>
    </w:p>
    <w:p w14:paraId="2AE1D442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а) +15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>,-15</w:t>
      </w:r>
      <w:r w:rsidRPr="006C0E21">
        <w:rPr>
          <w:szCs w:val="28"/>
          <w:vertAlign w:val="subscript"/>
        </w:rPr>
        <w:t>10</w:t>
      </w:r>
    </w:p>
    <w:p w14:paraId="3498B9F3" w14:textId="72BE962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 xml:space="preserve">         Переведем модуль числа в двоичную систему счисления15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</w:t>
      </w:r>
      <w:r w:rsidRPr="006C0E21">
        <w:rPr>
          <w:szCs w:val="28"/>
          <w:vertAlign w:val="subscript"/>
        </w:rPr>
        <w:t xml:space="preserve">2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6C0E21" w14:paraId="2DFB5626" w14:textId="77777777" w:rsidTr="009854F7">
        <w:tc>
          <w:tcPr>
            <w:tcW w:w="601" w:type="dxa"/>
          </w:tcPr>
          <w:p w14:paraId="16118F4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3AB394C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165F704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666359C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0C77855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60439CA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1CDE373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13F8424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36141BE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3C7E380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138C56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9F9DE3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1CF40C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16F590E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5C4A9A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4ACA32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10DE2FAC" w14:textId="77777777" w:rsidTr="009854F7">
        <w:tc>
          <w:tcPr>
            <w:tcW w:w="601" w:type="dxa"/>
          </w:tcPr>
          <w:p w14:paraId="1E24C0E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03083FC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6E824B3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178C6C1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11BFA3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95BB30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DEEF3B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308D4B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4D4493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F0A992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4A3426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636D7A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0FC465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9241AB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92138B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A89BB2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658A6764" w14:textId="77777777" w:rsidR="001E1C6B" w:rsidRPr="006C0E21" w:rsidRDefault="001E1C6B" w:rsidP="001E1C6B">
      <w:pPr>
        <w:jc w:val="left"/>
        <w:rPr>
          <w:szCs w:val="28"/>
        </w:rPr>
      </w:pPr>
    </w:p>
    <w:p w14:paraId="09AD4B96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-15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>;</w:t>
      </w:r>
    </w:p>
    <w:p w14:paraId="58396E51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Переведем модуль числа -15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в двоичную систему счисления:</w:t>
      </w:r>
    </w:p>
    <w:p w14:paraId="4ED5A350" w14:textId="6E6F7C94" w:rsidR="00DE4557" w:rsidRPr="006C0E21" w:rsidRDefault="001E1C6B" w:rsidP="00DE4557">
      <w:pPr>
        <w:jc w:val="left"/>
        <w:rPr>
          <w:szCs w:val="28"/>
          <w:vertAlign w:val="subscript"/>
        </w:rPr>
      </w:pPr>
      <w:r w:rsidRPr="006C0E21">
        <w:rPr>
          <w:szCs w:val="28"/>
        </w:rPr>
        <w:t>15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</w:t>
      </w:r>
      <w:r w:rsidRPr="006C0E21">
        <w:rPr>
          <w:szCs w:val="28"/>
          <w:vertAlign w:val="subscript"/>
        </w:rPr>
        <w:t xml:space="preserve">2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DE4557" w:rsidRPr="006C0E21" w14:paraId="0AF252ED" w14:textId="77777777" w:rsidTr="00DE4557">
        <w:tc>
          <w:tcPr>
            <w:tcW w:w="601" w:type="dxa"/>
          </w:tcPr>
          <w:p w14:paraId="7520747F" w14:textId="2A664BC0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79221568" w14:textId="4644074C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2B9C3EED" w14:textId="6B277D0D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2426E596" w14:textId="3261959B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03427D05" w14:textId="123898DB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28C2CDE8" w14:textId="3DD41339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546213C0" w14:textId="68323813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 xml:space="preserve">9 </w:t>
            </w:r>
          </w:p>
        </w:tc>
        <w:tc>
          <w:tcPr>
            <w:tcW w:w="602" w:type="dxa"/>
          </w:tcPr>
          <w:p w14:paraId="519C8EC1" w14:textId="699E1A66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7E1D726D" w14:textId="7167B1AA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4ABBCA84" w14:textId="3217B534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154FACE" w14:textId="528F5BD7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542663F0" w14:textId="60C319AD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FD4C361" w14:textId="37BCE222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00584E3D" w14:textId="643BF57C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56BE2026" w14:textId="6B458CA8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6E42F2A" w14:textId="6631F779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DE4557" w:rsidRPr="006C0E21" w14:paraId="16D59C04" w14:textId="77777777" w:rsidTr="00DE4557">
        <w:tc>
          <w:tcPr>
            <w:tcW w:w="601" w:type="dxa"/>
          </w:tcPr>
          <w:p w14:paraId="0D63FA75" w14:textId="25EFD345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F8C225C" w14:textId="7C88D0A2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E0F04AE" w14:textId="27B8DD80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31335836" w14:textId="7A163AB5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9CBD0A8" w14:textId="41D72F55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B1089FC" w14:textId="773FBA33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48A50EE" w14:textId="62D72D10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94F7FC5" w14:textId="73E8A66F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9E58315" w14:textId="3F45F88B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4E2804A" w14:textId="7A5CCF06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060718C" w14:textId="557F13E9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EF0D975" w14:textId="072BBFDE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8D32FEE" w14:textId="07E3B15F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E26972" w14:textId="09A7DD5B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0F405CC" w14:textId="4049AC2D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C8F0C3E" w14:textId="655F074C" w:rsidR="00DE4557" w:rsidRPr="006C0E21" w:rsidRDefault="00DE4557" w:rsidP="001E1C6B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6659A59F" w14:textId="77777777" w:rsidR="001E1C6B" w:rsidRPr="006C0E21" w:rsidRDefault="001E1C6B" w:rsidP="001E1C6B">
      <w:pPr>
        <w:jc w:val="left"/>
        <w:rPr>
          <w:szCs w:val="28"/>
        </w:rPr>
      </w:pPr>
    </w:p>
    <w:p w14:paraId="7ED9B4C0" w14:textId="3F2AF4CA" w:rsidR="001E1C6B" w:rsidRPr="006C0E21" w:rsidRDefault="001E1C6B" w:rsidP="002A1D22">
      <w:pPr>
        <w:jc w:val="left"/>
        <w:rPr>
          <w:szCs w:val="28"/>
        </w:rPr>
      </w:pPr>
      <w:r w:rsidRPr="006C0E21">
        <w:rPr>
          <w:szCs w:val="28"/>
        </w:rPr>
        <w:lastRenderedPageBreak/>
        <w:t>0000 0000 0000 1111 - прямой код ч</w:t>
      </w:r>
      <w:r w:rsidR="002A1D22">
        <w:rPr>
          <w:szCs w:val="28"/>
        </w:rPr>
        <w:t>исла.</w:t>
      </w:r>
    </w:p>
    <w:p w14:paraId="00F82A55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1111 1111 1111 0000 - обратный код.</w:t>
      </w:r>
    </w:p>
    <w:p w14:paraId="0812B2E9" w14:textId="159C593A" w:rsidR="001E1C6B" w:rsidRPr="006C0E21" w:rsidRDefault="001E1C6B" w:rsidP="002A1D22">
      <w:pPr>
        <w:jc w:val="left"/>
        <w:rPr>
          <w:szCs w:val="28"/>
        </w:rPr>
      </w:pPr>
      <w:r w:rsidRPr="006C0E21">
        <w:rPr>
          <w:szCs w:val="28"/>
        </w:rPr>
        <w:t xml:space="preserve">1111 1111 </w:t>
      </w:r>
      <w:r w:rsidR="002A1D22">
        <w:rPr>
          <w:szCs w:val="28"/>
        </w:rPr>
        <w:t>1111 0001 – дополнительный код.</w:t>
      </w:r>
    </w:p>
    <w:p w14:paraId="506649D8" w14:textId="77777777" w:rsidR="001E1C6B" w:rsidRPr="006C0E21" w:rsidRDefault="001E1C6B" w:rsidP="001E1C6B">
      <w:pPr>
        <w:jc w:val="left"/>
        <w:rPr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6C0E21" w14:paraId="2E485EC3" w14:textId="77777777" w:rsidTr="009854F7">
        <w:tc>
          <w:tcPr>
            <w:tcW w:w="601" w:type="dxa"/>
          </w:tcPr>
          <w:p w14:paraId="0639F65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78AD5D9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2DEB99A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42739AE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680B537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158D95C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73B7F12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72AC04D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4C41AC0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0E725EB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4A967B4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1FC4594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4605E26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6ACC817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429055A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631C46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1A478440" w14:textId="77777777" w:rsidTr="009854F7">
        <w:tc>
          <w:tcPr>
            <w:tcW w:w="601" w:type="dxa"/>
          </w:tcPr>
          <w:p w14:paraId="2968334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1D84463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7685BB5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0371B86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CBC042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3F964D4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9DE61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0191E33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4C6986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D1CF6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90EB73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5497FBD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5A65EA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3A89C87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2DC65F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C41257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01ED10E0" w14:textId="77777777" w:rsidR="001E1C6B" w:rsidRPr="006C0E21" w:rsidRDefault="001E1C6B" w:rsidP="001E1C6B">
      <w:pPr>
        <w:jc w:val="left"/>
        <w:rPr>
          <w:szCs w:val="28"/>
        </w:rPr>
      </w:pPr>
    </w:p>
    <w:p w14:paraId="7EAD027D" w14:textId="77777777" w:rsidR="001E1C6B" w:rsidRPr="006C0E21" w:rsidRDefault="001E1C6B" w:rsidP="001E1C6B">
      <w:pPr>
        <w:jc w:val="left"/>
        <w:rPr>
          <w:szCs w:val="28"/>
        </w:rPr>
      </w:pPr>
    </w:p>
    <w:p w14:paraId="4E45808E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б) +30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>,-30</w:t>
      </w:r>
      <w:r w:rsidRPr="006C0E21">
        <w:rPr>
          <w:szCs w:val="28"/>
          <w:vertAlign w:val="subscript"/>
        </w:rPr>
        <w:t>10</w:t>
      </w:r>
    </w:p>
    <w:p w14:paraId="5B619DD4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30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11110</w:t>
      </w:r>
      <w:r w:rsidRPr="006C0E21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6C0E21" w14:paraId="2B0472E5" w14:textId="77777777" w:rsidTr="009854F7">
        <w:tc>
          <w:tcPr>
            <w:tcW w:w="601" w:type="dxa"/>
          </w:tcPr>
          <w:p w14:paraId="1C5DC94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55001B1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001CEB5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707D779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1860E56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584D355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25037EA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121DB94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1959F45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2AFFB11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E3A2A2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08710A9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73B0219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470481E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12F9619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0422182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0E23E1F1" w14:textId="77777777" w:rsidTr="009854F7">
        <w:tc>
          <w:tcPr>
            <w:tcW w:w="601" w:type="dxa"/>
          </w:tcPr>
          <w:p w14:paraId="64B88AE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16B6170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629EA0E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7A90196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52A9F6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F32850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026C12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49CDAE7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2AA0FB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12B056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A7B135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EA2B38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2CEE23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5C9487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5ED2FE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7539FB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6FBA80FE" w14:textId="77777777" w:rsidR="001E1C6B" w:rsidRPr="006C0E21" w:rsidRDefault="001E1C6B" w:rsidP="001E1C6B">
      <w:pPr>
        <w:jc w:val="left"/>
        <w:rPr>
          <w:szCs w:val="28"/>
        </w:rPr>
      </w:pPr>
    </w:p>
    <w:p w14:paraId="60F391F9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-30</w:t>
      </w:r>
      <w:r w:rsidRPr="006C0E21">
        <w:rPr>
          <w:szCs w:val="28"/>
          <w:vertAlign w:val="subscript"/>
        </w:rPr>
        <w:t>10</w:t>
      </w:r>
    </w:p>
    <w:p w14:paraId="7B33E77A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Переведем модуль числа -3010 в двоичную систему счисления:</w:t>
      </w:r>
    </w:p>
    <w:p w14:paraId="1144345A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30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11110</w:t>
      </w:r>
      <w:r w:rsidRPr="006C0E21">
        <w:rPr>
          <w:szCs w:val="28"/>
          <w:vertAlign w:val="subscript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6C0E21" w14:paraId="25809D16" w14:textId="77777777" w:rsidTr="009854F7">
        <w:tc>
          <w:tcPr>
            <w:tcW w:w="601" w:type="dxa"/>
          </w:tcPr>
          <w:p w14:paraId="118AD55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162609C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4C50BA4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50062F9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185CCE3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3B5FA7F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5FBC5B7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580ECEA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4B1AF3B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6404E13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2A41C39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37FA51C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1920F14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1FD5E9E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C7BB92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17A223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0B9BE961" w14:textId="77777777" w:rsidTr="009854F7">
        <w:tc>
          <w:tcPr>
            <w:tcW w:w="601" w:type="dxa"/>
          </w:tcPr>
          <w:p w14:paraId="5217126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5A2B041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3F47CE8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1" w:type="dxa"/>
          </w:tcPr>
          <w:p w14:paraId="40CBD0E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61A64B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D97AEA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5F14308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495BE0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FA7BB0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00BDF28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20CE9E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1474F3E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65BD5C0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C80C489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300964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92322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3509333B" w14:textId="77777777" w:rsidR="001E1C6B" w:rsidRPr="006C0E21" w:rsidRDefault="001E1C6B" w:rsidP="001E1C6B">
      <w:pPr>
        <w:jc w:val="left"/>
        <w:rPr>
          <w:szCs w:val="28"/>
        </w:rPr>
      </w:pPr>
    </w:p>
    <w:p w14:paraId="3CFF3610" w14:textId="39D251CC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 xml:space="preserve">0000 0000 0000 1111 - прямой код числа.  </w:t>
      </w:r>
    </w:p>
    <w:p w14:paraId="4BE03619" w14:textId="77777777" w:rsidR="001E1C6B" w:rsidRPr="006C0E21" w:rsidRDefault="001E1C6B" w:rsidP="001E1C6B">
      <w:pPr>
        <w:jc w:val="left"/>
        <w:rPr>
          <w:szCs w:val="28"/>
        </w:rPr>
      </w:pPr>
      <w:r w:rsidRPr="006C0E21">
        <w:rPr>
          <w:szCs w:val="28"/>
        </w:rPr>
        <w:t>1111 1111 1111 0000 - обратный код.</w:t>
      </w:r>
    </w:p>
    <w:p w14:paraId="3267E852" w14:textId="575D7A76" w:rsidR="001E1C6B" w:rsidRPr="006C0E21" w:rsidRDefault="001E1C6B" w:rsidP="002A1D22">
      <w:pPr>
        <w:jc w:val="left"/>
        <w:rPr>
          <w:szCs w:val="28"/>
        </w:rPr>
      </w:pPr>
      <w:r w:rsidRPr="006C0E21">
        <w:rPr>
          <w:szCs w:val="28"/>
        </w:rPr>
        <w:t xml:space="preserve">1111 1111 1111 </w:t>
      </w:r>
      <w:r w:rsidR="002A1D22">
        <w:rPr>
          <w:szCs w:val="28"/>
        </w:rPr>
        <w:t>0001 - д</w:t>
      </w:r>
      <w:r w:rsidR="002A1D22" w:rsidRPr="006C0E21">
        <w:rPr>
          <w:szCs w:val="28"/>
        </w:rPr>
        <w:t>ополнительный код числа</w:t>
      </w:r>
      <w:r w:rsidR="002A1D22">
        <w:rPr>
          <w:szCs w:val="28"/>
          <w:lang w:val="en-US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9854F7" w:rsidRPr="006C0E21" w14:paraId="11BFF3AD" w14:textId="77777777" w:rsidTr="009854F7">
        <w:tc>
          <w:tcPr>
            <w:tcW w:w="601" w:type="dxa"/>
          </w:tcPr>
          <w:p w14:paraId="3977BAD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4146A83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14</w:t>
            </w:r>
          </w:p>
        </w:tc>
        <w:tc>
          <w:tcPr>
            <w:tcW w:w="601" w:type="dxa"/>
          </w:tcPr>
          <w:p w14:paraId="4EAEFF1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13</w:t>
            </w:r>
          </w:p>
        </w:tc>
        <w:tc>
          <w:tcPr>
            <w:tcW w:w="601" w:type="dxa"/>
          </w:tcPr>
          <w:p w14:paraId="2A7E1F4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12</w:t>
            </w:r>
          </w:p>
        </w:tc>
        <w:tc>
          <w:tcPr>
            <w:tcW w:w="602" w:type="dxa"/>
          </w:tcPr>
          <w:p w14:paraId="4381D60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</w:t>
            </w:r>
          </w:p>
        </w:tc>
        <w:tc>
          <w:tcPr>
            <w:tcW w:w="602" w:type="dxa"/>
          </w:tcPr>
          <w:p w14:paraId="66FCCD7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</w:t>
            </w:r>
          </w:p>
        </w:tc>
        <w:tc>
          <w:tcPr>
            <w:tcW w:w="602" w:type="dxa"/>
          </w:tcPr>
          <w:p w14:paraId="0B624E68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9</w:t>
            </w:r>
          </w:p>
        </w:tc>
        <w:tc>
          <w:tcPr>
            <w:tcW w:w="602" w:type="dxa"/>
          </w:tcPr>
          <w:p w14:paraId="5566A3E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8</w:t>
            </w:r>
          </w:p>
        </w:tc>
        <w:tc>
          <w:tcPr>
            <w:tcW w:w="602" w:type="dxa"/>
          </w:tcPr>
          <w:p w14:paraId="5DAAB0A1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7</w:t>
            </w:r>
          </w:p>
        </w:tc>
        <w:tc>
          <w:tcPr>
            <w:tcW w:w="602" w:type="dxa"/>
          </w:tcPr>
          <w:p w14:paraId="7846F6E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6</w:t>
            </w:r>
          </w:p>
        </w:tc>
        <w:tc>
          <w:tcPr>
            <w:tcW w:w="602" w:type="dxa"/>
          </w:tcPr>
          <w:p w14:paraId="557B5476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5</w:t>
            </w:r>
          </w:p>
        </w:tc>
        <w:tc>
          <w:tcPr>
            <w:tcW w:w="602" w:type="dxa"/>
          </w:tcPr>
          <w:p w14:paraId="77640A9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4</w:t>
            </w:r>
          </w:p>
        </w:tc>
        <w:tc>
          <w:tcPr>
            <w:tcW w:w="602" w:type="dxa"/>
          </w:tcPr>
          <w:p w14:paraId="53F7D10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</w:t>
            </w:r>
          </w:p>
        </w:tc>
        <w:tc>
          <w:tcPr>
            <w:tcW w:w="602" w:type="dxa"/>
          </w:tcPr>
          <w:p w14:paraId="651B933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</w:t>
            </w:r>
          </w:p>
        </w:tc>
        <w:tc>
          <w:tcPr>
            <w:tcW w:w="602" w:type="dxa"/>
          </w:tcPr>
          <w:p w14:paraId="6DEADD3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634C6E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  <w:tr w:rsidR="009854F7" w:rsidRPr="006C0E21" w14:paraId="51102215" w14:textId="77777777" w:rsidTr="009854F7">
        <w:tc>
          <w:tcPr>
            <w:tcW w:w="601" w:type="dxa"/>
          </w:tcPr>
          <w:p w14:paraId="0BF3E03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25ED191D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13E9286F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1" w:type="dxa"/>
          </w:tcPr>
          <w:p w14:paraId="72C0D4F5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6AB6A26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B813CBB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803C0AE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330398AC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2C04C09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D5C82D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71138DB3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162FFCF2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602" w:type="dxa"/>
          </w:tcPr>
          <w:p w14:paraId="4A079F9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21813460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4C31147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  <w:tc>
          <w:tcPr>
            <w:tcW w:w="602" w:type="dxa"/>
          </w:tcPr>
          <w:p w14:paraId="7A7AB8CA" w14:textId="77777777" w:rsidR="009854F7" w:rsidRPr="006C0E21" w:rsidRDefault="009854F7" w:rsidP="00DE4557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</w:tr>
    </w:tbl>
    <w:p w14:paraId="4842E0B3" w14:textId="5B6F7691" w:rsidR="00A076CC" w:rsidRPr="006C0E21" w:rsidRDefault="00A076CC" w:rsidP="005341A9">
      <w:pPr>
        <w:pStyle w:val="3"/>
        <w:jc w:val="left"/>
        <w:rPr>
          <w:rFonts w:cs="Times New Roman"/>
          <w:szCs w:val="28"/>
        </w:rPr>
      </w:pPr>
      <w:bookmarkStart w:id="8" w:name="_Toc95247347"/>
      <w:r w:rsidRPr="006C0E21">
        <w:rPr>
          <w:rFonts w:cs="Times New Roman"/>
          <w:szCs w:val="28"/>
        </w:rPr>
        <w:t xml:space="preserve">Индивидуальные задания (Вариант № </w:t>
      </w:r>
      <w:r w:rsidR="00DE4557" w:rsidRPr="006C0E21">
        <w:rPr>
          <w:rFonts w:cs="Times New Roman"/>
          <w:szCs w:val="28"/>
        </w:rPr>
        <w:t>11</w:t>
      </w:r>
      <w:r w:rsidRPr="006C0E21">
        <w:rPr>
          <w:rFonts w:cs="Times New Roman"/>
          <w:szCs w:val="28"/>
        </w:rPr>
        <w:t>)</w:t>
      </w:r>
      <w:bookmarkEnd w:id="8"/>
    </w:p>
    <w:p w14:paraId="48B31D80" w14:textId="77777777" w:rsidR="00BF3118" w:rsidRPr="006C0E21" w:rsidRDefault="00BF3118" w:rsidP="005341A9">
      <w:pPr>
        <w:spacing w:line="240" w:lineRule="auto"/>
        <w:jc w:val="left"/>
        <w:rPr>
          <w:szCs w:val="28"/>
        </w:rPr>
      </w:pPr>
    </w:p>
    <w:p w14:paraId="0B18BA1A" w14:textId="12DAA5BE" w:rsidR="00DE77D8" w:rsidRPr="00DE77D8" w:rsidRDefault="007014CD" w:rsidP="00DE77D8">
      <w:pPr>
        <w:pStyle w:val="2"/>
        <w:jc w:val="left"/>
        <w:rPr>
          <w:rFonts w:cs="Times New Roman"/>
          <w:color w:val="000000"/>
        </w:rPr>
      </w:pPr>
      <w:bookmarkStart w:id="9" w:name="_Toc95247348"/>
      <w:r w:rsidRPr="006C0E21">
        <w:rPr>
          <w:rFonts w:cs="Times New Roman"/>
          <w:color w:val="000000"/>
        </w:rPr>
        <w:lastRenderedPageBreak/>
        <w:t>Кодирование вещественных чисел</w:t>
      </w:r>
      <w:bookmarkEnd w:id="9"/>
    </w:p>
    <w:p w14:paraId="02E178F4" w14:textId="7FBB8083" w:rsidR="007014CD" w:rsidRDefault="007014CD" w:rsidP="005341A9">
      <w:pPr>
        <w:pStyle w:val="3"/>
        <w:jc w:val="left"/>
        <w:rPr>
          <w:rFonts w:cs="Times New Roman"/>
          <w:szCs w:val="28"/>
        </w:rPr>
      </w:pPr>
      <w:bookmarkStart w:id="10" w:name="_Toc95247349"/>
      <w:r w:rsidRPr="006C0E21">
        <w:rPr>
          <w:rFonts w:cs="Times New Roman"/>
          <w:szCs w:val="28"/>
        </w:rPr>
        <w:t>Задания для самостоятельного выполнения</w:t>
      </w:r>
      <w:bookmarkEnd w:id="10"/>
    </w:p>
    <w:p w14:paraId="3CB86701" w14:textId="77777777" w:rsidR="00DE77D8" w:rsidRPr="006C0E21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>№ 1. Представить вещественное число в нормализованной форме с плавающей точкой в десятичной системе счисления.</w:t>
      </w:r>
    </w:p>
    <w:p w14:paraId="09547552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0,005089</w:t>
      </w:r>
    </w:p>
    <w:p w14:paraId="08258A1B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0,005089 = 5,0890000*10</w:t>
      </w:r>
      <w:r w:rsidRPr="006C0E21">
        <w:rPr>
          <w:szCs w:val="28"/>
          <w:vertAlign w:val="superscript"/>
        </w:rPr>
        <w:t>3</w:t>
      </w:r>
    </w:p>
    <w:p w14:paraId="232FF3F2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2) 1234,0456 </w:t>
      </w:r>
    </w:p>
    <w:p w14:paraId="01AE3EFE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1234,0456 = 1,2340456*10</w:t>
      </w:r>
      <w:r w:rsidRPr="006C0E21">
        <w:rPr>
          <w:szCs w:val="28"/>
          <w:vertAlign w:val="superscript"/>
        </w:rPr>
        <w:t>3</w:t>
      </w:r>
      <w:r w:rsidRPr="006C0E21">
        <w:rPr>
          <w:szCs w:val="28"/>
        </w:rPr>
        <w:t xml:space="preserve"> </w:t>
      </w:r>
    </w:p>
    <w:p w14:paraId="14B352F8" w14:textId="77777777" w:rsidR="00DE77D8" w:rsidRPr="00763771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 xml:space="preserve">№ 2. </w:t>
      </w:r>
      <w:r w:rsidRPr="00763771">
        <w:rPr>
          <w:b/>
          <w:bCs/>
          <w:szCs w:val="28"/>
        </w:rPr>
        <w:t xml:space="preserve">Для представления вещественного числа отводится 2 байта. Порядок занимает 7 </w:t>
      </w:r>
      <w:r w:rsidRPr="00763771">
        <w:rPr>
          <w:b/>
          <w:szCs w:val="28"/>
        </w:rPr>
        <w:t>бит. Сколько различных вещественных чисел точно представимы в памяти такого компьютера?</w:t>
      </w:r>
    </w:p>
    <w:p w14:paraId="3E82AC84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Количество вещественных чисел, точно представимых в памяти компьютера, </w:t>
      </w:r>
    </w:p>
    <w:p w14:paraId="36212C2E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вычисляется по формуле: N = 2t*(U –L + 1) + 1</w:t>
      </w:r>
    </w:p>
    <w:p w14:paraId="31A8AD97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Для рассмотренного нами варианта t=9 (16 разрядов всего, 7-машинный порядок, </w:t>
      </w:r>
    </w:p>
    <w:p w14:paraId="2F183B45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16–7=9), U=31, L= - 32 получается:</w:t>
      </w:r>
    </w:p>
    <w:p w14:paraId="4FA68F7F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 N = N = 29*(31 + 32 + 1) + 1 =512×64 +1=32769</w:t>
      </w:r>
    </w:p>
    <w:p w14:paraId="43DBD547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Ответ: 32769</w:t>
      </w:r>
    </w:p>
    <w:p w14:paraId="6391CBF9" w14:textId="77777777" w:rsidR="00DE77D8" w:rsidRPr="00763771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 xml:space="preserve">№ 3. Для представления вещественного числа отводится 8 байт. Порядок занимает 11 </w:t>
      </w:r>
      <w:r w:rsidRPr="00763771">
        <w:rPr>
          <w:b/>
          <w:szCs w:val="28"/>
        </w:rPr>
        <w:t>бит. Сколько значащих цифр будет содержать двоичная мантисса?</w:t>
      </w:r>
    </w:p>
    <w:p w14:paraId="6B4AFEB9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Число занимает 64 разряда, из них 11 разрядов на машинный порядок, значит, на знак </w:t>
      </w:r>
    </w:p>
    <w:p w14:paraId="371AF54B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числа и мантиссу отводится 64 -11 =53 бит, на мантиссу 52 бита.</w:t>
      </w:r>
    </w:p>
    <w:p w14:paraId="20412247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Ответ: 52 бита</w:t>
      </w:r>
    </w:p>
    <w:p w14:paraId="7DCCC412" w14:textId="77777777" w:rsidR="00DE77D8" w:rsidRPr="00763771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 xml:space="preserve">№ 4. Минимальное значение математического порядка в десятичной системе </w:t>
      </w:r>
      <w:r w:rsidRPr="00763771">
        <w:rPr>
          <w:b/>
          <w:szCs w:val="28"/>
        </w:rPr>
        <w:t>счисления равно (-1024). Чему равно смещение?</w:t>
      </w:r>
    </w:p>
    <w:p w14:paraId="338AF547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Связь между машинным порядком (</w:t>
      </w:r>
      <w:proofErr w:type="spellStart"/>
      <w:r w:rsidRPr="006C0E21">
        <w:rPr>
          <w:szCs w:val="28"/>
        </w:rPr>
        <w:t>Мр</w:t>
      </w:r>
      <w:proofErr w:type="spellEnd"/>
      <w:r w:rsidRPr="006C0E21">
        <w:rPr>
          <w:szCs w:val="28"/>
        </w:rPr>
        <w:t xml:space="preserve">) и математическим (р) в рассматриваемом случае выражается формулой: </w:t>
      </w:r>
      <w:proofErr w:type="spellStart"/>
      <w:r w:rsidRPr="006C0E21">
        <w:rPr>
          <w:szCs w:val="28"/>
        </w:rPr>
        <w:t>Мр</w:t>
      </w:r>
      <w:proofErr w:type="spellEnd"/>
      <w:r w:rsidRPr="006C0E21">
        <w:rPr>
          <w:szCs w:val="28"/>
        </w:rPr>
        <w:t xml:space="preserve"> = р + 64</w:t>
      </w:r>
    </w:p>
    <w:p w14:paraId="74F07FAE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lastRenderedPageBreak/>
        <w:t xml:space="preserve">В данной задаче минимальное значение математического порядка в десятичной </w:t>
      </w:r>
    </w:p>
    <w:p w14:paraId="495F1CB6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системе счисления равно –1024, следовательно, и смещение будет равно 1024.</w:t>
      </w:r>
    </w:p>
    <w:p w14:paraId="60DD5E89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Ответ: 1024</w:t>
      </w:r>
    </w:p>
    <w:p w14:paraId="2780A79B" w14:textId="77777777" w:rsidR="00DE77D8" w:rsidRPr="006C0E21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>№ 5. Получить шестнадцатеричную форму внутреннего представления отрицательного числа -123,125 в формате с плавающей точкой в 4-х байтовой ячейке.</w:t>
      </w:r>
    </w:p>
    <w:p w14:paraId="0DAAA620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12310 = 11110112     0,12510 = 0,0012 </w:t>
      </w:r>
    </w:p>
    <w:p w14:paraId="66B3D1AB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123,12510 =1111011, 001000000000000002 (4 байта–32 разряда, 1 байт на знак и </w:t>
      </w:r>
    </w:p>
    <w:p w14:paraId="1B7F883B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порядок, 3 байта или 24 бита на мантиссу)</w:t>
      </w:r>
    </w:p>
    <w:p w14:paraId="069A039F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В форме нормализованного двоичного числа с плавающей запятой: </w:t>
      </w:r>
    </w:p>
    <w:p w14:paraId="5D89A97A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0,111101100100000000000000×102111(1112=710)</w:t>
      </w:r>
    </w:p>
    <w:p w14:paraId="05378870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 Вычислим машинный порядок в двоичной системе счисления: </w:t>
      </w:r>
    </w:p>
    <w:p w14:paraId="3E79DF5E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 xml:space="preserve">Мр2= р2+ 100 00002= 1112+ 100 00002 = 10001112 </w:t>
      </w:r>
    </w:p>
    <w:p w14:paraId="647AF934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Запишем представление числа в 4-х байтовой ячейке памяти с учетом знака числа: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77D8" w:rsidRPr="006C0E21" w14:paraId="10B409AB" w14:textId="77777777" w:rsidTr="006C79BF">
        <w:tc>
          <w:tcPr>
            <w:tcW w:w="1925" w:type="dxa"/>
          </w:tcPr>
          <w:p w14:paraId="5CB73AD9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</w:t>
            </w:r>
          </w:p>
        </w:tc>
        <w:tc>
          <w:tcPr>
            <w:tcW w:w="1925" w:type="dxa"/>
          </w:tcPr>
          <w:p w14:paraId="7C597371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1000111</w:t>
            </w:r>
          </w:p>
        </w:tc>
        <w:tc>
          <w:tcPr>
            <w:tcW w:w="1926" w:type="dxa"/>
          </w:tcPr>
          <w:p w14:paraId="0EAEA360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11110110</w:t>
            </w:r>
          </w:p>
        </w:tc>
        <w:tc>
          <w:tcPr>
            <w:tcW w:w="1926" w:type="dxa"/>
          </w:tcPr>
          <w:p w14:paraId="5CBE4DF3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01000000</w:t>
            </w:r>
          </w:p>
        </w:tc>
        <w:tc>
          <w:tcPr>
            <w:tcW w:w="1926" w:type="dxa"/>
          </w:tcPr>
          <w:p w14:paraId="0BC14656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00000000</w:t>
            </w:r>
          </w:p>
        </w:tc>
      </w:tr>
      <w:tr w:rsidR="00DE77D8" w:rsidRPr="006C0E21" w14:paraId="602E8868" w14:textId="77777777" w:rsidTr="006C79BF">
        <w:tc>
          <w:tcPr>
            <w:tcW w:w="1925" w:type="dxa"/>
          </w:tcPr>
          <w:p w14:paraId="65E38FFA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31</w:t>
            </w:r>
          </w:p>
        </w:tc>
        <w:tc>
          <w:tcPr>
            <w:tcW w:w="1925" w:type="dxa"/>
          </w:tcPr>
          <w:p w14:paraId="66176620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 xml:space="preserve">24 </w:t>
            </w:r>
          </w:p>
        </w:tc>
        <w:tc>
          <w:tcPr>
            <w:tcW w:w="1926" w:type="dxa"/>
          </w:tcPr>
          <w:p w14:paraId="2AB5C094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23</w:t>
            </w:r>
          </w:p>
        </w:tc>
        <w:tc>
          <w:tcPr>
            <w:tcW w:w="1926" w:type="dxa"/>
          </w:tcPr>
          <w:p w14:paraId="19A9B746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1926" w:type="dxa"/>
          </w:tcPr>
          <w:p w14:paraId="1EE8B32D" w14:textId="77777777" w:rsidR="00DE77D8" w:rsidRPr="006C0E21" w:rsidRDefault="00DE77D8" w:rsidP="006C79BF">
            <w:pPr>
              <w:ind w:firstLine="0"/>
              <w:jc w:val="left"/>
              <w:rPr>
                <w:szCs w:val="28"/>
              </w:rPr>
            </w:pPr>
            <w:r w:rsidRPr="006C0E21">
              <w:rPr>
                <w:szCs w:val="28"/>
              </w:rPr>
              <w:t>0</w:t>
            </w:r>
          </w:p>
        </w:tc>
      </w:tr>
    </w:tbl>
    <w:p w14:paraId="7433ED6C" w14:textId="77777777" w:rsidR="00DE77D8" w:rsidRPr="006C0E21" w:rsidRDefault="00DE77D8" w:rsidP="00DE77D8">
      <w:pPr>
        <w:jc w:val="left"/>
        <w:rPr>
          <w:szCs w:val="28"/>
        </w:rPr>
      </w:pPr>
    </w:p>
    <w:p w14:paraId="07283ACE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Шестнадцатеричная форма: С7F64000</w:t>
      </w:r>
    </w:p>
    <w:p w14:paraId="2D6499F9" w14:textId="77777777" w:rsidR="00DE77D8" w:rsidRPr="006C0E21" w:rsidRDefault="00DE77D8" w:rsidP="00DE77D8">
      <w:pPr>
        <w:jc w:val="left"/>
        <w:rPr>
          <w:szCs w:val="28"/>
        </w:rPr>
      </w:pPr>
    </w:p>
    <w:p w14:paraId="0773B496" w14:textId="77777777" w:rsidR="00DE77D8" w:rsidRPr="00DE77D8" w:rsidRDefault="00DE77D8" w:rsidP="00DE77D8">
      <w:pPr>
        <w:jc w:val="left"/>
        <w:rPr>
          <w:b/>
          <w:bCs/>
          <w:szCs w:val="28"/>
        </w:rPr>
      </w:pPr>
      <w:r w:rsidRPr="006C0E21">
        <w:rPr>
          <w:b/>
          <w:bCs/>
          <w:szCs w:val="28"/>
        </w:rPr>
        <w:t>№ 6. Представьте следующие числа в формате с плавающей точкой и нормализованной мантиссой</w:t>
      </w:r>
      <w:r w:rsidRPr="006C0E21">
        <w:rPr>
          <w:szCs w:val="28"/>
        </w:rPr>
        <w:t>:</w:t>
      </w:r>
    </w:p>
    <w:p w14:paraId="7CE38AC5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а) 0,001289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0,1289*10-2, 0,1289- нормализованная мантисса</w:t>
      </w:r>
    </w:p>
    <w:p w14:paraId="404FB52E" w14:textId="77777777" w:rsidR="00DE77D8" w:rsidRPr="006C0E21" w:rsidRDefault="00DE77D8" w:rsidP="00DE77D8">
      <w:pPr>
        <w:ind w:firstLine="0"/>
        <w:jc w:val="left"/>
        <w:rPr>
          <w:szCs w:val="28"/>
        </w:rPr>
      </w:pPr>
      <w:r w:rsidRPr="006C0E21">
        <w:rPr>
          <w:szCs w:val="28"/>
        </w:rPr>
        <w:t xml:space="preserve">          б) 987,2301</w:t>
      </w:r>
      <w:r w:rsidRPr="006C0E21">
        <w:rPr>
          <w:szCs w:val="28"/>
          <w:vertAlign w:val="subscript"/>
        </w:rPr>
        <w:t>10</w:t>
      </w:r>
      <w:r w:rsidRPr="006C0E21">
        <w:rPr>
          <w:szCs w:val="28"/>
        </w:rPr>
        <w:t xml:space="preserve"> = 0,9872301*103, 0,9872301- нормализованная мантисса, </w:t>
      </w:r>
    </w:p>
    <w:p w14:paraId="4CE68B3D" w14:textId="77777777" w:rsidR="00DE77D8" w:rsidRPr="006C0E21" w:rsidRDefault="00DE77D8" w:rsidP="00DE77D8">
      <w:pPr>
        <w:ind w:firstLine="0"/>
        <w:jc w:val="left"/>
        <w:rPr>
          <w:szCs w:val="28"/>
        </w:rPr>
      </w:pPr>
      <w:r w:rsidRPr="006C0E21">
        <w:rPr>
          <w:szCs w:val="28"/>
        </w:rPr>
        <w:t xml:space="preserve">          в) 0,01011</w:t>
      </w:r>
      <w:r w:rsidRPr="006C0E21">
        <w:rPr>
          <w:szCs w:val="28"/>
          <w:vertAlign w:val="subscript"/>
        </w:rPr>
        <w:t>2</w:t>
      </w:r>
      <w:r w:rsidRPr="006C0E21">
        <w:rPr>
          <w:szCs w:val="28"/>
        </w:rPr>
        <w:t xml:space="preserve"> = 0,1011*10</w:t>
      </w:r>
      <w:r>
        <w:rPr>
          <w:szCs w:val="28"/>
          <w:vertAlign w:val="superscript"/>
        </w:rPr>
        <w:t>-1</w:t>
      </w:r>
      <w:r w:rsidRPr="006C0E21">
        <w:rPr>
          <w:szCs w:val="28"/>
        </w:rPr>
        <w:t>, 0,1011- нормализованная мантисса,</w:t>
      </w:r>
    </w:p>
    <w:p w14:paraId="437881B8" w14:textId="77777777" w:rsidR="00DE77D8" w:rsidRPr="006C0E21" w:rsidRDefault="00DE77D8" w:rsidP="00DE77D8">
      <w:pPr>
        <w:jc w:val="left"/>
        <w:rPr>
          <w:szCs w:val="28"/>
        </w:rPr>
      </w:pPr>
      <w:r w:rsidRPr="006C0E21">
        <w:rPr>
          <w:szCs w:val="28"/>
        </w:rPr>
        <w:t>г) 1101,0011</w:t>
      </w:r>
      <w:r w:rsidRPr="006C0E21">
        <w:rPr>
          <w:szCs w:val="28"/>
          <w:vertAlign w:val="subscript"/>
        </w:rPr>
        <w:t>2</w:t>
      </w:r>
      <w:r w:rsidRPr="006C0E21">
        <w:rPr>
          <w:szCs w:val="28"/>
        </w:rPr>
        <w:t xml:space="preserve"> = 0,11010011*10</w:t>
      </w:r>
      <w:r w:rsidRPr="00DE77D8">
        <w:rPr>
          <w:szCs w:val="28"/>
          <w:vertAlign w:val="superscript"/>
        </w:rPr>
        <w:t>100</w:t>
      </w:r>
      <w:r w:rsidRPr="006C0E21">
        <w:rPr>
          <w:szCs w:val="28"/>
        </w:rPr>
        <w:t>, 0,11010011- нормализованная мантисса.</w:t>
      </w:r>
    </w:p>
    <w:p w14:paraId="01155287" w14:textId="77777777" w:rsidR="00DE77D8" w:rsidRPr="006C0E21" w:rsidRDefault="00DE77D8" w:rsidP="00DE77D8">
      <w:pPr>
        <w:jc w:val="left"/>
        <w:rPr>
          <w:b/>
          <w:bCs/>
          <w:szCs w:val="28"/>
        </w:rPr>
      </w:pPr>
      <w:r w:rsidRPr="006C0E21">
        <w:rPr>
          <w:szCs w:val="28"/>
        </w:rPr>
        <w:lastRenderedPageBreak/>
        <w:t xml:space="preserve">    </w:t>
      </w:r>
      <w:r w:rsidRPr="006C0E21">
        <w:rPr>
          <w:b/>
          <w:bCs/>
          <w:szCs w:val="28"/>
        </w:rPr>
        <w:t xml:space="preserve">№7. Представьте двоичные числа из задачи №6 в четырехбайтовой разрядной сетке. </w:t>
      </w:r>
    </w:p>
    <w:p w14:paraId="2A0BC0FD" w14:textId="77777777" w:rsidR="00DE77D8" w:rsidRPr="006C0E21" w:rsidRDefault="00DE77D8" w:rsidP="00DE77D8">
      <w:pPr>
        <w:jc w:val="left"/>
        <w:rPr>
          <w:szCs w:val="28"/>
        </w:rPr>
      </w:pPr>
      <w:r>
        <w:rPr>
          <w:szCs w:val="28"/>
        </w:rPr>
        <w:t xml:space="preserve">      </w:t>
      </w:r>
      <w:r w:rsidRPr="006C0E21">
        <w:rPr>
          <w:szCs w:val="28"/>
        </w:rPr>
        <w:t>0,01011</w:t>
      </w:r>
      <w:r>
        <w:rPr>
          <w:szCs w:val="28"/>
        </w:rPr>
        <w:t>*10</w:t>
      </w:r>
      <w:r w:rsidRPr="00DE77D8">
        <w:rPr>
          <w:szCs w:val="28"/>
          <w:vertAlign w:val="superscript"/>
        </w:rPr>
        <w:t>-1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77D8" w14:paraId="1900B0AB" w14:textId="77777777" w:rsidTr="006C79BF">
        <w:tc>
          <w:tcPr>
            <w:tcW w:w="1925" w:type="dxa"/>
          </w:tcPr>
          <w:p w14:paraId="1FF76961" w14:textId="77777777" w:rsidR="00DE77D8" w:rsidRDefault="00DE77D8" w:rsidP="006C79B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0  </w:t>
            </w:r>
          </w:p>
        </w:tc>
        <w:tc>
          <w:tcPr>
            <w:tcW w:w="1925" w:type="dxa"/>
          </w:tcPr>
          <w:p w14:paraId="71926771" w14:textId="77777777" w:rsidR="00DE77D8" w:rsidRDefault="00DE77D8" w:rsidP="006C79B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011 1111</w:t>
            </w:r>
          </w:p>
        </w:tc>
        <w:tc>
          <w:tcPr>
            <w:tcW w:w="1926" w:type="dxa"/>
          </w:tcPr>
          <w:p w14:paraId="18976143" w14:textId="77777777" w:rsidR="00DE77D8" w:rsidRDefault="00DE77D8" w:rsidP="006C79B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1011 0000</w:t>
            </w:r>
          </w:p>
        </w:tc>
        <w:tc>
          <w:tcPr>
            <w:tcW w:w="1926" w:type="dxa"/>
          </w:tcPr>
          <w:p w14:paraId="027B054F" w14:textId="77777777" w:rsidR="00DE77D8" w:rsidRDefault="00DE77D8" w:rsidP="006C79B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0000 0000</w:t>
            </w:r>
          </w:p>
        </w:tc>
        <w:tc>
          <w:tcPr>
            <w:tcW w:w="1926" w:type="dxa"/>
          </w:tcPr>
          <w:p w14:paraId="4487637E" w14:textId="77777777" w:rsidR="00DE77D8" w:rsidRDefault="00DE77D8" w:rsidP="006C79BF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0000 0000</w:t>
            </w:r>
          </w:p>
        </w:tc>
      </w:tr>
    </w:tbl>
    <w:p w14:paraId="4A865D12" w14:textId="77777777" w:rsidR="00DE77D8" w:rsidRPr="006C0E21" w:rsidRDefault="00DE77D8" w:rsidP="00DE77D8">
      <w:pPr>
        <w:jc w:val="left"/>
        <w:rPr>
          <w:szCs w:val="28"/>
        </w:rPr>
      </w:pPr>
    </w:p>
    <w:p w14:paraId="1FAD6A49" w14:textId="77777777" w:rsidR="00DE77D8" w:rsidRPr="00DE77D8" w:rsidRDefault="00DE77D8" w:rsidP="00DE77D8">
      <w:pPr>
        <w:jc w:val="left"/>
        <w:rPr>
          <w:szCs w:val="28"/>
          <w:vertAlign w:val="superscript"/>
        </w:rPr>
      </w:pPr>
      <w:r w:rsidRPr="00DE77D8">
        <w:rPr>
          <w:szCs w:val="28"/>
        </w:rPr>
        <w:t xml:space="preserve">       1101,0011*10</w:t>
      </w:r>
      <w:r w:rsidRPr="00DE77D8">
        <w:rPr>
          <w:szCs w:val="28"/>
          <w:vertAlign w:val="superscript"/>
        </w:rPr>
        <w:t>100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E77D8" w:rsidRPr="00DE77D8" w14:paraId="526803B4" w14:textId="77777777" w:rsidTr="006C79BF">
        <w:tc>
          <w:tcPr>
            <w:tcW w:w="1925" w:type="dxa"/>
          </w:tcPr>
          <w:p w14:paraId="5AD337D4" w14:textId="77777777" w:rsidR="00DE77D8" w:rsidRPr="00DE77D8" w:rsidRDefault="00DE77D8" w:rsidP="006C79BF">
            <w:pPr>
              <w:ind w:firstLine="0"/>
              <w:jc w:val="left"/>
              <w:rPr>
                <w:szCs w:val="28"/>
              </w:rPr>
            </w:pPr>
            <w:r w:rsidRPr="00DE77D8">
              <w:rPr>
                <w:szCs w:val="28"/>
              </w:rPr>
              <w:t>0</w:t>
            </w:r>
          </w:p>
        </w:tc>
        <w:tc>
          <w:tcPr>
            <w:tcW w:w="1925" w:type="dxa"/>
          </w:tcPr>
          <w:p w14:paraId="74119A87" w14:textId="77777777" w:rsidR="00DE77D8" w:rsidRPr="00DE77D8" w:rsidRDefault="00DE77D8" w:rsidP="006C79BF">
            <w:pPr>
              <w:ind w:firstLine="0"/>
              <w:jc w:val="left"/>
              <w:rPr>
                <w:szCs w:val="28"/>
              </w:rPr>
            </w:pPr>
            <w:r w:rsidRPr="00DE77D8">
              <w:rPr>
                <w:szCs w:val="28"/>
              </w:rPr>
              <w:t>100 0100</w:t>
            </w:r>
          </w:p>
        </w:tc>
        <w:tc>
          <w:tcPr>
            <w:tcW w:w="1926" w:type="dxa"/>
          </w:tcPr>
          <w:p w14:paraId="62621711" w14:textId="77777777" w:rsidR="00DE77D8" w:rsidRPr="00DE77D8" w:rsidRDefault="00DE77D8" w:rsidP="006C79BF">
            <w:pPr>
              <w:ind w:firstLine="0"/>
              <w:jc w:val="left"/>
              <w:rPr>
                <w:szCs w:val="28"/>
              </w:rPr>
            </w:pPr>
            <w:r w:rsidRPr="00DE77D8">
              <w:rPr>
                <w:szCs w:val="28"/>
              </w:rPr>
              <w:t>1101 0011</w:t>
            </w:r>
          </w:p>
        </w:tc>
        <w:tc>
          <w:tcPr>
            <w:tcW w:w="1926" w:type="dxa"/>
          </w:tcPr>
          <w:p w14:paraId="681BC1E9" w14:textId="77777777" w:rsidR="00DE77D8" w:rsidRPr="00DE77D8" w:rsidRDefault="00DE77D8" w:rsidP="006C79BF">
            <w:pPr>
              <w:ind w:firstLine="0"/>
              <w:jc w:val="left"/>
              <w:rPr>
                <w:szCs w:val="28"/>
              </w:rPr>
            </w:pPr>
            <w:r w:rsidRPr="00DE77D8">
              <w:rPr>
                <w:szCs w:val="28"/>
              </w:rPr>
              <w:t>0000 0000</w:t>
            </w:r>
          </w:p>
        </w:tc>
        <w:tc>
          <w:tcPr>
            <w:tcW w:w="1926" w:type="dxa"/>
          </w:tcPr>
          <w:p w14:paraId="0BEB0694" w14:textId="77777777" w:rsidR="00DE77D8" w:rsidRPr="00DE77D8" w:rsidRDefault="00DE77D8" w:rsidP="006C79BF">
            <w:pPr>
              <w:ind w:firstLine="0"/>
              <w:jc w:val="left"/>
              <w:rPr>
                <w:szCs w:val="28"/>
              </w:rPr>
            </w:pPr>
            <w:r w:rsidRPr="00DE77D8">
              <w:rPr>
                <w:szCs w:val="28"/>
              </w:rPr>
              <w:t>0000 0000</w:t>
            </w:r>
          </w:p>
        </w:tc>
      </w:tr>
    </w:tbl>
    <w:p w14:paraId="573E2E87" w14:textId="77777777" w:rsidR="00DE77D8" w:rsidRPr="00DE77D8" w:rsidRDefault="00DE77D8" w:rsidP="00DE77D8"/>
    <w:p w14:paraId="1EE9E5DC" w14:textId="77777777" w:rsidR="007014CD" w:rsidRPr="006C0E21" w:rsidRDefault="007014CD" w:rsidP="005341A9">
      <w:pPr>
        <w:jc w:val="left"/>
        <w:rPr>
          <w:szCs w:val="28"/>
        </w:rPr>
      </w:pPr>
    </w:p>
    <w:p w14:paraId="0E23EBC3" w14:textId="7AFA7AC4" w:rsidR="007014CD" w:rsidRDefault="007014CD" w:rsidP="005341A9">
      <w:pPr>
        <w:pStyle w:val="3"/>
        <w:jc w:val="left"/>
        <w:rPr>
          <w:rFonts w:cs="Times New Roman"/>
          <w:szCs w:val="28"/>
        </w:rPr>
      </w:pPr>
      <w:bookmarkStart w:id="11" w:name="_Toc95247350"/>
      <w:r w:rsidRPr="006C0E21">
        <w:rPr>
          <w:rFonts w:cs="Times New Roman"/>
          <w:szCs w:val="28"/>
        </w:rPr>
        <w:t>Ин</w:t>
      </w:r>
      <w:r w:rsidR="00DE77D8">
        <w:rPr>
          <w:rFonts w:cs="Times New Roman"/>
          <w:szCs w:val="28"/>
        </w:rPr>
        <w:t>дивидуальные задания (Вариант № 11</w:t>
      </w:r>
      <w:r w:rsidRPr="006C0E21">
        <w:rPr>
          <w:rFonts w:cs="Times New Roman"/>
          <w:szCs w:val="28"/>
        </w:rPr>
        <w:t>)</w:t>
      </w:r>
      <w:bookmarkEnd w:id="11"/>
    </w:p>
    <w:p w14:paraId="6C92C667" w14:textId="77777777" w:rsidR="002A1D22" w:rsidRPr="002A1D22" w:rsidRDefault="002A1D22" w:rsidP="002A1D22">
      <w:pPr>
        <w:rPr>
          <w:i/>
          <w:color w:val="000000"/>
          <w:szCs w:val="28"/>
        </w:rPr>
      </w:pPr>
      <w:r w:rsidRPr="002A1D22">
        <w:rPr>
          <w:b/>
          <w:i/>
          <w:color w:val="000000"/>
          <w:szCs w:val="28"/>
        </w:rPr>
        <w:t>№1. Получить шестнадцатеричную форму внутреннего представления -29.625 в формате с плавающей точкой в 4-х байтовой ячейке</w:t>
      </w:r>
      <w:r w:rsidRPr="002A1D22">
        <w:rPr>
          <w:i/>
          <w:color w:val="000000"/>
          <w:szCs w:val="28"/>
        </w:rPr>
        <w:t>.</w:t>
      </w:r>
    </w:p>
    <w:p w14:paraId="55D2433F" w14:textId="77777777" w:rsidR="002A1D22" w:rsidRPr="002A1D22" w:rsidRDefault="002A1D22" w:rsidP="002A1D22">
      <w:pPr>
        <w:rPr>
          <w:szCs w:val="28"/>
          <w:vertAlign w:val="subscript"/>
        </w:rPr>
      </w:pPr>
      <w:r w:rsidRPr="002A1D22">
        <w:rPr>
          <w:szCs w:val="28"/>
        </w:rPr>
        <w:t>29</w:t>
      </w:r>
      <w:r w:rsidRPr="002A1D22">
        <w:rPr>
          <w:szCs w:val="28"/>
          <w:vertAlign w:val="subscript"/>
        </w:rPr>
        <w:t>10</w:t>
      </w:r>
      <w:r w:rsidRPr="002A1D22">
        <w:rPr>
          <w:szCs w:val="28"/>
        </w:rPr>
        <w:t> = 11101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 xml:space="preserve">                  0,625</w:t>
      </w:r>
      <w:r w:rsidRPr="002A1D22">
        <w:rPr>
          <w:szCs w:val="28"/>
          <w:vertAlign w:val="subscript"/>
        </w:rPr>
        <w:t>10</w:t>
      </w:r>
      <w:r w:rsidRPr="002A1D22">
        <w:rPr>
          <w:szCs w:val="28"/>
        </w:rPr>
        <w:t>=0,101</w:t>
      </w:r>
      <w:r w:rsidRPr="002A1D22">
        <w:rPr>
          <w:szCs w:val="28"/>
          <w:vertAlign w:val="subscript"/>
        </w:rPr>
        <w:t>2</w:t>
      </w:r>
    </w:p>
    <w:p w14:paraId="7E6A9C07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>29.625= 11101,1010000000000000000</w:t>
      </w:r>
      <w:r w:rsidRPr="002A1D22">
        <w:rPr>
          <w:szCs w:val="28"/>
          <w:vertAlign w:val="subscript"/>
        </w:rPr>
        <w:t>2 (</w:t>
      </w:r>
      <w:r w:rsidRPr="002A1D22">
        <w:rPr>
          <w:szCs w:val="28"/>
        </w:rPr>
        <w:t>4 байта–32 разряда, 1 байт на знак и порядок, 3 байта или 24 бита на мантиссу)</w:t>
      </w:r>
    </w:p>
    <w:p w14:paraId="5AF0B812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 xml:space="preserve">В форме нормализованного двоичного числа с плавающей запятой: </w:t>
      </w:r>
    </w:p>
    <w:p w14:paraId="5FD26A5F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>0,111011010000000000000000×</w:t>
      </w:r>
      <w:proofErr w:type="gramStart"/>
      <w:r w:rsidRPr="002A1D22">
        <w:rPr>
          <w:szCs w:val="28"/>
        </w:rPr>
        <w:t>10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  <w:vertAlign w:val="superscript"/>
        </w:rPr>
        <w:t xml:space="preserve">101  </w:t>
      </w:r>
      <w:r w:rsidRPr="002A1D22">
        <w:rPr>
          <w:szCs w:val="28"/>
        </w:rPr>
        <w:t>(</w:t>
      </w:r>
      <w:proofErr w:type="gramEnd"/>
      <w:r w:rsidRPr="002A1D22">
        <w:rPr>
          <w:szCs w:val="28"/>
        </w:rPr>
        <w:t>101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>=5</w:t>
      </w:r>
      <w:r w:rsidRPr="002A1D22">
        <w:rPr>
          <w:szCs w:val="28"/>
          <w:vertAlign w:val="subscript"/>
        </w:rPr>
        <w:t>10</w:t>
      </w:r>
      <w:r w:rsidRPr="002A1D22">
        <w:rPr>
          <w:szCs w:val="28"/>
        </w:rPr>
        <w:t>)</w:t>
      </w:r>
    </w:p>
    <w:p w14:paraId="2647A491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 xml:space="preserve">Вычислим машинный порядок в двоичной системе счисления: </w:t>
      </w:r>
    </w:p>
    <w:p w14:paraId="2581114A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>Мр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>= р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>+ 100 0000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>= 101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>+ 100 0000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 xml:space="preserve"> = 1000101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</w:rPr>
        <w:t xml:space="preserve"> </w:t>
      </w:r>
    </w:p>
    <w:p w14:paraId="638109B7" w14:textId="23A32B2C" w:rsidR="002A1D22" w:rsidRDefault="002A1D22" w:rsidP="002A1D22">
      <w:pPr>
        <w:rPr>
          <w:szCs w:val="28"/>
        </w:rPr>
      </w:pPr>
      <w:r w:rsidRPr="002A1D22">
        <w:rPr>
          <w:szCs w:val="28"/>
        </w:rPr>
        <w:t>Запишем представление числа в 4-х байтовой ячейке памяти с учетом знака числа:</w:t>
      </w:r>
    </w:p>
    <w:p w14:paraId="45BC056F" w14:textId="77777777" w:rsidR="002A1D22" w:rsidRPr="002A1D22" w:rsidRDefault="002A1D22" w:rsidP="002A1D22">
      <w:pPr>
        <w:rPr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4"/>
        <w:gridCol w:w="2047"/>
        <w:gridCol w:w="2079"/>
        <w:gridCol w:w="1824"/>
        <w:gridCol w:w="1824"/>
      </w:tblGrid>
      <w:tr w:rsidR="002A1D22" w:rsidRPr="002A1D22" w14:paraId="4A0DD612" w14:textId="77777777" w:rsidTr="006C79BF">
        <w:tc>
          <w:tcPr>
            <w:tcW w:w="1854" w:type="dxa"/>
          </w:tcPr>
          <w:p w14:paraId="685E9668" w14:textId="77777777" w:rsidR="002A1D22" w:rsidRPr="002A1D22" w:rsidRDefault="002A1D22" w:rsidP="006C79BF">
            <w:pPr>
              <w:ind w:firstLine="0"/>
              <w:jc w:val="center"/>
              <w:rPr>
                <w:szCs w:val="28"/>
              </w:rPr>
            </w:pPr>
            <w:r w:rsidRPr="002A1D22">
              <w:rPr>
                <w:szCs w:val="28"/>
              </w:rPr>
              <w:t>1</w:t>
            </w:r>
          </w:p>
        </w:tc>
        <w:tc>
          <w:tcPr>
            <w:tcW w:w="2047" w:type="dxa"/>
          </w:tcPr>
          <w:p w14:paraId="0FBD0753" w14:textId="77777777" w:rsidR="002A1D22" w:rsidRPr="002A1D22" w:rsidRDefault="002A1D22" w:rsidP="006C79BF">
            <w:pPr>
              <w:ind w:firstLine="0"/>
              <w:jc w:val="center"/>
              <w:rPr>
                <w:szCs w:val="28"/>
              </w:rPr>
            </w:pPr>
            <w:bookmarkStart w:id="12" w:name="_GoBack"/>
            <w:r w:rsidRPr="002A1D22">
              <w:rPr>
                <w:szCs w:val="28"/>
              </w:rPr>
              <w:t>1000101</w:t>
            </w:r>
            <w:bookmarkEnd w:id="12"/>
          </w:p>
        </w:tc>
        <w:tc>
          <w:tcPr>
            <w:tcW w:w="2079" w:type="dxa"/>
          </w:tcPr>
          <w:p w14:paraId="61CEB213" w14:textId="77777777" w:rsidR="002A1D22" w:rsidRPr="002A1D22" w:rsidRDefault="002A1D22" w:rsidP="006C79BF">
            <w:pPr>
              <w:ind w:firstLine="0"/>
              <w:jc w:val="center"/>
              <w:rPr>
                <w:szCs w:val="28"/>
              </w:rPr>
            </w:pPr>
            <w:r w:rsidRPr="002A1D22">
              <w:rPr>
                <w:szCs w:val="28"/>
              </w:rPr>
              <w:t>11110110</w:t>
            </w:r>
          </w:p>
        </w:tc>
        <w:tc>
          <w:tcPr>
            <w:tcW w:w="1824" w:type="dxa"/>
          </w:tcPr>
          <w:p w14:paraId="51926236" w14:textId="77777777" w:rsidR="002A1D22" w:rsidRPr="002A1D22" w:rsidRDefault="002A1D22" w:rsidP="006C79BF">
            <w:pPr>
              <w:ind w:firstLine="0"/>
              <w:jc w:val="center"/>
              <w:rPr>
                <w:szCs w:val="28"/>
              </w:rPr>
            </w:pPr>
            <w:r w:rsidRPr="002A1D22">
              <w:rPr>
                <w:szCs w:val="28"/>
              </w:rPr>
              <w:t>01000000</w:t>
            </w:r>
          </w:p>
        </w:tc>
        <w:tc>
          <w:tcPr>
            <w:tcW w:w="1824" w:type="dxa"/>
          </w:tcPr>
          <w:p w14:paraId="77CE8D40" w14:textId="77777777" w:rsidR="002A1D22" w:rsidRPr="002A1D22" w:rsidRDefault="002A1D22" w:rsidP="006C79BF">
            <w:pPr>
              <w:ind w:firstLine="0"/>
              <w:jc w:val="center"/>
              <w:rPr>
                <w:szCs w:val="28"/>
              </w:rPr>
            </w:pPr>
            <w:r w:rsidRPr="002A1D22">
              <w:rPr>
                <w:szCs w:val="28"/>
              </w:rPr>
              <w:t>00000000</w:t>
            </w:r>
          </w:p>
        </w:tc>
      </w:tr>
      <w:tr w:rsidR="002A1D22" w:rsidRPr="002A1D22" w14:paraId="7CAF74F8" w14:textId="77777777" w:rsidTr="006C79BF">
        <w:tc>
          <w:tcPr>
            <w:tcW w:w="1854" w:type="dxa"/>
          </w:tcPr>
          <w:p w14:paraId="0FDA5A44" w14:textId="0342792F" w:rsidR="002A1D22" w:rsidRPr="002A1D22" w:rsidRDefault="002A1D22" w:rsidP="006C79BF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</w:t>
            </w:r>
            <w:r w:rsidRPr="002A1D22">
              <w:rPr>
                <w:szCs w:val="28"/>
              </w:rPr>
              <w:t>31</w:t>
            </w:r>
          </w:p>
        </w:tc>
        <w:tc>
          <w:tcPr>
            <w:tcW w:w="2047" w:type="dxa"/>
          </w:tcPr>
          <w:p w14:paraId="46C5A17E" w14:textId="1152A21C" w:rsidR="002A1D22" w:rsidRPr="002A1D22" w:rsidRDefault="002A1D22" w:rsidP="002A1D2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</w:t>
            </w:r>
            <w:r w:rsidRPr="002A1D22">
              <w:rPr>
                <w:szCs w:val="28"/>
              </w:rPr>
              <w:t>24</w:t>
            </w:r>
          </w:p>
        </w:tc>
        <w:tc>
          <w:tcPr>
            <w:tcW w:w="2079" w:type="dxa"/>
          </w:tcPr>
          <w:p w14:paraId="26D140DB" w14:textId="1285FF1F" w:rsidR="002A1D22" w:rsidRPr="002A1D22" w:rsidRDefault="002A1D22" w:rsidP="006C79BF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</w:t>
            </w:r>
            <w:r w:rsidRPr="002A1D22">
              <w:rPr>
                <w:szCs w:val="28"/>
              </w:rPr>
              <w:t>23</w:t>
            </w:r>
          </w:p>
        </w:tc>
        <w:tc>
          <w:tcPr>
            <w:tcW w:w="1824" w:type="dxa"/>
          </w:tcPr>
          <w:p w14:paraId="44B1E27B" w14:textId="77777777" w:rsidR="002A1D22" w:rsidRPr="002A1D22" w:rsidRDefault="002A1D22" w:rsidP="006C79BF">
            <w:pPr>
              <w:ind w:firstLine="0"/>
              <w:rPr>
                <w:szCs w:val="28"/>
              </w:rPr>
            </w:pPr>
          </w:p>
        </w:tc>
        <w:tc>
          <w:tcPr>
            <w:tcW w:w="1824" w:type="dxa"/>
          </w:tcPr>
          <w:p w14:paraId="774A691D" w14:textId="77777777" w:rsidR="002A1D22" w:rsidRPr="002A1D22" w:rsidRDefault="002A1D22" w:rsidP="006C79BF">
            <w:pPr>
              <w:ind w:firstLine="0"/>
              <w:jc w:val="right"/>
              <w:rPr>
                <w:szCs w:val="28"/>
              </w:rPr>
            </w:pPr>
            <w:r w:rsidRPr="002A1D22">
              <w:rPr>
                <w:szCs w:val="28"/>
              </w:rPr>
              <w:t>0</w:t>
            </w:r>
          </w:p>
        </w:tc>
      </w:tr>
    </w:tbl>
    <w:p w14:paraId="72273C9C" w14:textId="77777777" w:rsidR="002A1D22" w:rsidRPr="002A1D22" w:rsidRDefault="002A1D22" w:rsidP="002A1D22">
      <w:pPr>
        <w:rPr>
          <w:szCs w:val="28"/>
        </w:rPr>
      </w:pPr>
    </w:p>
    <w:p w14:paraId="664D29E0" w14:textId="77777777" w:rsidR="002A1D22" w:rsidRPr="002A1D22" w:rsidRDefault="002A1D22" w:rsidP="002A1D22">
      <w:pPr>
        <w:rPr>
          <w:szCs w:val="28"/>
        </w:rPr>
      </w:pPr>
      <w:r w:rsidRPr="002A1D22">
        <w:rPr>
          <w:color w:val="000000"/>
          <w:szCs w:val="28"/>
        </w:rPr>
        <w:t>внутреннее представление -29.625 равно 11000101111101100100000000000000</w:t>
      </w:r>
    </w:p>
    <w:p w14:paraId="394C644C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>Шестнадцатеричная форма: C5F64000</w:t>
      </w:r>
    </w:p>
    <w:p w14:paraId="42B07CFE" w14:textId="77777777" w:rsidR="002A1D22" w:rsidRPr="002A1D22" w:rsidRDefault="002A1D22" w:rsidP="002A1D22">
      <w:pPr>
        <w:rPr>
          <w:szCs w:val="28"/>
        </w:rPr>
      </w:pPr>
      <w:r w:rsidRPr="002A1D22">
        <w:rPr>
          <w:szCs w:val="28"/>
        </w:rPr>
        <w:t>Ответ: C5F64000</w:t>
      </w:r>
    </w:p>
    <w:p w14:paraId="07B7FDC2" w14:textId="77777777" w:rsidR="002A1D22" w:rsidRPr="002A1D22" w:rsidRDefault="002A1D22" w:rsidP="002A1D22">
      <w:pPr>
        <w:rPr>
          <w:b/>
          <w:i/>
          <w:szCs w:val="28"/>
        </w:rPr>
      </w:pPr>
      <w:r w:rsidRPr="002A1D22">
        <w:rPr>
          <w:b/>
          <w:i/>
          <w:szCs w:val="28"/>
        </w:rPr>
        <w:lastRenderedPageBreak/>
        <w:t>№2. По шестнадцатеричной форме внутреннего представления вещественного числа</w:t>
      </w:r>
      <w:r w:rsidRPr="002A1D22">
        <w:rPr>
          <w:b/>
          <w:szCs w:val="28"/>
        </w:rPr>
        <w:t xml:space="preserve"> </w:t>
      </w:r>
      <w:r w:rsidRPr="002A1D22">
        <w:rPr>
          <w:b/>
          <w:i/>
          <w:szCs w:val="28"/>
        </w:rPr>
        <w:t>45D14000 в 4-х байтовой ячейке восстановить само число.</w:t>
      </w:r>
    </w:p>
    <w:p w14:paraId="388EBB04" w14:textId="77777777" w:rsidR="002A1D22" w:rsidRPr="002A1D22" w:rsidRDefault="002A1D22" w:rsidP="002A1D22">
      <w:pPr>
        <w:jc w:val="left"/>
        <w:rPr>
          <w:szCs w:val="28"/>
        </w:rPr>
      </w:pPr>
      <w:r w:rsidRPr="002A1D22">
        <w:rPr>
          <w:szCs w:val="28"/>
        </w:rPr>
        <w:t>45D14000</w:t>
      </w:r>
      <w:r w:rsidRPr="002A1D22">
        <w:rPr>
          <w:szCs w:val="28"/>
          <w:vertAlign w:val="subscript"/>
        </w:rPr>
        <w:t>16</w:t>
      </w:r>
      <w:r w:rsidRPr="002A1D22">
        <w:rPr>
          <w:szCs w:val="28"/>
        </w:rPr>
        <w:t> =</w:t>
      </w:r>
      <w:r w:rsidRPr="002A1D22">
        <w:rPr>
          <w:szCs w:val="28"/>
          <w:lang w:val="en-US"/>
        </w:rPr>
        <w:t xml:space="preserve"> </w:t>
      </w:r>
      <w:r w:rsidRPr="002A1D22">
        <w:rPr>
          <w:szCs w:val="28"/>
        </w:rPr>
        <w:t>100 0101 1101 0001 0100 0000 0000 0000</w:t>
      </w:r>
      <w:r w:rsidRPr="002A1D22">
        <w:rPr>
          <w:szCs w:val="28"/>
          <w:vertAlign w:val="subscript"/>
        </w:rPr>
        <w:t>2</w:t>
      </w:r>
    </w:p>
    <w:p w14:paraId="56A9637D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  <w:r w:rsidRPr="002A1D22">
        <w:rPr>
          <w:szCs w:val="28"/>
        </w:rPr>
        <w:t xml:space="preserve">            </w:t>
      </w:r>
      <w:r w:rsidRPr="002A1D22">
        <w:rPr>
          <w:szCs w:val="28"/>
          <w:lang w:val="en-US"/>
        </w:rPr>
        <w:t>Mp2 = 101</w:t>
      </w:r>
      <w:r w:rsidRPr="002A1D22">
        <w:rPr>
          <w:szCs w:val="28"/>
          <w:vertAlign w:val="subscript"/>
          <w:lang w:val="en-US"/>
        </w:rPr>
        <w:t>2</w:t>
      </w:r>
      <w:r w:rsidRPr="002A1D22">
        <w:rPr>
          <w:szCs w:val="28"/>
          <w:lang w:val="en-US"/>
        </w:rPr>
        <w:t xml:space="preserve"> + 100 0000</w:t>
      </w:r>
      <w:r w:rsidRPr="002A1D22">
        <w:rPr>
          <w:szCs w:val="28"/>
          <w:vertAlign w:val="subscript"/>
          <w:lang w:val="en-US"/>
        </w:rPr>
        <w:t>2</w:t>
      </w:r>
      <w:r w:rsidRPr="002A1D22">
        <w:rPr>
          <w:szCs w:val="28"/>
          <w:lang w:val="en-US"/>
        </w:rPr>
        <w:t xml:space="preserve"> = 101</w:t>
      </w:r>
      <w:r w:rsidRPr="002A1D22">
        <w:rPr>
          <w:szCs w:val="28"/>
          <w:vertAlign w:val="subscript"/>
          <w:lang w:val="en-US"/>
        </w:rPr>
        <w:t xml:space="preserve">2 </w:t>
      </w:r>
      <w:r w:rsidRPr="002A1D22">
        <w:rPr>
          <w:szCs w:val="28"/>
          <w:lang w:val="en-US"/>
        </w:rPr>
        <w:t xml:space="preserve">+ </w:t>
      </w:r>
      <w:r w:rsidRPr="002A1D22">
        <w:rPr>
          <w:szCs w:val="28"/>
        </w:rPr>
        <w:t>100 0000</w:t>
      </w:r>
      <w:r w:rsidRPr="002A1D22">
        <w:rPr>
          <w:szCs w:val="28"/>
          <w:vertAlign w:val="subscript"/>
        </w:rPr>
        <w:t>2</w:t>
      </w:r>
      <w:r w:rsidRPr="002A1D22">
        <w:rPr>
          <w:szCs w:val="28"/>
          <w:vertAlign w:val="subscript"/>
          <w:lang w:val="en-US"/>
        </w:rPr>
        <w:t xml:space="preserve"> </w:t>
      </w:r>
      <w:r w:rsidRPr="002A1D22">
        <w:rPr>
          <w:szCs w:val="28"/>
          <w:lang w:val="en-US"/>
        </w:rPr>
        <w:t xml:space="preserve">= 100 0101 </w:t>
      </w:r>
    </w:p>
    <w:p w14:paraId="3B5AA6D9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  <w:r w:rsidRPr="002A1D22">
        <w:rPr>
          <w:szCs w:val="28"/>
          <w:lang w:val="en-US"/>
        </w:rPr>
        <w:t xml:space="preserve">          </w:t>
      </w:r>
    </w:p>
    <w:p w14:paraId="1FBFB703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  <w:r w:rsidRPr="002A1D22">
        <w:rPr>
          <w:szCs w:val="28"/>
          <w:lang w:val="en-US"/>
        </w:rPr>
        <w:t xml:space="preserve">             101</w:t>
      </w:r>
      <w:r w:rsidRPr="002A1D22">
        <w:rPr>
          <w:szCs w:val="28"/>
          <w:vertAlign w:val="subscript"/>
          <w:lang w:val="en-US"/>
        </w:rPr>
        <w:t>2</w:t>
      </w:r>
      <w:r w:rsidRPr="002A1D22">
        <w:rPr>
          <w:szCs w:val="28"/>
          <w:lang w:val="en-US"/>
        </w:rPr>
        <w:t>=5</w:t>
      </w:r>
      <w:r w:rsidRPr="002A1D22">
        <w:rPr>
          <w:szCs w:val="28"/>
          <w:vertAlign w:val="subscript"/>
          <w:lang w:val="en-US"/>
        </w:rPr>
        <w:t>10</w:t>
      </w:r>
    </w:p>
    <w:p w14:paraId="18DCC250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  <w:r w:rsidRPr="002A1D22">
        <w:rPr>
          <w:szCs w:val="28"/>
          <w:lang w:val="en-US"/>
        </w:rPr>
        <w:t xml:space="preserve">        </w:t>
      </w:r>
    </w:p>
    <w:p w14:paraId="681730D5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  <w:r w:rsidRPr="002A1D22">
        <w:rPr>
          <w:szCs w:val="28"/>
          <w:lang w:val="en-US"/>
        </w:rPr>
        <w:t xml:space="preserve">           11010.00101</w:t>
      </w:r>
    </w:p>
    <w:p w14:paraId="5CB936F1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  <w:lang w:val="en-US"/>
        </w:rPr>
      </w:pPr>
    </w:p>
    <w:p w14:paraId="487D940A" w14:textId="77777777" w:rsidR="002A1D22" w:rsidRPr="002A1D22" w:rsidRDefault="002A1D22" w:rsidP="002A1D22">
      <w:pPr>
        <w:spacing w:line="240" w:lineRule="auto"/>
        <w:ind w:firstLine="0"/>
        <w:jc w:val="left"/>
        <w:rPr>
          <w:szCs w:val="28"/>
        </w:rPr>
      </w:pPr>
      <w:r w:rsidRPr="002A1D22">
        <w:rPr>
          <w:szCs w:val="28"/>
        </w:rPr>
        <w:t>Ответ:  11010.00101</w:t>
      </w:r>
    </w:p>
    <w:p w14:paraId="13186339" w14:textId="77777777" w:rsidR="00F01F75" w:rsidRPr="006C0E21" w:rsidRDefault="00F01F75" w:rsidP="005341A9">
      <w:pPr>
        <w:jc w:val="left"/>
        <w:rPr>
          <w:szCs w:val="28"/>
        </w:rPr>
      </w:pPr>
    </w:p>
    <w:p w14:paraId="29A32AD8" w14:textId="45EBC4BD" w:rsidR="00F01F75" w:rsidRPr="006C0E21" w:rsidRDefault="00F01F75" w:rsidP="005341A9">
      <w:pPr>
        <w:pStyle w:val="2"/>
        <w:jc w:val="left"/>
        <w:rPr>
          <w:rFonts w:cs="Times New Roman"/>
        </w:rPr>
      </w:pPr>
      <w:r w:rsidRPr="006C0E21">
        <w:rPr>
          <w:rFonts w:cs="Times New Roman"/>
        </w:rPr>
        <w:t>Ответы на контрольные вопросы</w:t>
      </w:r>
    </w:p>
    <w:p w14:paraId="200BF8D5" w14:textId="77777777" w:rsidR="006C0E21" w:rsidRPr="006C0E21" w:rsidRDefault="006C0E21" w:rsidP="006C0E21">
      <w:pPr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160" w:line="256" w:lineRule="auto"/>
        <w:contextualSpacing/>
        <w:jc w:val="left"/>
        <w:rPr>
          <w:rFonts w:eastAsia="Calibri"/>
          <w:b/>
          <w:i/>
          <w:color w:val="000000"/>
          <w:szCs w:val="28"/>
          <w:lang w:eastAsia="en-US"/>
        </w:rPr>
      </w:pPr>
      <w:r w:rsidRPr="006C0E21">
        <w:rPr>
          <w:rFonts w:eastAsia="Calibri"/>
          <w:b/>
          <w:i/>
          <w:color w:val="000000"/>
          <w:szCs w:val="28"/>
          <w:lang w:eastAsia="en-US"/>
        </w:rPr>
        <w:t xml:space="preserve">Общая характеристика представления в памяти компьютера целых чисел.  </w:t>
      </w:r>
    </w:p>
    <w:p w14:paraId="0655CCF6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24A4BB15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Для компьютерного представления целых чисел используется несколько различных способов, отличающихся друг от друга количеством разрядов (8,16,32,64) и наличием или отсутствием знакового ряда.</w:t>
      </w:r>
    </w:p>
    <w:p w14:paraId="5EA9D391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342651B2" w14:textId="77777777" w:rsidR="006C0E21" w:rsidRPr="006C0E21" w:rsidRDefault="006C0E21" w:rsidP="006C0E21">
      <w:pPr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160" w:line="256" w:lineRule="auto"/>
        <w:contextualSpacing/>
        <w:jc w:val="left"/>
        <w:rPr>
          <w:rFonts w:eastAsia="Calibri"/>
          <w:b/>
          <w:i/>
          <w:color w:val="000000"/>
          <w:szCs w:val="28"/>
          <w:lang w:eastAsia="en-US"/>
        </w:rPr>
      </w:pPr>
      <w:r w:rsidRPr="006C0E21">
        <w:rPr>
          <w:rFonts w:eastAsia="Calibri"/>
          <w:b/>
          <w:i/>
          <w:color w:val="000000"/>
          <w:szCs w:val="28"/>
          <w:lang w:eastAsia="en-US"/>
        </w:rPr>
        <w:t>Как представляются целые положительные числа?</w:t>
      </w:r>
    </w:p>
    <w:p w14:paraId="3D18E258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7EB02B26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 xml:space="preserve">При представлении со знаком самый старший разряд относится под знак числа, остальные разряды под само число. Для положительного числа в знаковом разряде 0. </w:t>
      </w:r>
    </w:p>
    <w:p w14:paraId="47744132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Максимальное положительное число (с учетом выделения одного разряда на знак) для целых чисел со знаком в n-разрядном представлении равно 2</w:t>
      </w:r>
      <w:r w:rsidRPr="006C0E21">
        <w:rPr>
          <w:rFonts w:eastAsia="Calibri"/>
          <w:color w:val="000000"/>
          <w:szCs w:val="28"/>
          <w:vertAlign w:val="superscript"/>
          <w:lang w:eastAsia="en-US"/>
        </w:rPr>
        <w:t>n-1</w:t>
      </w:r>
      <w:r w:rsidRPr="006C0E21">
        <w:rPr>
          <w:rFonts w:eastAsia="Calibri"/>
          <w:color w:val="000000"/>
          <w:szCs w:val="28"/>
          <w:lang w:eastAsia="en-US"/>
        </w:rPr>
        <w:t>-1.</w:t>
      </w:r>
    </w:p>
    <w:p w14:paraId="51F606AF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666B5A83" w14:textId="77777777" w:rsidR="006C0E21" w:rsidRPr="006C0E21" w:rsidRDefault="006C0E21" w:rsidP="006C0E21">
      <w:pPr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160" w:line="256" w:lineRule="auto"/>
        <w:contextualSpacing/>
        <w:jc w:val="left"/>
        <w:rPr>
          <w:rFonts w:eastAsia="Calibri"/>
          <w:b/>
          <w:i/>
          <w:color w:val="000000"/>
          <w:szCs w:val="28"/>
          <w:lang w:eastAsia="en-US"/>
        </w:rPr>
      </w:pPr>
      <w:r w:rsidRPr="006C0E21">
        <w:rPr>
          <w:rFonts w:eastAsia="Calibri"/>
          <w:b/>
          <w:i/>
          <w:color w:val="000000"/>
          <w:szCs w:val="28"/>
          <w:lang w:eastAsia="en-US"/>
        </w:rPr>
        <w:t>Как представляются целые отрицательные числа?</w:t>
      </w:r>
    </w:p>
    <w:p w14:paraId="3F7C45DB" w14:textId="77777777" w:rsidR="006C0E21" w:rsidRPr="006C0E21" w:rsidRDefault="006C0E21" w:rsidP="006C0E21">
      <w:pPr>
        <w:pStyle w:val="affd"/>
        <w:ind w:firstLine="0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 xml:space="preserve">При представлении со знаком самый старший разряд относится под знак числа, остальные разряды под само число. Для отрицательного числа в знаковом разряде 1. Минимальное отрицательное число (с учетом выделения одного разряда на знак) для целых чисел со знаком в </w:t>
      </w:r>
      <w:r w:rsidRPr="006C0E21">
        <w:rPr>
          <w:rFonts w:eastAsia="Calibri"/>
          <w:color w:val="000000"/>
          <w:szCs w:val="28"/>
          <w:lang w:val="en-US" w:eastAsia="en-US"/>
        </w:rPr>
        <w:t>n</w:t>
      </w:r>
      <w:r w:rsidRPr="006C0E21">
        <w:rPr>
          <w:rFonts w:eastAsia="Calibri"/>
          <w:color w:val="000000"/>
          <w:szCs w:val="28"/>
          <w:lang w:eastAsia="en-US"/>
        </w:rPr>
        <w:t>-разрядном представлении равно -2</w:t>
      </w:r>
      <w:r w:rsidRPr="006C0E21">
        <w:rPr>
          <w:rFonts w:eastAsia="Calibri"/>
          <w:color w:val="000000"/>
          <w:szCs w:val="28"/>
          <w:vertAlign w:val="superscript"/>
          <w:lang w:val="en-US" w:eastAsia="en-US"/>
        </w:rPr>
        <w:t>n</w:t>
      </w:r>
      <w:r w:rsidRPr="006C0E21">
        <w:rPr>
          <w:rFonts w:eastAsia="Calibri"/>
          <w:color w:val="000000"/>
          <w:szCs w:val="28"/>
          <w:vertAlign w:val="superscript"/>
          <w:lang w:eastAsia="en-US"/>
        </w:rPr>
        <w:t>-1</w:t>
      </w:r>
      <w:r w:rsidRPr="006C0E21">
        <w:rPr>
          <w:rFonts w:eastAsia="Calibri"/>
          <w:color w:val="000000"/>
          <w:szCs w:val="28"/>
          <w:lang w:eastAsia="en-US"/>
        </w:rPr>
        <w:t xml:space="preserve">. </w:t>
      </w:r>
    </w:p>
    <w:p w14:paraId="1D90BC7A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549B4699" w14:textId="77777777" w:rsidR="006C0E21" w:rsidRPr="006C0E21" w:rsidRDefault="006C0E21" w:rsidP="006C0E21">
      <w:pPr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160" w:line="256" w:lineRule="auto"/>
        <w:contextualSpacing/>
        <w:jc w:val="left"/>
        <w:rPr>
          <w:rFonts w:eastAsia="Calibri"/>
          <w:b/>
          <w:i/>
          <w:color w:val="000000"/>
          <w:szCs w:val="28"/>
          <w:lang w:eastAsia="en-US"/>
        </w:rPr>
      </w:pPr>
      <w:r w:rsidRPr="006C0E21">
        <w:rPr>
          <w:rFonts w:eastAsia="Calibri"/>
          <w:b/>
          <w:i/>
          <w:color w:val="000000"/>
          <w:szCs w:val="28"/>
          <w:lang w:eastAsia="en-US"/>
        </w:rPr>
        <w:t>Общая характеристика представления в памяти компьютера вещественных чисел.</w:t>
      </w:r>
    </w:p>
    <w:p w14:paraId="63F030D9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108EE9CC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 xml:space="preserve">Вещественные числа обычно представляются в виде чисел с плавающей </w:t>
      </w:r>
      <w:r w:rsidRPr="006C0E21">
        <w:rPr>
          <w:rFonts w:eastAsia="Calibri"/>
          <w:color w:val="000000"/>
          <w:szCs w:val="28"/>
          <w:lang w:eastAsia="en-US"/>
        </w:rPr>
        <w:lastRenderedPageBreak/>
        <w:t>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</w:t>
      </w:r>
    </w:p>
    <w:p w14:paraId="55ABFF57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</w:p>
    <w:p w14:paraId="426F8A57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Число с плавающей запятой состоит из набора отдельных двоичных разрядов, условно разделенных на так называемые знак, порядок и мантиссу. В наиболее распространённом формате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(0 — если число положительное, 1 — если число отрицательное). При этом порядок записывается как целое число в коде со сдвигом, а мантисса — в нормализованном виде, своей дробной частью в двоичной системе счисления.</w:t>
      </w:r>
    </w:p>
    <w:p w14:paraId="4C1B0E5C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i/>
          <w:color w:val="000000"/>
          <w:szCs w:val="28"/>
          <w:lang w:eastAsia="en-US"/>
        </w:rPr>
      </w:pPr>
    </w:p>
    <w:p w14:paraId="4502C8B2" w14:textId="77777777" w:rsidR="006C0E21" w:rsidRPr="006C0E21" w:rsidRDefault="006C0E21" w:rsidP="006C0E21">
      <w:pPr>
        <w:widowControl w:val="0"/>
        <w:numPr>
          <w:ilvl w:val="0"/>
          <w:numId w:val="49"/>
        </w:numPr>
        <w:shd w:val="clear" w:color="auto" w:fill="FFFFFF"/>
        <w:autoSpaceDE w:val="0"/>
        <w:autoSpaceDN w:val="0"/>
        <w:adjustRightInd w:val="0"/>
        <w:spacing w:after="160" w:line="256" w:lineRule="auto"/>
        <w:contextualSpacing/>
        <w:jc w:val="left"/>
        <w:rPr>
          <w:rFonts w:eastAsia="Calibri"/>
          <w:b/>
          <w:i/>
          <w:color w:val="000000"/>
          <w:szCs w:val="28"/>
          <w:lang w:eastAsia="en-US"/>
        </w:rPr>
      </w:pPr>
      <w:r w:rsidRPr="006C0E21">
        <w:rPr>
          <w:rFonts w:eastAsia="Calibri"/>
          <w:b/>
          <w:i/>
          <w:color w:val="000000"/>
          <w:szCs w:val="28"/>
          <w:lang w:eastAsia="en-US"/>
        </w:rPr>
        <w:t>Алгоритм внутреннего представления вещественного числа.</w:t>
      </w:r>
    </w:p>
    <w:p w14:paraId="16DA3660" w14:textId="77777777" w:rsidR="006C0E21" w:rsidRPr="006C0E21" w:rsidRDefault="006C0E21" w:rsidP="006C0E21">
      <w:pPr>
        <w:widowControl w:val="0"/>
        <w:shd w:val="clear" w:color="auto" w:fill="FFFFFF"/>
        <w:autoSpaceDE w:val="0"/>
        <w:autoSpaceDN w:val="0"/>
        <w:adjustRightInd w:val="0"/>
        <w:spacing w:after="160" w:line="256" w:lineRule="auto"/>
        <w:ind w:left="720" w:firstLine="0"/>
        <w:contextualSpacing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Для записи внутреннего представления вещественного числа необходимо:</w:t>
      </w:r>
    </w:p>
    <w:p w14:paraId="4C64AEF5" w14:textId="77777777" w:rsidR="006C0E21" w:rsidRPr="006C0E21" w:rsidRDefault="006C0E21" w:rsidP="006C0E21">
      <w:pPr>
        <w:pStyle w:val="affd"/>
        <w:widowControl w:val="0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spacing w:after="160" w:line="256" w:lineRule="auto"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Перевести модуль данного числа в двоичную систему счисления с 24 значащими цифрами.</w:t>
      </w:r>
    </w:p>
    <w:p w14:paraId="4D98BBAE" w14:textId="77777777" w:rsidR="006C0E21" w:rsidRPr="006C0E21" w:rsidRDefault="006C0E21" w:rsidP="006C0E21">
      <w:pPr>
        <w:pStyle w:val="affd"/>
        <w:widowControl w:val="0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spacing w:after="160" w:line="256" w:lineRule="auto"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Нормализовать двоичное число.</w:t>
      </w:r>
    </w:p>
    <w:p w14:paraId="7764D168" w14:textId="77777777" w:rsidR="006C0E21" w:rsidRPr="006C0E21" w:rsidRDefault="006C0E21" w:rsidP="006C0E21">
      <w:pPr>
        <w:pStyle w:val="affd"/>
        <w:widowControl w:val="0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spacing w:after="160" w:line="256" w:lineRule="auto"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Найти машинный порядок в двоичной системе счисления.</w:t>
      </w:r>
    </w:p>
    <w:p w14:paraId="71C282C2" w14:textId="77777777" w:rsidR="006C0E21" w:rsidRPr="006C0E21" w:rsidRDefault="006C0E21" w:rsidP="006C0E21">
      <w:pPr>
        <w:pStyle w:val="affd"/>
        <w:widowControl w:val="0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spacing w:after="160" w:line="256" w:lineRule="auto"/>
        <w:jc w:val="left"/>
        <w:rPr>
          <w:rFonts w:eastAsia="Calibri"/>
          <w:color w:val="000000"/>
          <w:szCs w:val="28"/>
          <w:lang w:eastAsia="en-US"/>
        </w:rPr>
      </w:pPr>
      <w:r w:rsidRPr="006C0E21">
        <w:rPr>
          <w:rFonts w:eastAsia="Calibri"/>
          <w:color w:val="000000"/>
          <w:szCs w:val="28"/>
          <w:lang w:eastAsia="en-US"/>
        </w:rPr>
        <w:t>Учитывая знак числа, выписать его представление в четырехбайтовом машинном слове.</w:t>
      </w:r>
    </w:p>
    <w:p w14:paraId="00E76B71" w14:textId="77777777" w:rsidR="006C0E21" w:rsidRPr="006C0E21" w:rsidRDefault="006C0E21" w:rsidP="006C0E21">
      <w:pPr>
        <w:rPr>
          <w:szCs w:val="28"/>
        </w:rPr>
      </w:pPr>
    </w:p>
    <w:p w14:paraId="52A207CF" w14:textId="55AAFE50" w:rsidR="001E1C6B" w:rsidRPr="006C0E21" w:rsidRDefault="007014CD" w:rsidP="00DE77D8">
      <w:pPr>
        <w:spacing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br w:type="page"/>
      </w:r>
    </w:p>
    <w:p w14:paraId="6A83C19C" w14:textId="77777777" w:rsidR="0015279F" w:rsidRPr="006C0E21" w:rsidRDefault="007014CD" w:rsidP="005341A9">
      <w:pPr>
        <w:pStyle w:val="1"/>
        <w:jc w:val="left"/>
        <w:rPr>
          <w:rFonts w:cs="Times New Roman"/>
          <w:sz w:val="28"/>
        </w:rPr>
      </w:pPr>
      <w:bookmarkStart w:id="13" w:name="_Toc95247351"/>
      <w:r w:rsidRPr="006C0E21">
        <w:rPr>
          <w:rFonts w:cs="Times New Roman"/>
          <w:sz w:val="28"/>
        </w:rPr>
        <w:lastRenderedPageBreak/>
        <w:t>Практическая работа 3. Алгебра логики</w:t>
      </w:r>
      <w:bookmarkEnd w:id="13"/>
    </w:p>
    <w:p w14:paraId="5BA76A04" w14:textId="77777777" w:rsidR="007014CD" w:rsidRPr="006C0E21" w:rsidRDefault="007014CD" w:rsidP="005341A9">
      <w:pPr>
        <w:jc w:val="left"/>
        <w:rPr>
          <w:szCs w:val="28"/>
        </w:rPr>
      </w:pPr>
    </w:p>
    <w:p w14:paraId="409B0E52" w14:textId="77777777" w:rsidR="007014CD" w:rsidRPr="006C0E21" w:rsidRDefault="007014CD" w:rsidP="005341A9">
      <w:pPr>
        <w:pStyle w:val="2"/>
        <w:jc w:val="left"/>
        <w:rPr>
          <w:rFonts w:cs="Times New Roman"/>
        </w:rPr>
      </w:pPr>
      <w:bookmarkStart w:id="14" w:name="_Toc95247352"/>
      <w:r w:rsidRPr="006C0E21">
        <w:rPr>
          <w:rFonts w:cs="Times New Roman"/>
        </w:rPr>
        <w:t xml:space="preserve">Индивидуальные задания (Вариант № </w:t>
      </w:r>
      <w:r w:rsidRPr="006C0E21">
        <w:rPr>
          <w:rFonts w:cs="Times New Roman"/>
          <w:highlight w:val="yellow"/>
        </w:rPr>
        <w:t>ХХ</w:t>
      </w:r>
      <w:r w:rsidRPr="006C0E21">
        <w:rPr>
          <w:rFonts w:cs="Times New Roman"/>
        </w:rPr>
        <w:t>)</w:t>
      </w:r>
      <w:bookmarkEnd w:id="14"/>
    </w:p>
    <w:p w14:paraId="178124BA" w14:textId="77777777" w:rsidR="007014CD" w:rsidRPr="006C0E21" w:rsidRDefault="007014CD" w:rsidP="005341A9">
      <w:pPr>
        <w:jc w:val="left"/>
        <w:rPr>
          <w:szCs w:val="28"/>
        </w:rPr>
      </w:pPr>
    </w:p>
    <w:p w14:paraId="506AAB3E" w14:textId="77777777" w:rsidR="009D20C7" w:rsidRPr="006C0E21" w:rsidRDefault="009D20C7" w:rsidP="005341A9">
      <w:pPr>
        <w:pStyle w:val="2"/>
        <w:jc w:val="left"/>
        <w:rPr>
          <w:rFonts w:cs="Times New Roman"/>
        </w:rPr>
      </w:pPr>
      <w:bookmarkStart w:id="15" w:name="_Toc95247353"/>
      <w:r w:rsidRPr="006C0E21">
        <w:rPr>
          <w:rFonts w:cs="Times New Roman"/>
        </w:rPr>
        <w:t>Ответы на контрольные вопросы</w:t>
      </w:r>
      <w:bookmarkEnd w:id="15"/>
    </w:p>
    <w:p w14:paraId="273841CA" w14:textId="77777777" w:rsidR="007014CD" w:rsidRPr="006C0E21" w:rsidRDefault="007014CD" w:rsidP="005341A9">
      <w:pPr>
        <w:spacing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br w:type="page"/>
      </w:r>
    </w:p>
    <w:p w14:paraId="3440BB2D" w14:textId="77777777" w:rsidR="007014CD" w:rsidRPr="006C0E21" w:rsidRDefault="007014CD" w:rsidP="005341A9">
      <w:pPr>
        <w:pStyle w:val="1"/>
        <w:jc w:val="left"/>
        <w:rPr>
          <w:rFonts w:cs="Times New Roman"/>
          <w:sz w:val="28"/>
        </w:rPr>
      </w:pPr>
      <w:bookmarkStart w:id="16" w:name="_Toc95247354"/>
      <w:r w:rsidRPr="006C0E21">
        <w:rPr>
          <w:rFonts w:cs="Times New Roman"/>
          <w:sz w:val="28"/>
        </w:rPr>
        <w:lastRenderedPageBreak/>
        <w:t>Практическая работа 4. Анализ конфигурации вычислительной машины</w:t>
      </w:r>
      <w:bookmarkEnd w:id="16"/>
    </w:p>
    <w:p w14:paraId="32596A31" w14:textId="77777777" w:rsidR="007014CD" w:rsidRPr="006C0E21" w:rsidRDefault="007014CD" w:rsidP="005341A9">
      <w:pPr>
        <w:jc w:val="left"/>
        <w:rPr>
          <w:szCs w:val="28"/>
        </w:rPr>
      </w:pPr>
    </w:p>
    <w:p w14:paraId="2B4BA029" w14:textId="77777777" w:rsidR="007014CD" w:rsidRPr="006C0E21" w:rsidRDefault="007014CD" w:rsidP="005341A9">
      <w:pPr>
        <w:pStyle w:val="2"/>
        <w:jc w:val="left"/>
        <w:rPr>
          <w:rFonts w:cs="Times New Roman"/>
        </w:rPr>
      </w:pPr>
      <w:bookmarkStart w:id="17" w:name="_Toc95247355"/>
      <w:r w:rsidRPr="006C0E21">
        <w:rPr>
          <w:rFonts w:cs="Times New Roman"/>
        </w:rPr>
        <w:t>Индивидуальные задания.</w:t>
      </w:r>
      <w:bookmarkEnd w:id="17"/>
    </w:p>
    <w:p w14:paraId="0F4C0DE1" w14:textId="77777777" w:rsidR="00634680" w:rsidRPr="006C0E21" w:rsidRDefault="00634680" w:rsidP="005341A9">
      <w:pPr>
        <w:jc w:val="left"/>
        <w:rPr>
          <w:szCs w:val="28"/>
        </w:rPr>
      </w:pPr>
    </w:p>
    <w:p w14:paraId="73BD2110" w14:textId="77777777" w:rsidR="007014CD" w:rsidRPr="006C0E21" w:rsidRDefault="009D20C7" w:rsidP="005341A9">
      <w:pPr>
        <w:pStyle w:val="2"/>
        <w:jc w:val="left"/>
        <w:rPr>
          <w:rFonts w:cs="Times New Roman"/>
        </w:rPr>
      </w:pPr>
      <w:bookmarkStart w:id="18" w:name="_Toc95247356"/>
      <w:r w:rsidRPr="006C0E21">
        <w:rPr>
          <w:rFonts w:cs="Times New Roman"/>
        </w:rPr>
        <w:t>Ответы на к</w:t>
      </w:r>
      <w:r w:rsidR="007014CD" w:rsidRPr="006C0E21">
        <w:rPr>
          <w:rFonts w:cs="Times New Roman"/>
        </w:rPr>
        <w:t>онтрольные вопросы</w:t>
      </w:r>
      <w:bookmarkEnd w:id="18"/>
      <w:r w:rsidR="007014CD" w:rsidRPr="006C0E21">
        <w:rPr>
          <w:rFonts w:cs="Times New Roman"/>
        </w:rPr>
        <w:t xml:space="preserve"> </w:t>
      </w:r>
    </w:p>
    <w:p w14:paraId="39AA6916" w14:textId="77777777" w:rsidR="00634680" w:rsidRPr="006C0E21" w:rsidRDefault="00634680" w:rsidP="005341A9">
      <w:pPr>
        <w:jc w:val="left"/>
        <w:rPr>
          <w:szCs w:val="28"/>
        </w:rPr>
      </w:pPr>
    </w:p>
    <w:p w14:paraId="598E37A6" w14:textId="77777777" w:rsidR="00634680" w:rsidRPr="006C0E21" w:rsidRDefault="00634680" w:rsidP="005341A9">
      <w:pPr>
        <w:spacing w:line="240" w:lineRule="auto"/>
        <w:ind w:firstLine="0"/>
        <w:jc w:val="left"/>
        <w:rPr>
          <w:szCs w:val="28"/>
        </w:rPr>
      </w:pPr>
      <w:r w:rsidRPr="006C0E21">
        <w:rPr>
          <w:szCs w:val="28"/>
        </w:rPr>
        <w:br w:type="page"/>
      </w:r>
    </w:p>
    <w:p w14:paraId="3FF9C029" w14:textId="77777777" w:rsidR="00634680" w:rsidRPr="006C0E21" w:rsidRDefault="00634680" w:rsidP="005341A9">
      <w:pPr>
        <w:pStyle w:val="1"/>
        <w:jc w:val="left"/>
        <w:rPr>
          <w:rFonts w:cs="Times New Roman"/>
          <w:sz w:val="28"/>
        </w:rPr>
      </w:pPr>
      <w:bookmarkStart w:id="19" w:name="_Toc95247357"/>
      <w:r w:rsidRPr="006C0E21">
        <w:rPr>
          <w:rFonts w:cs="Times New Roman"/>
          <w:sz w:val="28"/>
        </w:rPr>
        <w:lastRenderedPageBreak/>
        <w:t xml:space="preserve">Практическая работа 5. Расчет параметров </w:t>
      </w:r>
      <w:r w:rsidR="00721B49" w:rsidRPr="006C0E21">
        <w:rPr>
          <w:rFonts w:cs="Times New Roman"/>
          <w:sz w:val="28"/>
        </w:rPr>
        <w:t xml:space="preserve">запоминающего </w:t>
      </w:r>
      <w:r w:rsidRPr="006C0E21">
        <w:rPr>
          <w:rFonts w:cs="Times New Roman"/>
          <w:sz w:val="28"/>
        </w:rPr>
        <w:t>устройства</w:t>
      </w:r>
      <w:bookmarkEnd w:id="19"/>
    </w:p>
    <w:p w14:paraId="6B4DAB1A" w14:textId="77777777" w:rsidR="00634680" w:rsidRPr="006C0E21" w:rsidRDefault="00634680" w:rsidP="005341A9">
      <w:pPr>
        <w:jc w:val="left"/>
        <w:rPr>
          <w:szCs w:val="28"/>
        </w:rPr>
      </w:pPr>
    </w:p>
    <w:p w14:paraId="1DA9E5DB" w14:textId="77777777" w:rsidR="00634680" w:rsidRPr="006C0E21" w:rsidRDefault="00634680" w:rsidP="005341A9">
      <w:pPr>
        <w:pStyle w:val="2"/>
        <w:jc w:val="left"/>
        <w:rPr>
          <w:rFonts w:cs="Times New Roman"/>
        </w:rPr>
      </w:pPr>
      <w:bookmarkStart w:id="20" w:name="_Toc95247358"/>
      <w:r w:rsidRPr="006C0E21">
        <w:rPr>
          <w:rFonts w:cs="Times New Roman"/>
        </w:rPr>
        <w:t xml:space="preserve">Расчет параметров запоминающего устройства (Вариант </w:t>
      </w:r>
      <w:r w:rsidRPr="006C0E21">
        <w:rPr>
          <w:rFonts w:cs="Times New Roman"/>
          <w:highlight w:val="yellow"/>
        </w:rPr>
        <w:t>ХХ</w:t>
      </w:r>
      <w:r w:rsidRPr="006C0E21">
        <w:rPr>
          <w:rFonts w:cs="Times New Roman"/>
        </w:rPr>
        <w:t>)</w:t>
      </w:r>
      <w:bookmarkEnd w:id="20"/>
    </w:p>
    <w:p w14:paraId="19E3BB22" w14:textId="77777777" w:rsidR="00634680" w:rsidRPr="006C0E21" w:rsidRDefault="00634680" w:rsidP="005341A9">
      <w:pPr>
        <w:jc w:val="left"/>
        <w:rPr>
          <w:szCs w:val="28"/>
        </w:rPr>
      </w:pPr>
    </w:p>
    <w:p w14:paraId="508EC026" w14:textId="77777777" w:rsidR="00634680" w:rsidRPr="006C0E21" w:rsidRDefault="009D20C7" w:rsidP="005341A9">
      <w:pPr>
        <w:pStyle w:val="2"/>
        <w:jc w:val="left"/>
        <w:rPr>
          <w:rFonts w:cs="Times New Roman"/>
        </w:rPr>
      </w:pPr>
      <w:bookmarkStart w:id="21" w:name="_Toc95247359"/>
      <w:r w:rsidRPr="006C0E21">
        <w:rPr>
          <w:rFonts w:cs="Times New Roman"/>
        </w:rPr>
        <w:t>Ответы на к</w:t>
      </w:r>
      <w:r w:rsidR="00634680" w:rsidRPr="006C0E21">
        <w:rPr>
          <w:rFonts w:cs="Times New Roman"/>
        </w:rPr>
        <w:t>онтрольные вопросы</w:t>
      </w:r>
      <w:bookmarkEnd w:id="21"/>
    </w:p>
    <w:sectPr w:rsidR="00634680" w:rsidRPr="006C0E21" w:rsidSect="00721B58">
      <w:footerReference w:type="default" r:id="rId17"/>
      <w:pgSz w:w="11906" w:h="16838"/>
      <w:pgMar w:top="851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FD8CD" w14:textId="77777777" w:rsidR="00EB2B3E" w:rsidRDefault="00EB2B3E" w:rsidP="00A66B86">
      <w:r>
        <w:separator/>
      </w:r>
    </w:p>
    <w:p w14:paraId="36FD1208" w14:textId="77777777" w:rsidR="00EB2B3E" w:rsidRDefault="00EB2B3E" w:rsidP="00A66B86"/>
  </w:endnote>
  <w:endnote w:type="continuationSeparator" w:id="0">
    <w:p w14:paraId="7329102A" w14:textId="77777777" w:rsidR="00EB2B3E" w:rsidRDefault="00EB2B3E" w:rsidP="00A66B86">
      <w:r>
        <w:continuationSeparator/>
      </w:r>
    </w:p>
    <w:p w14:paraId="095E07D5" w14:textId="77777777" w:rsidR="00EB2B3E" w:rsidRDefault="00EB2B3E" w:rsidP="00A66B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CC"/>
    <w:family w:val="roman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504068"/>
      <w:docPartObj>
        <w:docPartGallery w:val="Page Numbers (Bottom of Page)"/>
        <w:docPartUnique/>
      </w:docPartObj>
    </w:sdtPr>
    <w:sdtContent>
      <w:p w14:paraId="75421B5F" w14:textId="0BDAE8A8" w:rsidR="004646C2" w:rsidRDefault="004646C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D2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9E55F" w14:textId="77777777" w:rsidR="00EB2B3E" w:rsidRDefault="00EB2B3E" w:rsidP="00A66B86">
      <w:r>
        <w:separator/>
      </w:r>
    </w:p>
    <w:p w14:paraId="3D8140AF" w14:textId="77777777" w:rsidR="00EB2B3E" w:rsidRDefault="00EB2B3E" w:rsidP="00A66B86"/>
  </w:footnote>
  <w:footnote w:type="continuationSeparator" w:id="0">
    <w:p w14:paraId="39AE3445" w14:textId="77777777" w:rsidR="00EB2B3E" w:rsidRDefault="00EB2B3E" w:rsidP="00A66B86">
      <w:r>
        <w:continuationSeparator/>
      </w:r>
    </w:p>
    <w:p w14:paraId="6B180E4F" w14:textId="77777777" w:rsidR="00EB2B3E" w:rsidRDefault="00EB2B3E" w:rsidP="00A66B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954"/>
    <w:multiLevelType w:val="hybridMultilevel"/>
    <w:tmpl w:val="F490C74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CCA"/>
    <w:multiLevelType w:val="hybridMultilevel"/>
    <w:tmpl w:val="EBF250B2"/>
    <w:lvl w:ilvl="0" w:tplc="419A4280">
      <w:start w:val="1"/>
      <w:numFmt w:val="bullet"/>
      <w:pStyle w:val="a"/>
      <w:lvlText w:val=""/>
      <w:lvlJc w:val="left"/>
      <w:pPr>
        <w:tabs>
          <w:tab w:val="num" w:pos="1826"/>
        </w:tabs>
        <w:ind w:left="1429" w:firstLine="113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E53AC"/>
    <w:multiLevelType w:val="hybridMultilevel"/>
    <w:tmpl w:val="55E4A36A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4C63C4"/>
    <w:multiLevelType w:val="multilevel"/>
    <w:tmpl w:val="F7CAA3AC"/>
    <w:numStyleLink w:val="063063"/>
  </w:abstractNum>
  <w:abstractNum w:abstractNumId="4" w15:restartNumberingAfterBreak="0">
    <w:nsid w:val="16B14BD0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5" w15:restartNumberingAfterBreak="0">
    <w:nsid w:val="173A351D"/>
    <w:multiLevelType w:val="hybridMultilevel"/>
    <w:tmpl w:val="35B6E2E8"/>
    <w:lvl w:ilvl="0" w:tplc="5FCEB916">
      <w:start w:val="1"/>
      <w:numFmt w:val="decimal"/>
      <w:lvlText w:val="%1."/>
      <w:lvlJc w:val="left"/>
      <w:pPr>
        <w:ind w:left="1069" w:hanging="360"/>
      </w:pPr>
      <w:rPr>
        <w:rFonts w:ascii="Verdana" w:hAnsi="Verdana" w:cs="Times New Roman" w:hint="default"/>
        <w:b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5B6F28"/>
    <w:multiLevelType w:val="hybridMultilevel"/>
    <w:tmpl w:val="2F3EB2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5E73DD"/>
    <w:multiLevelType w:val="hybridMultilevel"/>
    <w:tmpl w:val="B970B0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1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1E700D"/>
    <w:multiLevelType w:val="hybridMultilevel"/>
    <w:tmpl w:val="09BE24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B2089"/>
    <w:multiLevelType w:val="multilevel"/>
    <w:tmpl w:val="F7CAA3AC"/>
    <w:styleLink w:val="063063"/>
    <w:lvl w:ilvl="0">
      <w:start w:val="1"/>
      <w:numFmt w:val="bullet"/>
      <w:lvlText w:val="–"/>
      <w:lvlJc w:val="left"/>
      <w:pPr>
        <w:ind w:left="720" w:hanging="360"/>
      </w:pPr>
      <w:rPr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7F7D"/>
    <w:multiLevelType w:val="hybridMultilevel"/>
    <w:tmpl w:val="4A6A142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12A96"/>
    <w:multiLevelType w:val="hybridMultilevel"/>
    <w:tmpl w:val="0FC453B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969C9"/>
    <w:multiLevelType w:val="hybridMultilevel"/>
    <w:tmpl w:val="15EC7E78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35CE3"/>
    <w:multiLevelType w:val="multilevel"/>
    <w:tmpl w:val="F7CAA3AC"/>
    <w:numStyleLink w:val="063063"/>
  </w:abstractNum>
  <w:abstractNum w:abstractNumId="15" w15:restartNumberingAfterBreak="0">
    <w:nsid w:val="29A97246"/>
    <w:multiLevelType w:val="hybridMultilevel"/>
    <w:tmpl w:val="68E80B3C"/>
    <w:lvl w:ilvl="0" w:tplc="FFFFFFFF">
      <w:start w:val="1"/>
      <w:numFmt w:val="bullet"/>
      <w:pStyle w:val="CourierNew14"/>
      <w:lvlText w:val=""/>
      <w:lvlJc w:val="left"/>
      <w:pPr>
        <w:tabs>
          <w:tab w:val="num" w:pos="39"/>
        </w:tabs>
        <w:ind w:left="89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609FF"/>
    <w:multiLevelType w:val="hybridMultilevel"/>
    <w:tmpl w:val="337A4C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E5A7AF4"/>
    <w:multiLevelType w:val="multilevel"/>
    <w:tmpl w:val="F7CAA3AC"/>
    <w:numStyleLink w:val="063063"/>
  </w:abstractNum>
  <w:abstractNum w:abstractNumId="18" w15:restartNumberingAfterBreak="0">
    <w:nsid w:val="307650D3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495749A"/>
    <w:multiLevelType w:val="hybridMultilevel"/>
    <w:tmpl w:val="B29CA4F6"/>
    <w:lvl w:ilvl="0" w:tplc="FFFFFFFF">
      <w:start w:val="1"/>
      <w:numFmt w:val="decimal"/>
      <w:pStyle w:val="a0"/>
      <w:lvlText w:val="%1."/>
      <w:lvlJc w:val="left"/>
      <w:pPr>
        <w:tabs>
          <w:tab w:val="num" w:pos="964"/>
        </w:tabs>
        <w:ind w:left="0" w:firstLine="851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9D1C57"/>
    <w:multiLevelType w:val="multilevel"/>
    <w:tmpl w:val="F7CAA3AC"/>
    <w:numStyleLink w:val="063063"/>
  </w:abstractNum>
  <w:abstractNum w:abstractNumId="21" w15:restartNumberingAfterBreak="0">
    <w:nsid w:val="39CD3207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22" w15:restartNumberingAfterBreak="0">
    <w:nsid w:val="3EDC3DC6"/>
    <w:multiLevelType w:val="multilevel"/>
    <w:tmpl w:val="F7CAA3AC"/>
    <w:numStyleLink w:val="063063"/>
  </w:abstractNum>
  <w:abstractNum w:abstractNumId="23" w15:restartNumberingAfterBreak="0">
    <w:nsid w:val="3FCD680A"/>
    <w:multiLevelType w:val="hybridMultilevel"/>
    <w:tmpl w:val="05968778"/>
    <w:lvl w:ilvl="0" w:tplc="837A54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F476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F10E96"/>
    <w:multiLevelType w:val="multilevel"/>
    <w:tmpl w:val="F7CAA3AC"/>
    <w:numStyleLink w:val="063063"/>
  </w:abstractNum>
  <w:abstractNum w:abstractNumId="26" w15:restartNumberingAfterBreak="0">
    <w:nsid w:val="4B9D7EEE"/>
    <w:multiLevelType w:val="hybridMultilevel"/>
    <w:tmpl w:val="AF38966E"/>
    <w:lvl w:ilvl="0" w:tplc="C30E9F52">
      <w:start w:val="1"/>
      <w:numFmt w:val="decimal"/>
      <w:lvlText w:val="%1."/>
      <w:lvlJc w:val="left"/>
      <w:pPr>
        <w:ind w:left="1474" w:hanging="765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38D1894"/>
    <w:multiLevelType w:val="hybridMultilevel"/>
    <w:tmpl w:val="206C478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54D825AF"/>
    <w:multiLevelType w:val="multilevel"/>
    <w:tmpl w:val="B7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E5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C231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116FE7"/>
    <w:multiLevelType w:val="hybridMultilevel"/>
    <w:tmpl w:val="A06A7994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2" w15:restartNumberingAfterBreak="0">
    <w:nsid w:val="637843EC"/>
    <w:multiLevelType w:val="hybridMultilevel"/>
    <w:tmpl w:val="F7CAA3AC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4754D"/>
    <w:multiLevelType w:val="hybridMultilevel"/>
    <w:tmpl w:val="645CB97A"/>
    <w:lvl w:ilvl="0" w:tplc="0508501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B150CC06">
      <w:numFmt w:val="bullet"/>
      <w:lvlText w:val="•"/>
      <w:lvlJc w:val="left"/>
      <w:pPr>
        <w:ind w:left="1654" w:hanging="360"/>
      </w:pPr>
      <w:rPr>
        <w:lang w:val="ru-RU" w:eastAsia="ru-RU" w:bidi="ru-RU"/>
      </w:rPr>
    </w:lvl>
    <w:lvl w:ilvl="2" w:tplc="B546D54E">
      <w:numFmt w:val="bullet"/>
      <w:lvlText w:val="•"/>
      <w:lvlJc w:val="left"/>
      <w:pPr>
        <w:ind w:left="2513" w:hanging="360"/>
      </w:pPr>
      <w:rPr>
        <w:lang w:val="ru-RU" w:eastAsia="ru-RU" w:bidi="ru-RU"/>
      </w:rPr>
    </w:lvl>
    <w:lvl w:ilvl="3" w:tplc="A650DD2E">
      <w:numFmt w:val="bullet"/>
      <w:lvlText w:val="•"/>
      <w:lvlJc w:val="left"/>
      <w:pPr>
        <w:ind w:left="3371" w:hanging="360"/>
      </w:pPr>
      <w:rPr>
        <w:lang w:val="ru-RU" w:eastAsia="ru-RU" w:bidi="ru-RU"/>
      </w:rPr>
    </w:lvl>
    <w:lvl w:ilvl="4" w:tplc="EE56E3A2">
      <w:numFmt w:val="bullet"/>
      <w:lvlText w:val="•"/>
      <w:lvlJc w:val="left"/>
      <w:pPr>
        <w:ind w:left="4230" w:hanging="360"/>
      </w:pPr>
      <w:rPr>
        <w:lang w:val="ru-RU" w:eastAsia="ru-RU" w:bidi="ru-RU"/>
      </w:rPr>
    </w:lvl>
    <w:lvl w:ilvl="5" w:tplc="6E3C7E32">
      <w:numFmt w:val="bullet"/>
      <w:lvlText w:val="•"/>
      <w:lvlJc w:val="left"/>
      <w:pPr>
        <w:ind w:left="5089" w:hanging="360"/>
      </w:pPr>
      <w:rPr>
        <w:lang w:val="ru-RU" w:eastAsia="ru-RU" w:bidi="ru-RU"/>
      </w:rPr>
    </w:lvl>
    <w:lvl w:ilvl="6" w:tplc="C23AD496">
      <w:numFmt w:val="bullet"/>
      <w:lvlText w:val="•"/>
      <w:lvlJc w:val="left"/>
      <w:pPr>
        <w:ind w:left="5947" w:hanging="360"/>
      </w:pPr>
      <w:rPr>
        <w:lang w:val="ru-RU" w:eastAsia="ru-RU" w:bidi="ru-RU"/>
      </w:rPr>
    </w:lvl>
    <w:lvl w:ilvl="7" w:tplc="2790271A">
      <w:numFmt w:val="bullet"/>
      <w:lvlText w:val="•"/>
      <w:lvlJc w:val="left"/>
      <w:pPr>
        <w:ind w:left="6806" w:hanging="360"/>
      </w:pPr>
      <w:rPr>
        <w:lang w:val="ru-RU" w:eastAsia="ru-RU" w:bidi="ru-RU"/>
      </w:rPr>
    </w:lvl>
    <w:lvl w:ilvl="8" w:tplc="9CB2CF8E">
      <w:numFmt w:val="bullet"/>
      <w:lvlText w:val="•"/>
      <w:lvlJc w:val="left"/>
      <w:pPr>
        <w:ind w:left="7665" w:hanging="360"/>
      </w:pPr>
      <w:rPr>
        <w:lang w:val="ru-RU" w:eastAsia="ru-RU" w:bidi="ru-RU"/>
      </w:rPr>
    </w:lvl>
  </w:abstractNum>
  <w:abstractNum w:abstractNumId="34" w15:restartNumberingAfterBreak="0">
    <w:nsid w:val="6AC95D81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6CA37EE2"/>
    <w:multiLevelType w:val="hybridMultilevel"/>
    <w:tmpl w:val="FC46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45EA8"/>
    <w:multiLevelType w:val="hybridMultilevel"/>
    <w:tmpl w:val="4E8E0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523009"/>
    <w:multiLevelType w:val="hybridMultilevel"/>
    <w:tmpl w:val="D076BD1C"/>
    <w:lvl w:ilvl="0" w:tplc="0419000F">
      <w:start w:val="1"/>
      <w:numFmt w:val="decimal"/>
      <w:lvlText w:val="%1."/>
      <w:lvlJc w:val="left"/>
      <w:pPr>
        <w:tabs>
          <w:tab w:val="num" w:pos="1249"/>
        </w:tabs>
        <w:ind w:left="12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1B9187A"/>
    <w:multiLevelType w:val="hybridMultilevel"/>
    <w:tmpl w:val="49D4BAB8"/>
    <w:lvl w:ilvl="0" w:tplc="837A545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9398B"/>
    <w:multiLevelType w:val="hybridMultilevel"/>
    <w:tmpl w:val="8ACC57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E682A6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C7876AE">
      <w:start w:val="1"/>
      <w:numFmt w:val="bullet"/>
      <w:lvlText w:val=""/>
      <w:lvlJc w:val="left"/>
      <w:pPr>
        <w:tabs>
          <w:tab w:val="num" w:pos="2264"/>
        </w:tabs>
        <w:ind w:left="1867" w:firstLine="113"/>
      </w:pPr>
      <w:rPr>
        <w:rFonts w:ascii="Symbol" w:hAnsi="Symbol" w:hint="default"/>
        <w:sz w:val="24"/>
        <w:szCs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040F3E"/>
    <w:multiLevelType w:val="hybridMultilevel"/>
    <w:tmpl w:val="0ADE39DC"/>
    <w:lvl w:ilvl="0" w:tplc="36A4B144">
      <w:start w:val="2"/>
      <w:numFmt w:val="decimal"/>
      <w:pStyle w:val="1TimesNew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AD03CF"/>
    <w:multiLevelType w:val="hybridMultilevel"/>
    <w:tmpl w:val="78E2FA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87133A"/>
    <w:multiLevelType w:val="multilevel"/>
    <w:tmpl w:val="650E4D46"/>
    <w:lvl w:ilvl="0">
      <w:start w:val="1"/>
      <w:numFmt w:val="decimal"/>
      <w:pStyle w:val="1"/>
      <w:lvlText w:val="%1"/>
      <w:lvlJc w:val="left"/>
      <w:pPr>
        <w:tabs>
          <w:tab w:val="num" w:pos="6"/>
        </w:tabs>
        <w:ind w:left="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50"/>
        </w:tabs>
        <w:ind w:left="15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94"/>
        </w:tabs>
        <w:ind w:left="29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438"/>
        </w:tabs>
        <w:ind w:left="43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582"/>
        </w:tabs>
        <w:ind w:left="58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26"/>
        </w:tabs>
        <w:ind w:left="7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870"/>
        </w:tabs>
        <w:ind w:left="87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014"/>
        </w:tabs>
        <w:ind w:left="101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58"/>
        </w:tabs>
        <w:ind w:left="1158" w:hanging="1584"/>
      </w:pPr>
    </w:lvl>
  </w:abstractNum>
  <w:abstractNum w:abstractNumId="43" w15:restartNumberingAfterBreak="0">
    <w:nsid w:val="7D186422"/>
    <w:multiLevelType w:val="multilevel"/>
    <w:tmpl w:val="F7CAA3AC"/>
    <w:numStyleLink w:val="063063"/>
  </w:abstractNum>
  <w:abstractNum w:abstractNumId="44" w15:restartNumberingAfterBreak="0">
    <w:nsid w:val="7E2E7F5D"/>
    <w:multiLevelType w:val="hybridMultilevel"/>
    <w:tmpl w:val="E8E8B08A"/>
    <w:lvl w:ilvl="0" w:tplc="75825C0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2"/>
  </w:num>
  <w:num w:numId="2">
    <w:abstractNumId w:val="40"/>
  </w:num>
  <w:num w:numId="3">
    <w:abstractNumId w:val="15"/>
  </w:num>
  <w:num w:numId="4">
    <w:abstractNumId w:val="16"/>
  </w:num>
  <w:num w:numId="5">
    <w:abstractNumId w:val="19"/>
  </w:num>
  <w:num w:numId="6">
    <w:abstractNumId w:val="27"/>
  </w:num>
  <w:num w:numId="7">
    <w:abstractNumId w:val="31"/>
  </w:num>
  <w:num w:numId="8">
    <w:abstractNumId w:val="41"/>
  </w:num>
  <w:num w:numId="9">
    <w:abstractNumId w:val="1"/>
  </w:num>
  <w:num w:numId="10">
    <w:abstractNumId w:val="39"/>
  </w:num>
  <w:num w:numId="11">
    <w:abstractNumId w:val="38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42"/>
  </w:num>
  <w:num w:numId="17">
    <w:abstractNumId w:val="30"/>
  </w:num>
  <w:num w:numId="18">
    <w:abstractNumId w:val="35"/>
  </w:num>
  <w:num w:numId="19">
    <w:abstractNumId w:val="32"/>
  </w:num>
  <w:num w:numId="20">
    <w:abstractNumId w:val="8"/>
  </w:num>
  <w:num w:numId="21">
    <w:abstractNumId w:val="29"/>
  </w:num>
  <w:num w:numId="22">
    <w:abstractNumId w:val="24"/>
  </w:num>
  <w:num w:numId="23">
    <w:abstractNumId w:val="42"/>
  </w:num>
  <w:num w:numId="24">
    <w:abstractNumId w:val="42"/>
  </w:num>
  <w:num w:numId="25">
    <w:abstractNumId w:val="6"/>
  </w:num>
  <w:num w:numId="26">
    <w:abstractNumId w:val="23"/>
  </w:num>
  <w:num w:numId="27">
    <w:abstractNumId w:val="2"/>
  </w:num>
  <w:num w:numId="28">
    <w:abstractNumId w:val="10"/>
  </w:num>
  <w:num w:numId="29">
    <w:abstractNumId w:val="3"/>
  </w:num>
  <w:num w:numId="30">
    <w:abstractNumId w:val="17"/>
  </w:num>
  <w:num w:numId="31">
    <w:abstractNumId w:val="20"/>
  </w:num>
  <w:num w:numId="32">
    <w:abstractNumId w:val="43"/>
  </w:num>
  <w:num w:numId="33">
    <w:abstractNumId w:val="25"/>
  </w:num>
  <w:num w:numId="34">
    <w:abstractNumId w:val="22"/>
  </w:num>
  <w:num w:numId="35">
    <w:abstractNumId w:val="14"/>
  </w:num>
  <w:num w:numId="36">
    <w:abstractNumId w:val="34"/>
  </w:num>
  <w:num w:numId="37">
    <w:abstractNumId w:val="37"/>
  </w:num>
  <w:num w:numId="38">
    <w:abstractNumId w:val="36"/>
  </w:num>
  <w:num w:numId="39">
    <w:abstractNumId w:val="18"/>
  </w:num>
  <w:num w:numId="4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</w:num>
  <w:num w:numId="44">
    <w:abstractNumId w:val="33"/>
  </w:num>
  <w:num w:numId="45">
    <w:abstractNumId w:val="21"/>
  </w:num>
  <w:num w:numId="46">
    <w:abstractNumId w:val="44"/>
  </w:num>
  <w:num w:numId="47">
    <w:abstractNumId w:val="26"/>
  </w:num>
  <w:num w:numId="48">
    <w:abstractNumId w:val="28"/>
  </w:num>
  <w:num w:numId="49">
    <w:abstractNumId w:val="7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92"/>
    <w:rsid w:val="000017F3"/>
    <w:rsid w:val="000018A6"/>
    <w:rsid w:val="000044E4"/>
    <w:rsid w:val="00006309"/>
    <w:rsid w:val="00010E5E"/>
    <w:rsid w:val="00011173"/>
    <w:rsid w:val="000118A0"/>
    <w:rsid w:val="00013E49"/>
    <w:rsid w:val="000220CF"/>
    <w:rsid w:val="000245CF"/>
    <w:rsid w:val="000332B2"/>
    <w:rsid w:val="000408B7"/>
    <w:rsid w:val="00041A54"/>
    <w:rsid w:val="00046284"/>
    <w:rsid w:val="0004735A"/>
    <w:rsid w:val="00052A3D"/>
    <w:rsid w:val="00055DD6"/>
    <w:rsid w:val="00056C21"/>
    <w:rsid w:val="00072B23"/>
    <w:rsid w:val="00073464"/>
    <w:rsid w:val="00074F60"/>
    <w:rsid w:val="00077301"/>
    <w:rsid w:val="000818CD"/>
    <w:rsid w:val="000830E2"/>
    <w:rsid w:val="00090389"/>
    <w:rsid w:val="000929E0"/>
    <w:rsid w:val="00093B0F"/>
    <w:rsid w:val="00094DDC"/>
    <w:rsid w:val="000A025A"/>
    <w:rsid w:val="000A1ED7"/>
    <w:rsid w:val="000A67DF"/>
    <w:rsid w:val="000B1347"/>
    <w:rsid w:val="000B36C5"/>
    <w:rsid w:val="000B4316"/>
    <w:rsid w:val="000C19CF"/>
    <w:rsid w:val="000C3394"/>
    <w:rsid w:val="000C4AD0"/>
    <w:rsid w:val="000D166F"/>
    <w:rsid w:val="000D519A"/>
    <w:rsid w:val="000E003E"/>
    <w:rsid w:val="000E22D7"/>
    <w:rsid w:val="000E2B5B"/>
    <w:rsid w:val="000E39B8"/>
    <w:rsid w:val="000F176A"/>
    <w:rsid w:val="000F24E9"/>
    <w:rsid w:val="000F307B"/>
    <w:rsid w:val="000F4E61"/>
    <w:rsid w:val="000F4F9D"/>
    <w:rsid w:val="00101BFC"/>
    <w:rsid w:val="00103598"/>
    <w:rsid w:val="001070AA"/>
    <w:rsid w:val="00111668"/>
    <w:rsid w:val="001206BB"/>
    <w:rsid w:val="00122B9B"/>
    <w:rsid w:val="0012623A"/>
    <w:rsid w:val="001262CF"/>
    <w:rsid w:val="00132A8A"/>
    <w:rsid w:val="00132B0A"/>
    <w:rsid w:val="00135843"/>
    <w:rsid w:val="001372F2"/>
    <w:rsid w:val="0014334D"/>
    <w:rsid w:val="001504E8"/>
    <w:rsid w:val="00150FB1"/>
    <w:rsid w:val="0015279F"/>
    <w:rsid w:val="0015403C"/>
    <w:rsid w:val="00154069"/>
    <w:rsid w:val="00155292"/>
    <w:rsid w:val="00155A5F"/>
    <w:rsid w:val="0015688C"/>
    <w:rsid w:val="00157A41"/>
    <w:rsid w:val="00160BDC"/>
    <w:rsid w:val="00160E4C"/>
    <w:rsid w:val="00161A49"/>
    <w:rsid w:val="00161F3F"/>
    <w:rsid w:val="00162893"/>
    <w:rsid w:val="00166CA0"/>
    <w:rsid w:val="001675A5"/>
    <w:rsid w:val="00171639"/>
    <w:rsid w:val="00172562"/>
    <w:rsid w:val="00175A37"/>
    <w:rsid w:val="001821FC"/>
    <w:rsid w:val="0018413C"/>
    <w:rsid w:val="001854BB"/>
    <w:rsid w:val="00190B2F"/>
    <w:rsid w:val="001A039D"/>
    <w:rsid w:val="001B03AD"/>
    <w:rsid w:val="001B094A"/>
    <w:rsid w:val="001B0F9C"/>
    <w:rsid w:val="001B525A"/>
    <w:rsid w:val="001C48F8"/>
    <w:rsid w:val="001C4E76"/>
    <w:rsid w:val="001C5DB6"/>
    <w:rsid w:val="001C7C66"/>
    <w:rsid w:val="001D0499"/>
    <w:rsid w:val="001E03F1"/>
    <w:rsid w:val="001E1C6B"/>
    <w:rsid w:val="001E646B"/>
    <w:rsid w:val="001F3330"/>
    <w:rsid w:val="001F454D"/>
    <w:rsid w:val="001F6122"/>
    <w:rsid w:val="00201373"/>
    <w:rsid w:val="0020150F"/>
    <w:rsid w:val="002016F3"/>
    <w:rsid w:val="0020312C"/>
    <w:rsid w:val="00206DC8"/>
    <w:rsid w:val="0020797D"/>
    <w:rsid w:val="0021543A"/>
    <w:rsid w:val="0022001C"/>
    <w:rsid w:val="002206EF"/>
    <w:rsid w:val="00225CBB"/>
    <w:rsid w:val="00226484"/>
    <w:rsid w:val="00226F4B"/>
    <w:rsid w:val="002304D1"/>
    <w:rsid w:val="00230B6F"/>
    <w:rsid w:val="00230C1E"/>
    <w:rsid w:val="002312A1"/>
    <w:rsid w:val="00235824"/>
    <w:rsid w:val="00242FA8"/>
    <w:rsid w:val="00244544"/>
    <w:rsid w:val="00255549"/>
    <w:rsid w:val="00255CB5"/>
    <w:rsid w:val="002576DF"/>
    <w:rsid w:val="00261D97"/>
    <w:rsid w:val="002625A2"/>
    <w:rsid w:val="002641EA"/>
    <w:rsid w:val="00274BE0"/>
    <w:rsid w:val="00277A1E"/>
    <w:rsid w:val="00282984"/>
    <w:rsid w:val="0028339C"/>
    <w:rsid w:val="00285AED"/>
    <w:rsid w:val="0029184C"/>
    <w:rsid w:val="002923E9"/>
    <w:rsid w:val="00293B63"/>
    <w:rsid w:val="002945AF"/>
    <w:rsid w:val="002962A8"/>
    <w:rsid w:val="00296C35"/>
    <w:rsid w:val="002A1D22"/>
    <w:rsid w:val="002A39A8"/>
    <w:rsid w:val="002A3ED6"/>
    <w:rsid w:val="002B04B5"/>
    <w:rsid w:val="002B07BB"/>
    <w:rsid w:val="002B26B6"/>
    <w:rsid w:val="002B3DD6"/>
    <w:rsid w:val="002C0DEF"/>
    <w:rsid w:val="002C30AE"/>
    <w:rsid w:val="002C384D"/>
    <w:rsid w:val="002C490C"/>
    <w:rsid w:val="002C55A0"/>
    <w:rsid w:val="002C7272"/>
    <w:rsid w:val="002D0200"/>
    <w:rsid w:val="002D4AA6"/>
    <w:rsid w:val="002E1E33"/>
    <w:rsid w:val="002E449F"/>
    <w:rsid w:val="002E5666"/>
    <w:rsid w:val="002F055C"/>
    <w:rsid w:val="002F4D50"/>
    <w:rsid w:val="002F6B14"/>
    <w:rsid w:val="002F7066"/>
    <w:rsid w:val="00303CD5"/>
    <w:rsid w:val="00305600"/>
    <w:rsid w:val="00305677"/>
    <w:rsid w:val="00310C5A"/>
    <w:rsid w:val="00313840"/>
    <w:rsid w:val="003138A8"/>
    <w:rsid w:val="00315D2B"/>
    <w:rsid w:val="00316394"/>
    <w:rsid w:val="0031645B"/>
    <w:rsid w:val="00322C61"/>
    <w:rsid w:val="00324E0E"/>
    <w:rsid w:val="00325151"/>
    <w:rsid w:val="00326158"/>
    <w:rsid w:val="00333831"/>
    <w:rsid w:val="003343EA"/>
    <w:rsid w:val="00341542"/>
    <w:rsid w:val="003455D4"/>
    <w:rsid w:val="00346849"/>
    <w:rsid w:val="00346983"/>
    <w:rsid w:val="003524FA"/>
    <w:rsid w:val="0035485D"/>
    <w:rsid w:val="0035681B"/>
    <w:rsid w:val="0036174B"/>
    <w:rsid w:val="00362D7A"/>
    <w:rsid w:val="003656ED"/>
    <w:rsid w:val="003658DC"/>
    <w:rsid w:val="00370602"/>
    <w:rsid w:val="00370A9A"/>
    <w:rsid w:val="00370B5D"/>
    <w:rsid w:val="0037186C"/>
    <w:rsid w:val="0037226C"/>
    <w:rsid w:val="00372E5F"/>
    <w:rsid w:val="003747DA"/>
    <w:rsid w:val="00374CDC"/>
    <w:rsid w:val="003813DE"/>
    <w:rsid w:val="00387A6C"/>
    <w:rsid w:val="003900E0"/>
    <w:rsid w:val="00390564"/>
    <w:rsid w:val="00391C2E"/>
    <w:rsid w:val="00392707"/>
    <w:rsid w:val="003942EB"/>
    <w:rsid w:val="003B0AA1"/>
    <w:rsid w:val="003B50B6"/>
    <w:rsid w:val="003B6899"/>
    <w:rsid w:val="003B75B0"/>
    <w:rsid w:val="003C0751"/>
    <w:rsid w:val="003D033A"/>
    <w:rsid w:val="003E4EF5"/>
    <w:rsid w:val="003F01F4"/>
    <w:rsid w:val="003F3133"/>
    <w:rsid w:val="003F37E3"/>
    <w:rsid w:val="003F3EE1"/>
    <w:rsid w:val="004030B1"/>
    <w:rsid w:val="00406F58"/>
    <w:rsid w:val="0041006B"/>
    <w:rsid w:val="00410BED"/>
    <w:rsid w:val="004140F6"/>
    <w:rsid w:val="00416853"/>
    <w:rsid w:val="00417B28"/>
    <w:rsid w:val="0042129F"/>
    <w:rsid w:val="00421B67"/>
    <w:rsid w:val="004251C8"/>
    <w:rsid w:val="00430540"/>
    <w:rsid w:val="00430BAA"/>
    <w:rsid w:val="00433F97"/>
    <w:rsid w:val="00434C89"/>
    <w:rsid w:val="00436C4E"/>
    <w:rsid w:val="004436AF"/>
    <w:rsid w:val="0044408C"/>
    <w:rsid w:val="00446048"/>
    <w:rsid w:val="00450FD1"/>
    <w:rsid w:val="0045387C"/>
    <w:rsid w:val="0046015E"/>
    <w:rsid w:val="0046208D"/>
    <w:rsid w:val="004629D0"/>
    <w:rsid w:val="004646C2"/>
    <w:rsid w:val="00465CF5"/>
    <w:rsid w:val="00470DBA"/>
    <w:rsid w:val="00472845"/>
    <w:rsid w:val="00473B2D"/>
    <w:rsid w:val="0047497C"/>
    <w:rsid w:val="0047505B"/>
    <w:rsid w:val="004769F7"/>
    <w:rsid w:val="00482373"/>
    <w:rsid w:val="00486D59"/>
    <w:rsid w:val="00494727"/>
    <w:rsid w:val="004A2FDA"/>
    <w:rsid w:val="004B09CC"/>
    <w:rsid w:val="004B1D40"/>
    <w:rsid w:val="004D11AA"/>
    <w:rsid w:val="004D2F69"/>
    <w:rsid w:val="004E3535"/>
    <w:rsid w:val="004E3880"/>
    <w:rsid w:val="004E46BA"/>
    <w:rsid w:val="004E5C6E"/>
    <w:rsid w:val="004E6364"/>
    <w:rsid w:val="004E71EB"/>
    <w:rsid w:val="004E7B32"/>
    <w:rsid w:val="004F5121"/>
    <w:rsid w:val="004F55B6"/>
    <w:rsid w:val="004F55D9"/>
    <w:rsid w:val="004F6F6F"/>
    <w:rsid w:val="00502108"/>
    <w:rsid w:val="00507317"/>
    <w:rsid w:val="005126BF"/>
    <w:rsid w:val="0051298B"/>
    <w:rsid w:val="00515D06"/>
    <w:rsid w:val="0051781A"/>
    <w:rsid w:val="00520641"/>
    <w:rsid w:val="00525568"/>
    <w:rsid w:val="005341A9"/>
    <w:rsid w:val="0053475F"/>
    <w:rsid w:val="005462BC"/>
    <w:rsid w:val="0055324B"/>
    <w:rsid w:val="00555C02"/>
    <w:rsid w:val="0056170B"/>
    <w:rsid w:val="00562A09"/>
    <w:rsid w:val="00562ACA"/>
    <w:rsid w:val="0056392E"/>
    <w:rsid w:val="00571932"/>
    <w:rsid w:val="00571B17"/>
    <w:rsid w:val="00574E8E"/>
    <w:rsid w:val="005753CA"/>
    <w:rsid w:val="00576255"/>
    <w:rsid w:val="00576687"/>
    <w:rsid w:val="00584BAB"/>
    <w:rsid w:val="0058584F"/>
    <w:rsid w:val="0059672B"/>
    <w:rsid w:val="00597B06"/>
    <w:rsid w:val="005A054F"/>
    <w:rsid w:val="005A0BA5"/>
    <w:rsid w:val="005A0EC3"/>
    <w:rsid w:val="005A1BB8"/>
    <w:rsid w:val="005A2696"/>
    <w:rsid w:val="005A6793"/>
    <w:rsid w:val="005A6F1C"/>
    <w:rsid w:val="005B0286"/>
    <w:rsid w:val="005B4D49"/>
    <w:rsid w:val="005C12A3"/>
    <w:rsid w:val="005C69E0"/>
    <w:rsid w:val="005C7C00"/>
    <w:rsid w:val="005D1297"/>
    <w:rsid w:val="005D1306"/>
    <w:rsid w:val="005D6206"/>
    <w:rsid w:val="005D6BBB"/>
    <w:rsid w:val="005D74FA"/>
    <w:rsid w:val="005F185A"/>
    <w:rsid w:val="005F4218"/>
    <w:rsid w:val="005F5A3F"/>
    <w:rsid w:val="005F6911"/>
    <w:rsid w:val="00601A20"/>
    <w:rsid w:val="00605919"/>
    <w:rsid w:val="00610DF7"/>
    <w:rsid w:val="00611C5A"/>
    <w:rsid w:val="00612F7A"/>
    <w:rsid w:val="00617A5F"/>
    <w:rsid w:val="006213F3"/>
    <w:rsid w:val="006307DF"/>
    <w:rsid w:val="006344B8"/>
    <w:rsid w:val="0063458A"/>
    <w:rsid w:val="00634680"/>
    <w:rsid w:val="00635C90"/>
    <w:rsid w:val="00637857"/>
    <w:rsid w:val="0064005F"/>
    <w:rsid w:val="006530C3"/>
    <w:rsid w:val="00656E4E"/>
    <w:rsid w:val="00656ED4"/>
    <w:rsid w:val="006570C8"/>
    <w:rsid w:val="0066097E"/>
    <w:rsid w:val="00665BE4"/>
    <w:rsid w:val="0066675D"/>
    <w:rsid w:val="006668D0"/>
    <w:rsid w:val="006679FA"/>
    <w:rsid w:val="00672B19"/>
    <w:rsid w:val="00672D17"/>
    <w:rsid w:val="006755A0"/>
    <w:rsid w:val="0067606F"/>
    <w:rsid w:val="00684729"/>
    <w:rsid w:val="00685D6A"/>
    <w:rsid w:val="00685F72"/>
    <w:rsid w:val="006876F6"/>
    <w:rsid w:val="00687B30"/>
    <w:rsid w:val="006934E6"/>
    <w:rsid w:val="006A042D"/>
    <w:rsid w:val="006A168D"/>
    <w:rsid w:val="006A4AF3"/>
    <w:rsid w:val="006A578D"/>
    <w:rsid w:val="006A5D37"/>
    <w:rsid w:val="006A7517"/>
    <w:rsid w:val="006B5432"/>
    <w:rsid w:val="006B7014"/>
    <w:rsid w:val="006C00D1"/>
    <w:rsid w:val="006C0E21"/>
    <w:rsid w:val="006C3812"/>
    <w:rsid w:val="006C58AD"/>
    <w:rsid w:val="006C6E71"/>
    <w:rsid w:val="006E1194"/>
    <w:rsid w:val="006E37B3"/>
    <w:rsid w:val="006E4044"/>
    <w:rsid w:val="006E4F05"/>
    <w:rsid w:val="006E7605"/>
    <w:rsid w:val="006F0616"/>
    <w:rsid w:val="006F1D3D"/>
    <w:rsid w:val="0070107E"/>
    <w:rsid w:val="0070114B"/>
    <w:rsid w:val="007014CD"/>
    <w:rsid w:val="00701C0D"/>
    <w:rsid w:val="0071358E"/>
    <w:rsid w:val="007144FE"/>
    <w:rsid w:val="007153FC"/>
    <w:rsid w:val="007167D8"/>
    <w:rsid w:val="007176BA"/>
    <w:rsid w:val="00721B49"/>
    <w:rsid w:val="00721B58"/>
    <w:rsid w:val="0072369C"/>
    <w:rsid w:val="00726526"/>
    <w:rsid w:val="007323A8"/>
    <w:rsid w:val="007342DB"/>
    <w:rsid w:val="007344AB"/>
    <w:rsid w:val="00734B3F"/>
    <w:rsid w:val="0073556B"/>
    <w:rsid w:val="007424E1"/>
    <w:rsid w:val="007435C0"/>
    <w:rsid w:val="0074513B"/>
    <w:rsid w:val="00750272"/>
    <w:rsid w:val="00752348"/>
    <w:rsid w:val="00756005"/>
    <w:rsid w:val="00756D3E"/>
    <w:rsid w:val="00757AF1"/>
    <w:rsid w:val="007612B6"/>
    <w:rsid w:val="007624D5"/>
    <w:rsid w:val="00763771"/>
    <w:rsid w:val="00764207"/>
    <w:rsid w:val="007645B5"/>
    <w:rsid w:val="0076505A"/>
    <w:rsid w:val="007659B7"/>
    <w:rsid w:val="00766B21"/>
    <w:rsid w:val="00767059"/>
    <w:rsid w:val="00767C89"/>
    <w:rsid w:val="00770A8E"/>
    <w:rsid w:val="0077229A"/>
    <w:rsid w:val="00773B9D"/>
    <w:rsid w:val="00781589"/>
    <w:rsid w:val="00793C01"/>
    <w:rsid w:val="00794329"/>
    <w:rsid w:val="00797233"/>
    <w:rsid w:val="007A3E9C"/>
    <w:rsid w:val="007A7ABA"/>
    <w:rsid w:val="007B19CD"/>
    <w:rsid w:val="007C65C0"/>
    <w:rsid w:val="007D18A9"/>
    <w:rsid w:val="007D4869"/>
    <w:rsid w:val="007D79EB"/>
    <w:rsid w:val="007D7C31"/>
    <w:rsid w:val="007E2001"/>
    <w:rsid w:val="007E2046"/>
    <w:rsid w:val="007E384C"/>
    <w:rsid w:val="007E6269"/>
    <w:rsid w:val="007E724D"/>
    <w:rsid w:val="007E7CC9"/>
    <w:rsid w:val="00800A1D"/>
    <w:rsid w:val="0080248E"/>
    <w:rsid w:val="00802FD9"/>
    <w:rsid w:val="00805BCC"/>
    <w:rsid w:val="00807A39"/>
    <w:rsid w:val="00810B76"/>
    <w:rsid w:val="00811005"/>
    <w:rsid w:val="00816CEE"/>
    <w:rsid w:val="008249CF"/>
    <w:rsid w:val="00825F14"/>
    <w:rsid w:val="008335C8"/>
    <w:rsid w:val="00833C9D"/>
    <w:rsid w:val="00834FC1"/>
    <w:rsid w:val="00835AFB"/>
    <w:rsid w:val="00841859"/>
    <w:rsid w:val="00841AE1"/>
    <w:rsid w:val="0084368F"/>
    <w:rsid w:val="00844167"/>
    <w:rsid w:val="00851C4F"/>
    <w:rsid w:val="00853AFF"/>
    <w:rsid w:val="00854EFE"/>
    <w:rsid w:val="00856795"/>
    <w:rsid w:val="008573BD"/>
    <w:rsid w:val="00864175"/>
    <w:rsid w:val="008704CF"/>
    <w:rsid w:val="008713FA"/>
    <w:rsid w:val="00873FD9"/>
    <w:rsid w:val="00877F5B"/>
    <w:rsid w:val="0089254E"/>
    <w:rsid w:val="008951A0"/>
    <w:rsid w:val="008964B5"/>
    <w:rsid w:val="0089692E"/>
    <w:rsid w:val="008A7DAB"/>
    <w:rsid w:val="008C28E1"/>
    <w:rsid w:val="008C30AB"/>
    <w:rsid w:val="008C5EB2"/>
    <w:rsid w:val="008C75E0"/>
    <w:rsid w:val="008D011D"/>
    <w:rsid w:val="008D433D"/>
    <w:rsid w:val="008E5601"/>
    <w:rsid w:val="008F34CD"/>
    <w:rsid w:val="008F44AE"/>
    <w:rsid w:val="0090028B"/>
    <w:rsid w:val="0090158A"/>
    <w:rsid w:val="00907C24"/>
    <w:rsid w:val="00914A3F"/>
    <w:rsid w:val="00923A25"/>
    <w:rsid w:val="009242D2"/>
    <w:rsid w:val="009417D2"/>
    <w:rsid w:val="009466BD"/>
    <w:rsid w:val="00953905"/>
    <w:rsid w:val="009540F1"/>
    <w:rsid w:val="009550BD"/>
    <w:rsid w:val="00963196"/>
    <w:rsid w:val="00963B6C"/>
    <w:rsid w:val="0096477E"/>
    <w:rsid w:val="009729A4"/>
    <w:rsid w:val="00972D50"/>
    <w:rsid w:val="00973F3D"/>
    <w:rsid w:val="00974C90"/>
    <w:rsid w:val="009757EF"/>
    <w:rsid w:val="00981D37"/>
    <w:rsid w:val="009822CC"/>
    <w:rsid w:val="0098325F"/>
    <w:rsid w:val="00984A42"/>
    <w:rsid w:val="009854F7"/>
    <w:rsid w:val="0098589B"/>
    <w:rsid w:val="009873C6"/>
    <w:rsid w:val="009909B6"/>
    <w:rsid w:val="009A0079"/>
    <w:rsid w:val="009A19C2"/>
    <w:rsid w:val="009A311D"/>
    <w:rsid w:val="009A34D3"/>
    <w:rsid w:val="009A5E53"/>
    <w:rsid w:val="009A621C"/>
    <w:rsid w:val="009A6B35"/>
    <w:rsid w:val="009A72F4"/>
    <w:rsid w:val="009B5D3C"/>
    <w:rsid w:val="009B7B13"/>
    <w:rsid w:val="009C04ED"/>
    <w:rsid w:val="009C1A57"/>
    <w:rsid w:val="009C27A6"/>
    <w:rsid w:val="009C34D7"/>
    <w:rsid w:val="009D20C7"/>
    <w:rsid w:val="009D3240"/>
    <w:rsid w:val="009D4251"/>
    <w:rsid w:val="009D497C"/>
    <w:rsid w:val="009D4D49"/>
    <w:rsid w:val="009D5E9E"/>
    <w:rsid w:val="009D5FB2"/>
    <w:rsid w:val="009E22E4"/>
    <w:rsid w:val="009E2D81"/>
    <w:rsid w:val="009E3357"/>
    <w:rsid w:val="009E426D"/>
    <w:rsid w:val="009E48A7"/>
    <w:rsid w:val="009E5262"/>
    <w:rsid w:val="009E585C"/>
    <w:rsid w:val="009F007F"/>
    <w:rsid w:val="009F1C31"/>
    <w:rsid w:val="009F6649"/>
    <w:rsid w:val="00A00579"/>
    <w:rsid w:val="00A011A2"/>
    <w:rsid w:val="00A03166"/>
    <w:rsid w:val="00A076CC"/>
    <w:rsid w:val="00A21DB1"/>
    <w:rsid w:val="00A22D34"/>
    <w:rsid w:val="00A31101"/>
    <w:rsid w:val="00A31967"/>
    <w:rsid w:val="00A338E2"/>
    <w:rsid w:val="00A35073"/>
    <w:rsid w:val="00A353BA"/>
    <w:rsid w:val="00A434E1"/>
    <w:rsid w:val="00A45080"/>
    <w:rsid w:val="00A46974"/>
    <w:rsid w:val="00A470F9"/>
    <w:rsid w:val="00A4745C"/>
    <w:rsid w:val="00A47573"/>
    <w:rsid w:val="00A56057"/>
    <w:rsid w:val="00A5607C"/>
    <w:rsid w:val="00A65CC1"/>
    <w:rsid w:val="00A66281"/>
    <w:rsid w:val="00A6640E"/>
    <w:rsid w:val="00A66B86"/>
    <w:rsid w:val="00A7080C"/>
    <w:rsid w:val="00A71EEF"/>
    <w:rsid w:val="00A71FAC"/>
    <w:rsid w:val="00A72634"/>
    <w:rsid w:val="00A72E3B"/>
    <w:rsid w:val="00A77047"/>
    <w:rsid w:val="00A80895"/>
    <w:rsid w:val="00A80EC4"/>
    <w:rsid w:val="00A81249"/>
    <w:rsid w:val="00A81B32"/>
    <w:rsid w:val="00A92919"/>
    <w:rsid w:val="00A93C41"/>
    <w:rsid w:val="00AA1E17"/>
    <w:rsid w:val="00AA5606"/>
    <w:rsid w:val="00AA7BD0"/>
    <w:rsid w:val="00AB04C5"/>
    <w:rsid w:val="00AB10E8"/>
    <w:rsid w:val="00AB16E8"/>
    <w:rsid w:val="00AB1F71"/>
    <w:rsid w:val="00AB2565"/>
    <w:rsid w:val="00AB67E1"/>
    <w:rsid w:val="00AB7708"/>
    <w:rsid w:val="00AC5715"/>
    <w:rsid w:val="00AC705B"/>
    <w:rsid w:val="00AC71CD"/>
    <w:rsid w:val="00AD0985"/>
    <w:rsid w:val="00AD51BB"/>
    <w:rsid w:val="00AE57DD"/>
    <w:rsid w:val="00AE6BCC"/>
    <w:rsid w:val="00AF6158"/>
    <w:rsid w:val="00AF70E2"/>
    <w:rsid w:val="00B026ED"/>
    <w:rsid w:val="00B03AB1"/>
    <w:rsid w:val="00B043C8"/>
    <w:rsid w:val="00B059DC"/>
    <w:rsid w:val="00B06413"/>
    <w:rsid w:val="00B07097"/>
    <w:rsid w:val="00B0791E"/>
    <w:rsid w:val="00B12B68"/>
    <w:rsid w:val="00B15AF5"/>
    <w:rsid w:val="00B15C44"/>
    <w:rsid w:val="00B1791B"/>
    <w:rsid w:val="00B21182"/>
    <w:rsid w:val="00B27E82"/>
    <w:rsid w:val="00B31250"/>
    <w:rsid w:val="00B3371E"/>
    <w:rsid w:val="00B33784"/>
    <w:rsid w:val="00B34F08"/>
    <w:rsid w:val="00B414E0"/>
    <w:rsid w:val="00B43A77"/>
    <w:rsid w:val="00B43B13"/>
    <w:rsid w:val="00B45459"/>
    <w:rsid w:val="00B46862"/>
    <w:rsid w:val="00B50A87"/>
    <w:rsid w:val="00B51EE5"/>
    <w:rsid w:val="00B52A65"/>
    <w:rsid w:val="00B543EE"/>
    <w:rsid w:val="00B549CF"/>
    <w:rsid w:val="00B55602"/>
    <w:rsid w:val="00B5592A"/>
    <w:rsid w:val="00B56A74"/>
    <w:rsid w:val="00B60371"/>
    <w:rsid w:val="00B61999"/>
    <w:rsid w:val="00B7149B"/>
    <w:rsid w:val="00B7285E"/>
    <w:rsid w:val="00B73173"/>
    <w:rsid w:val="00B7495A"/>
    <w:rsid w:val="00B75F42"/>
    <w:rsid w:val="00B77387"/>
    <w:rsid w:val="00B80654"/>
    <w:rsid w:val="00B8436C"/>
    <w:rsid w:val="00B86F58"/>
    <w:rsid w:val="00B952BC"/>
    <w:rsid w:val="00B96107"/>
    <w:rsid w:val="00BA216F"/>
    <w:rsid w:val="00BA29EA"/>
    <w:rsid w:val="00BB2C15"/>
    <w:rsid w:val="00BB2CEB"/>
    <w:rsid w:val="00BB36BE"/>
    <w:rsid w:val="00BB5085"/>
    <w:rsid w:val="00BB56CB"/>
    <w:rsid w:val="00BC29B8"/>
    <w:rsid w:val="00BC3582"/>
    <w:rsid w:val="00BC4168"/>
    <w:rsid w:val="00BD5AD7"/>
    <w:rsid w:val="00BD7658"/>
    <w:rsid w:val="00BE59DE"/>
    <w:rsid w:val="00BF3118"/>
    <w:rsid w:val="00BF3A64"/>
    <w:rsid w:val="00BF4598"/>
    <w:rsid w:val="00C00567"/>
    <w:rsid w:val="00C03DA1"/>
    <w:rsid w:val="00C0633D"/>
    <w:rsid w:val="00C10E29"/>
    <w:rsid w:val="00C12687"/>
    <w:rsid w:val="00C12CBC"/>
    <w:rsid w:val="00C13153"/>
    <w:rsid w:val="00C137F4"/>
    <w:rsid w:val="00C24A5F"/>
    <w:rsid w:val="00C2541C"/>
    <w:rsid w:val="00C2742E"/>
    <w:rsid w:val="00C325EA"/>
    <w:rsid w:val="00C34D8C"/>
    <w:rsid w:val="00C40C39"/>
    <w:rsid w:val="00C635B2"/>
    <w:rsid w:val="00C64832"/>
    <w:rsid w:val="00C65909"/>
    <w:rsid w:val="00C6623C"/>
    <w:rsid w:val="00C678CE"/>
    <w:rsid w:val="00C703BF"/>
    <w:rsid w:val="00C722B1"/>
    <w:rsid w:val="00C74CE8"/>
    <w:rsid w:val="00C75D49"/>
    <w:rsid w:val="00C76DD6"/>
    <w:rsid w:val="00C77B18"/>
    <w:rsid w:val="00C9017A"/>
    <w:rsid w:val="00C915A5"/>
    <w:rsid w:val="00C96669"/>
    <w:rsid w:val="00C96ABF"/>
    <w:rsid w:val="00CA1162"/>
    <w:rsid w:val="00CA2FA4"/>
    <w:rsid w:val="00CA3CC5"/>
    <w:rsid w:val="00CA483C"/>
    <w:rsid w:val="00CB0792"/>
    <w:rsid w:val="00CB11E8"/>
    <w:rsid w:val="00CB7031"/>
    <w:rsid w:val="00CB786A"/>
    <w:rsid w:val="00CC07F7"/>
    <w:rsid w:val="00CC0817"/>
    <w:rsid w:val="00CC10F5"/>
    <w:rsid w:val="00CC1155"/>
    <w:rsid w:val="00CC153B"/>
    <w:rsid w:val="00CC3FC7"/>
    <w:rsid w:val="00CC6E69"/>
    <w:rsid w:val="00CD1E51"/>
    <w:rsid w:val="00CD23F8"/>
    <w:rsid w:val="00CE5901"/>
    <w:rsid w:val="00CF0254"/>
    <w:rsid w:val="00CF4387"/>
    <w:rsid w:val="00D0263D"/>
    <w:rsid w:val="00D026C9"/>
    <w:rsid w:val="00D02764"/>
    <w:rsid w:val="00D03596"/>
    <w:rsid w:val="00D04505"/>
    <w:rsid w:val="00D06BDC"/>
    <w:rsid w:val="00D14860"/>
    <w:rsid w:val="00D17BA2"/>
    <w:rsid w:val="00D2129F"/>
    <w:rsid w:val="00D25284"/>
    <w:rsid w:val="00D3135A"/>
    <w:rsid w:val="00D32F62"/>
    <w:rsid w:val="00D364AB"/>
    <w:rsid w:val="00D45C6D"/>
    <w:rsid w:val="00D46B9E"/>
    <w:rsid w:val="00D5243B"/>
    <w:rsid w:val="00D537F6"/>
    <w:rsid w:val="00D547FD"/>
    <w:rsid w:val="00D54C1C"/>
    <w:rsid w:val="00D5609D"/>
    <w:rsid w:val="00D6002E"/>
    <w:rsid w:val="00D6022D"/>
    <w:rsid w:val="00D6386A"/>
    <w:rsid w:val="00D67215"/>
    <w:rsid w:val="00D6760D"/>
    <w:rsid w:val="00D712E0"/>
    <w:rsid w:val="00D72E54"/>
    <w:rsid w:val="00D7709E"/>
    <w:rsid w:val="00D8032B"/>
    <w:rsid w:val="00D8189C"/>
    <w:rsid w:val="00D860FD"/>
    <w:rsid w:val="00D92C24"/>
    <w:rsid w:val="00D970F5"/>
    <w:rsid w:val="00DA56AE"/>
    <w:rsid w:val="00DA5A88"/>
    <w:rsid w:val="00DB6398"/>
    <w:rsid w:val="00DC0DE7"/>
    <w:rsid w:val="00DC1F17"/>
    <w:rsid w:val="00DC44A3"/>
    <w:rsid w:val="00DC4C57"/>
    <w:rsid w:val="00DD49F5"/>
    <w:rsid w:val="00DD705A"/>
    <w:rsid w:val="00DE0604"/>
    <w:rsid w:val="00DE2AD0"/>
    <w:rsid w:val="00DE4557"/>
    <w:rsid w:val="00DE5437"/>
    <w:rsid w:val="00DE77D8"/>
    <w:rsid w:val="00DF2CD0"/>
    <w:rsid w:val="00DF4394"/>
    <w:rsid w:val="00DF493F"/>
    <w:rsid w:val="00DF5809"/>
    <w:rsid w:val="00E00A2D"/>
    <w:rsid w:val="00E07B50"/>
    <w:rsid w:val="00E12681"/>
    <w:rsid w:val="00E15C94"/>
    <w:rsid w:val="00E2000D"/>
    <w:rsid w:val="00E204D2"/>
    <w:rsid w:val="00E20FA1"/>
    <w:rsid w:val="00E37EC1"/>
    <w:rsid w:val="00E41A09"/>
    <w:rsid w:val="00E42B7A"/>
    <w:rsid w:val="00E42C9A"/>
    <w:rsid w:val="00E4684B"/>
    <w:rsid w:val="00E47412"/>
    <w:rsid w:val="00E47868"/>
    <w:rsid w:val="00E509CD"/>
    <w:rsid w:val="00E512EE"/>
    <w:rsid w:val="00E51AD3"/>
    <w:rsid w:val="00E55166"/>
    <w:rsid w:val="00E55D05"/>
    <w:rsid w:val="00E62CAA"/>
    <w:rsid w:val="00E63EC7"/>
    <w:rsid w:val="00E642A3"/>
    <w:rsid w:val="00E75E9A"/>
    <w:rsid w:val="00E76960"/>
    <w:rsid w:val="00E771C3"/>
    <w:rsid w:val="00E82528"/>
    <w:rsid w:val="00E8638D"/>
    <w:rsid w:val="00E87711"/>
    <w:rsid w:val="00E87FAE"/>
    <w:rsid w:val="00E93C60"/>
    <w:rsid w:val="00E94212"/>
    <w:rsid w:val="00EA3739"/>
    <w:rsid w:val="00EA3E2D"/>
    <w:rsid w:val="00EA70A8"/>
    <w:rsid w:val="00EB24EE"/>
    <w:rsid w:val="00EB2B3E"/>
    <w:rsid w:val="00EB42CC"/>
    <w:rsid w:val="00EB4C1D"/>
    <w:rsid w:val="00EB703E"/>
    <w:rsid w:val="00EB7438"/>
    <w:rsid w:val="00EC177B"/>
    <w:rsid w:val="00ED079A"/>
    <w:rsid w:val="00ED1285"/>
    <w:rsid w:val="00ED434F"/>
    <w:rsid w:val="00ED50A5"/>
    <w:rsid w:val="00ED547A"/>
    <w:rsid w:val="00ED73B8"/>
    <w:rsid w:val="00EE3DB5"/>
    <w:rsid w:val="00EE5214"/>
    <w:rsid w:val="00EE6A5F"/>
    <w:rsid w:val="00EF3DFE"/>
    <w:rsid w:val="00EF4AD5"/>
    <w:rsid w:val="00F01F75"/>
    <w:rsid w:val="00F0329A"/>
    <w:rsid w:val="00F04B70"/>
    <w:rsid w:val="00F05070"/>
    <w:rsid w:val="00F052ED"/>
    <w:rsid w:val="00F0603A"/>
    <w:rsid w:val="00F11C4A"/>
    <w:rsid w:val="00F12A10"/>
    <w:rsid w:val="00F15191"/>
    <w:rsid w:val="00F164AE"/>
    <w:rsid w:val="00F20758"/>
    <w:rsid w:val="00F23778"/>
    <w:rsid w:val="00F279E5"/>
    <w:rsid w:val="00F3166F"/>
    <w:rsid w:val="00F342C2"/>
    <w:rsid w:val="00F42763"/>
    <w:rsid w:val="00F47BA0"/>
    <w:rsid w:val="00F512DD"/>
    <w:rsid w:val="00F53361"/>
    <w:rsid w:val="00F55FCE"/>
    <w:rsid w:val="00F579E7"/>
    <w:rsid w:val="00F61036"/>
    <w:rsid w:val="00F62A99"/>
    <w:rsid w:val="00F64083"/>
    <w:rsid w:val="00F64EBC"/>
    <w:rsid w:val="00F7449B"/>
    <w:rsid w:val="00F76229"/>
    <w:rsid w:val="00F77D54"/>
    <w:rsid w:val="00F821DB"/>
    <w:rsid w:val="00F95004"/>
    <w:rsid w:val="00F96090"/>
    <w:rsid w:val="00F96D9C"/>
    <w:rsid w:val="00FA4F8B"/>
    <w:rsid w:val="00FA5EDC"/>
    <w:rsid w:val="00FB2F54"/>
    <w:rsid w:val="00FB3251"/>
    <w:rsid w:val="00FB4B40"/>
    <w:rsid w:val="00FC14FE"/>
    <w:rsid w:val="00FC2014"/>
    <w:rsid w:val="00FC5B01"/>
    <w:rsid w:val="00FC6298"/>
    <w:rsid w:val="00FC74A7"/>
    <w:rsid w:val="00FC7ED1"/>
    <w:rsid w:val="00FD5920"/>
    <w:rsid w:val="00FD6C06"/>
    <w:rsid w:val="00FE0F06"/>
    <w:rsid w:val="00FF3075"/>
    <w:rsid w:val="00FF6D5D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CAAEA"/>
  <w15:docId w15:val="{903CE676-BD05-469C-9BCE-AEC8F9C3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12F7A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Заголовок 1 (нумерованный)"/>
    <w:next w:val="a1"/>
    <w:link w:val="10"/>
    <w:qFormat/>
    <w:rsid w:val="0021543A"/>
    <w:pPr>
      <w:keepNext/>
      <w:pageBreakBefore/>
      <w:numPr>
        <w:numId w:val="1"/>
      </w:numPr>
      <w:suppressAutoHyphens/>
      <w:spacing w:line="360" w:lineRule="auto"/>
      <w:jc w:val="both"/>
      <w:outlineLvl w:val="0"/>
    </w:pPr>
    <w:rPr>
      <w:rFonts w:cs="Arial"/>
      <w:b/>
      <w:bCs/>
      <w:kern w:val="32"/>
      <w:sz w:val="32"/>
      <w:szCs w:val="28"/>
    </w:rPr>
  </w:style>
  <w:style w:type="paragraph" w:styleId="2">
    <w:name w:val="heading 2"/>
    <w:next w:val="a1"/>
    <w:link w:val="20"/>
    <w:qFormat/>
    <w:rsid w:val="0021543A"/>
    <w:pPr>
      <w:keepNext/>
      <w:numPr>
        <w:ilvl w:val="1"/>
        <w:numId w:val="1"/>
      </w:numPr>
      <w:suppressAutoHyphens/>
      <w:spacing w:line="360" w:lineRule="auto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1"/>
    <w:qFormat/>
    <w:rsid w:val="00507317"/>
    <w:pPr>
      <w:keepNext/>
      <w:numPr>
        <w:ilvl w:val="2"/>
        <w:numId w:val="1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507317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rsid w:val="0050731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50731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5073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rsid w:val="0050731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50731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063063">
    <w:name w:val="Стиль маркированный Слева:  063 см Выступ:  063 см"/>
    <w:basedOn w:val="a4"/>
    <w:rsid w:val="003813DE"/>
    <w:pPr>
      <w:numPr>
        <w:numId w:val="28"/>
      </w:numPr>
    </w:pPr>
  </w:style>
  <w:style w:type="paragraph" w:customStyle="1" w:styleId="1TimesNewRoman">
    <w:name w:val="Стиль Заголовок 1 + Times New Roman По центру"/>
    <w:basedOn w:val="1"/>
    <w:rsid w:val="006A042D"/>
    <w:pPr>
      <w:numPr>
        <w:numId w:val="2"/>
      </w:numPr>
      <w:spacing w:line="240" w:lineRule="auto"/>
    </w:pPr>
    <w:rPr>
      <w:rFonts w:cs="Times New Roman"/>
      <w:caps/>
      <w:szCs w:val="20"/>
    </w:rPr>
  </w:style>
  <w:style w:type="paragraph" w:styleId="a5">
    <w:name w:val="Normal (Web)"/>
    <w:basedOn w:val="a1"/>
    <w:uiPriority w:val="99"/>
    <w:rsid w:val="006A042D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21">
    <w:name w:val="Основной текст 21"/>
    <w:basedOn w:val="a1"/>
    <w:rsid w:val="006A042D"/>
    <w:pPr>
      <w:framePr w:w="5845" w:h="1009" w:hSpace="180" w:wrap="auto" w:vAnchor="text" w:hAnchor="page" w:x="3343" w:y="-177"/>
      <w:jc w:val="center"/>
    </w:pPr>
    <w:rPr>
      <w:b/>
      <w:sz w:val="32"/>
      <w:szCs w:val="20"/>
    </w:rPr>
  </w:style>
  <w:style w:type="paragraph" w:customStyle="1" w:styleId="a6">
    <w:name w:val="Текст диплома Знак"/>
    <w:link w:val="a7"/>
    <w:rsid w:val="006A042D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7">
    <w:name w:val="Текст диплома Знак Знак"/>
    <w:basedOn w:val="a2"/>
    <w:link w:val="a6"/>
    <w:rsid w:val="006A042D"/>
    <w:rPr>
      <w:sz w:val="28"/>
      <w:szCs w:val="24"/>
      <w:lang w:val="ru-RU" w:eastAsia="ru-RU" w:bidi="ar-SA"/>
    </w:rPr>
  </w:style>
  <w:style w:type="paragraph" w:customStyle="1" w:styleId="a8">
    <w:name w:val="рисунок"/>
    <w:basedOn w:val="a1"/>
    <w:next w:val="a9"/>
    <w:rsid w:val="00873FD9"/>
    <w:pPr>
      <w:keepNext/>
      <w:widowControl w:val="0"/>
      <w:autoSpaceDE w:val="0"/>
      <w:autoSpaceDN w:val="0"/>
      <w:adjustRightInd w:val="0"/>
      <w:spacing w:before="60" w:after="60"/>
      <w:jc w:val="center"/>
    </w:pPr>
    <w:rPr>
      <w:szCs w:val="20"/>
    </w:rPr>
  </w:style>
  <w:style w:type="paragraph" w:styleId="a9">
    <w:name w:val="caption"/>
    <w:basedOn w:val="a1"/>
    <w:next w:val="a6"/>
    <w:qFormat/>
    <w:rsid w:val="00612F7A"/>
    <w:pPr>
      <w:spacing w:before="120" w:after="120"/>
      <w:jc w:val="center"/>
    </w:pPr>
    <w:rPr>
      <w:b/>
      <w:bCs/>
      <w:szCs w:val="20"/>
    </w:rPr>
  </w:style>
  <w:style w:type="table" w:styleId="aa">
    <w:name w:val="Table Grid"/>
    <w:basedOn w:val="a3"/>
    <w:rsid w:val="006A042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Подзаголовок 2"/>
    <w:basedOn w:val="a6"/>
    <w:rsid w:val="006A042D"/>
    <w:pPr>
      <w:keepNext/>
      <w:spacing w:before="120" w:after="60"/>
      <w:ind w:firstLine="0"/>
      <w:jc w:val="center"/>
    </w:pPr>
    <w:rPr>
      <w:b/>
      <w:bCs/>
      <w:szCs w:val="20"/>
    </w:rPr>
  </w:style>
  <w:style w:type="paragraph" w:customStyle="1" w:styleId="11">
    <w:name w:val="Подзаголовок 1"/>
    <w:basedOn w:val="a6"/>
    <w:rsid w:val="006A042D"/>
    <w:pPr>
      <w:keepNext/>
      <w:spacing w:before="240" w:after="60"/>
      <w:ind w:firstLine="0"/>
      <w:jc w:val="center"/>
    </w:pPr>
    <w:rPr>
      <w:b/>
      <w:bCs/>
      <w:caps/>
      <w:szCs w:val="20"/>
    </w:rPr>
  </w:style>
  <w:style w:type="paragraph" w:customStyle="1" w:styleId="30">
    <w:name w:val="Подзаголовок 3"/>
    <w:basedOn w:val="a6"/>
    <w:link w:val="31"/>
    <w:rsid w:val="006A042D"/>
    <w:pPr>
      <w:keepNext/>
    </w:pPr>
    <w:rPr>
      <w:b/>
      <w:bCs/>
      <w:szCs w:val="28"/>
    </w:rPr>
  </w:style>
  <w:style w:type="character" w:customStyle="1" w:styleId="31">
    <w:name w:val="Подзаголовок 3 Знак"/>
    <w:basedOn w:val="a7"/>
    <w:link w:val="30"/>
    <w:rsid w:val="006A042D"/>
    <w:rPr>
      <w:b/>
      <w:bCs/>
      <w:sz w:val="28"/>
      <w:szCs w:val="28"/>
      <w:lang w:val="ru-RU" w:eastAsia="ru-RU" w:bidi="ar-SA"/>
    </w:rPr>
  </w:style>
  <w:style w:type="character" w:styleId="ab">
    <w:name w:val="Hyperlink"/>
    <w:basedOn w:val="a2"/>
    <w:uiPriority w:val="99"/>
    <w:rsid w:val="006A042D"/>
    <w:rPr>
      <w:color w:val="5037F8"/>
      <w:u w:val="single"/>
    </w:rPr>
  </w:style>
  <w:style w:type="paragraph" w:styleId="12">
    <w:name w:val="toc 1"/>
    <w:basedOn w:val="a1"/>
    <w:next w:val="a1"/>
    <w:autoRedefine/>
    <w:uiPriority w:val="39"/>
    <w:unhideWhenUsed/>
    <w:qFormat/>
    <w:rsid w:val="00F512DD"/>
    <w:pPr>
      <w:tabs>
        <w:tab w:val="left" w:pos="851"/>
        <w:tab w:val="left" w:pos="9072"/>
      </w:tabs>
      <w:spacing w:after="100"/>
      <w:ind w:firstLine="142"/>
    </w:pPr>
    <w:rPr>
      <w:noProof/>
    </w:rPr>
  </w:style>
  <w:style w:type="paragraph" w:styleId="23">
    <w:name w:val="toc 2"/>
    <w:basedOn w:val="a1"/>
    <w:next w:val="a1"/>
    <w:autoRedefine/>
    <w:uiPriority w:val="39"/>
    <w:qFormat/>
    <w:rsid w:val="00D72E54"/>
    <w:pPr>
      <w:tabs>
        <w:tab w:val="left" w:pos="1276"/>
        <w:tab w:val="left" w:pos="9072"/>
        <w:tab w:val="right" w:pos="9628"/>
      </w:tabs>
      <w:ind w:left="806" w:hanging="522"/>
    </w:pPr>
    <w:rPr>
      <w:szCs w:val="28"/>
    </w:rPr>
  </w:style>
  <w:style w:type="paragraph" w:styleId="32">
    <w:name w:val="toc 3"/>
    <w:basedOn w:val="a1"/>
    <w:next w:val="a1"/>
    <w:autoRedefine/>
    <w:uiPriority w:val="39"/>
    <w:qFormat/>
    <w:rsid w:val="006A042D"/>
    <w:pPr>
      <w:ind w:left="480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rsid w:val="006A042D"/>
    <w:pPr>
      <w:ind w:left="720"/>
    </w:pPr>
    <w:rPr>
      <w:sz w:val="18"/>
      <w:szCs w:val="18"/>
    </w:rPr>
  </w:style>
  <w:style w:type="paragraph" w:styleId="50">
    <w:name w:val="toc 5"/>
    <w:basedOn w:val="a1"/>
    <w:next w:val="a1"/>
    <w:autoRedefine/>
    <w:semiHidden/>
    <w:rsid w:val="006A042D"/>
    <w:pPr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6A042D"/>
    <w:pPr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6A042D"/>
    <w:pPr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6A042D"/>
    <w:pPr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6A042D"/>
    <w:pPr>
      <w:ind w:left="1920"/>
    </w:pPr>
    <w:rPr>
      <w:sz w:val="18"/>
      <w:szCs w:val="18"/>
    </w:rPr>
  </w:style>
  <w:style w:type="paragraph" w:customStyle="1" w:styleId="ac">
    <w:name w:val="таблица"/>
    <w:basedOn w:val="a1"/>
    <w:autoRedefine/>
    <w:rsid w:val="00E75E9A"/>
    <w:pPr>
      <w:tabs>
        <w:tab w:val="left" w:pos="2520"/>
      </w:tabs>
    </w:pPr>
    <w:rPr>
      <w:b/>
      <w:bCs/>
    </w:rPr>
  </w:style>
  <w:style w:type="paragraph" w:customStyle="1" w:styleId="CourierNew14">
    <w:name w:val="Стиль Courier New 14 пт По ширине Междустр.интервал:  полуторный"/>
    <w:basedOn w:val="a1"/>
    <w:rsid w:val="007342DB"/>
    <w:pPr>
      <w:numPr>
        <w:numId w:val="3"/>
      </w:numPr>
      <w:tabs>
        <w:tab w:val="clear" w:pos="39"/>
      </w:tabs>
      <w:ind w:left="0" w:firstLine="709"/>
    </w:pPr>
    <w:rPr>
      <w:szCs w:val="20"/>
    </w:rPr>
  </w:style>
  <w:style w:type="paragraph" w:customStyle="1" w:styleId="13">
    <w:name w:val="Перечисление1"/>
    <w:basedOn w:val="a1"/>
    <w:rsid w:val="007342DB"/>
    <w:pPr>
      <w:tabs>
        <w:tab w:val="num" w:pos="360"/>
      </w:tabs>
      <w:ind w:left="360" w:hanging="360"/>
    </w:pPr>
    <w:rPr>
      <w:szCs w:val="20"/>
    </w:rPr>
  </w:style>
  <w:style w:type="paragraph" w:customStyle="1" w:styleId="a">
    <w:name w:val="список"/>
    <w:basedOn w:val="a1"/>
    <w:autoRedefine/>
    <w:rsid w:val="00612F7A"/>
    <w:pPr>
      <w:numPr>
        <w:numId w:val="9"/>
      </w:numPr>
      <w:ind w:hanging="349"/>
    </w:pPr>
    <w:rPr>
      <w:rFonts w:eastAsia="Times-Roman"/>
      <w:szCs w:val="28"/>
    </w:rPr>
  </w:style>
  <w:style w:type="paragraph" w:customStyle="1" w:styleId="ad">
    <w:name w:val="Заголовок таблицы"/>
    <w:basedOn w:val="ae"/>
    <w:next w:val="ae"/>
    <w:rsid w:val="00310C5A"/>
    <w:pPr>
      <w:keepNext/>
      <w:keepLines/>
      <w:widowControl w:val="0"/>
      <w:spacing w:before="240"/>
      <w:ind w:firstLine="0"/>
    </w:pPr>
    <w:rPr>
      <w:b/>
      <w:szCs w:val="20"/>
    </w:rPr>
  </w:style>
  <w:style w:type="paragraph" w:styleId="af">
    <w:name w:val="Body Text"/>
    <w:basedOn w:val="a1"/>
    <w:rsid w:val="00310C5A"/>
    <w:pPr>
      <w:spacing w:after="120"/>
    </w:pPr>
  </w:style>
  <w:style w:type="paragraph" w:styleId="ae">
    <w:name w:val="Body Text First Indent"/>
    <w:basedOn w:val="af"/>
    <w:rsid w:val="00310C5A"/>
    <w:pPr>
      <w:ind w:firstLine="210"/>
    </w:pPr>
  </w:style>
  <w:style w:type="paragraph" w:customStyle="1" w:styleId="a0">
    <w:name w:val="Литература"/>
    <w:basedOn w:val="a1"/>
    <w:rsid w:val="00FB4B40"/>
    <w:pPr>
      <w:widowControl w:val="0"/>
      <w:numPr>
        <w:numId w:val="5"/>
      </w:numPr>
    </w:pPr>
    <w:rPr>
      <w:rFonts w:cs="Arial"/>
      <w:snapToGrid w:val="0"/>
      <w:szCs w:val="20"/>
    </w:rPr>
  </w:style>
  <w:style w:type="character" w:customStyle="1" w:styleId="16">
    <w:name w:val="Стиль 16 пт полужирный"/>
    <w:basedOn w:val="a2"/>
    <w:rsid w:val="00F512DD"/>
    <w:rPr>
      <w:b/>
      <w:bCs/>
      <w:sz w:val="32"/>
    </w:rPr>
  </w:style>
  <w:style w:type="paragraph" w:styleId="af0">
    <w:name w:val="Title"/>
    <w:basedOn w:val="a1"/>
    <w:qFormat/>
    <w:rsid w:val="000C3394"/>
    <w:pPr>
      <w:spacing w:before="100" w:beforeAutospacing="1" w:after="100" w:afterAutospacing="1"/>
    </w:pPr>
    <w:rPr>
      <w:color w:val="000000"/>
    </w:rPr>
  </w:style>
  <w:style w:type="paragraph" w:styleId="24">
    <w:name w:val="Body Text 2"/>
    <w:basedOn w:val="a1"/>
    <w:rsid w:val="000C3394"/>
    <w:pPr>
      <w:spacing w:after="120" w:line="480" w:lineRule="auto"/>
    </w:pPr>
    <w:rPr>
      <w:sz w:val="20"/>
      <w:szCs w:val="20"/>
    </w:rPr>
  </w:style>
  <w:style w:type="paragraph" w:customStyle="1" w:styleId="af1">
    <w:name w:val="Стиль Название объекта + по центру"/>
    <w:basedOn w:val="a9"/>
    <w:autoRedefine/>
    <w:rsid w:val="000C3394"/>
    <w:pPr>
      <w:spacing w:before="0" w:line="240" w:lineRule="auto"/>
    </w:pPr>
    <w:rPr>
      <w:b w:val="0"/>
      <w:szCs w:val="28"/>
    </w:rPr>
  </w:style>
  <w:style w:type="paragraph" w:customStyle="1" w:styleId="af2">
    <w:name w:val="a"/>
    <w:basedOn w:val="a1"/>
    <w:rsid w:val="000C3394"/>
    <w:pPr>
      <w:spacing w:before="100" w:beforeAutospacing="1" w:after="100" w:afterAutospacing="1"/>
    </w:pPr>
    <w:rPr>
      <w:color w:val="000000"/>
    </w:rPr>
  </w:style>
  <w:style w:type="table" w:styleId="51">
    <w:name w:val="Table Grid 5"/>
    <w:basedOn w:val="a3"/>
    <w:rsid w:val="000C3394"/>
    <w:pPr>
      <w:widowControl w:val="0"/>
      <w:autoSpaceDE w:val="0"/>
      <w:autoSpaceDN w:val="0"/>
      <w:adjustRightInd w:val="0"/>
      <w:spacing w:line="278" w:lineRule="auto"/>
      <w:ind w:firstLine="3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3">
    <w:name w:val="Для курсовых"/>
    <w:basedOn w:val="a1"/>
    <w:rsid w:val="003F3133"/>
    <w:pPr>
      <w:spacing w:before="240" w:after="240"/>
      <w:ind w:firstLine="539"/>
      <w:jc w:val="center"/>
    </w:pPr>
    <w:rPr>
      <w:b/>
      <w:caps/>
      <w:szCs w:val="28"/>
    </w:rPr>
  </w:style>
  <w:style w:type="paragraph" w:customStyle="1" w:styleId="1002">
    <w:name w:val="Стиль Заголовок 1 + Слева:  0 см Первая строка:  0 см2"/>
    <w:basedOn w:val="1"/>
    <w:next w:val="a1"/>
    <w:rsid w:val="00FE0F06"/>
    <w:pPr>
      <w:numPr>
        <w:numId w:val="0"/>
      </w:numPr>
    </w:pPr>
    <w:rPr>
      <w:rFonts w:cs="Times New Roman"/>
      <w:szCs w:val="20"/>
    </w:rPr>
  </w:style>
  <w:style w:type="paragraph" w:customStyle="1" w:styleId="af4">
    <w:name w:val="Формула"/>
    <w:basedOn w:val="a1"/>
    <w:next w:val="a1"/>
    <w:rsid w:val="00612F7A"/>
    <w:pPr>
      <w:tabs>
        <w:tab w:val="center" w:pos="4678"/>
        <w:tab w:val="left" w:pos="8505"/>
      </w:tabs>
      <w:ind w:firstLine="0"/>
    </w:pPr>
    <w:rPr>
      <w:szCs w:val="20"/>
    </w:rPr>
  </w:style>
  <w:style w:type="paragraph" w:customStyle="1" w:styleId="075">
    <w:name w:val="Стиль Текст диплома + Первая строка:  075 см"/>
    <w:basedOn w:val="a1"/>
    <w:rsid w:val="00612F7A"/>
    <w:pPr>
      <w:ind w:firstLine="426"/>
    </w:pPr>
    <w:rPr>
      <w:szCs w:val="20"/>
    </w:rPr>
  </w:style>
  <w:style w:type="character" w:customStyle="1" w:styleId="33">
    <w:name w:val="Подзаголовок 3 Знак Знак"/>
    <w:basedOn w:val="a2"/>
    <w:rsid w:val="00B31250"/>
    <w:rPr>
      <w:b/>
      <w:bCs/>
      <w:sz w:val="28"/>
      <w:szCs w:val="28"/>
      <w:lang w:val="ru-RU" w:eastAsia="ru-RU" w:bidi="ar-SA"/>
    </w:rPr>
  </w:style>
  <w:style w:type="character" w:customStyle="1" w:styleId="af5">
    <w:name w:val="Текст диплома Знак Знак Знак"/>
    <w:basedOn w:val="a2"/>
    <w:rsid w:val="00B31250"/>
    <w:rPr>
      <w:sz w:val="28"/>
      <w:szCs w:val="24"/>
      <w:lang w:val="ru-RU" w:eastAsia="ru-RU" w:bidi="ar-SA"/>
    </w:rPr>
  </w:style>
  <w:style w:type="paragraph" w:styleId="af6">
    <w:name w:val="Balloon Text"/>
    <w:basedOn w:val="a1"/>
    <w:semiHidden/>
    <w:rsid w:val="004629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rsid w:val="0021543A"/>
    <w:rPr>
      <w:rFonts w:cs="Arial"/>
      <w:b/>
      <w:bCs/>
      <w:iCs/>
      <w:sz w:val="28"/>
      <w:szCs w:val="28"/>
    </w:rPr>
  </w:style>
  <w:style w:type="paragraph" w:customStyle="1" w:styleId="100">
    <w:name w:val="Стиль Заголовок 1 + Слева:  0 см Первая строка:  0 см"/>
    <w:basedOn w:val="1"/>
    <w:rsid w:val="00F95004"/>
    <w:pPr>
      <w:numPr>
        <w:numId w:val="0"/>
      </w:numPr>
    </w:pPr>
    <w:rPr>
      <w:rFonts w:cs="Times New Roman"/>
      <w:szCs w:val="20"/>
    </w:rPr>
  </w:style>
  <w:style w:type="paragraph" w:styleId="af7">
    <w:name w:val="header"/>
    <w:basedOn w:val="a1"/>
    <w:link w:val="af8"/>
    <w:uiPriority w:val="99"/>
    <w:rsid w:val="00AB04C5"/>
    <w:pPr>
      <w:tabs>
        <w:tab w:val="center" w:pos="4677"/>
        <w:tab w:val="right" w:pos="9355"/>
      </w:tabs>
    </w:pPr>
  </w:style>
  <w:style w:type="paragraph" w:styleId="af9">
    <w:name w:val="footer"/>
    <w:basedOn w:val="a1"/>
    <w:link w:val="afa"/>
    <w:uiPriority w:val="99"/>
    <w:rsid w:val="00AB04C5"/>
    <w:pPr>
      <w:tabs>
        <w:tab w:val="center" w:pos="4677"/>
        <w:tab w:val="right" w:pos="9355"/>
      </w:tabs>
    </w:pPr>
  </w:style>
  <w:style w:type="character" w:styleId="afb">
    <w:name w:val="page number"/>
    <w:basedOn w:val="a2"/>
    <w:rsid w:val="00AB04C5"/>
  </w:style>
  <w:style w:type="paragraph" w:styleId="afc">
    <w:name w:val="Document Map"/>
    <w:basedOn w:val="a1"/>
    <w:semiHidden/>
    <w:rsid w:val="00B3378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d">
    <w:name w:val="Название рисунка"/>
    <w:basedOn w:val="a1"/>
    <w:next w:val="a1"/>
    <w:link w:val="afe"/>
    <w:qFormat/>
    <w:rsid w:val="003813DE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">
    <w:name w:val="Название таблицы"/>
    <w:basedOn w:val="ad"/>
    <w:next w:val="ac"/>
    <w:qFormat/>
    <w:rsid w:val="00155292"/>
    <w:pPr>
      <w:spacing w:before="60" w:after="60" w:line="240" w:lineRule="auto"/>
    </w:pPr>
    <w:rPr>
      <w:b w:val="0"/>
    </w:rPr>
  </w:style>
  <w:style w:type="paragraph" w:customStyle="1" w:styleId="aff0">
    <w:name w:val="Таблица после"/>
    <w:basedOn w:val="a1"/>
    <w:rsid w:val="00612F7A"/>
    <w:pPr>
      <w:spacing w:before="120"/>
    </w:pPr>
    <w:rPr>
      <w:szCs w:val="20"/>
    </w:rPr>
  </w:style>
  <w:style w:type="paragraph" w:customStyle="1" w:styleId="aff1">
    <w:name w:val="Таблица внутри"/>
    <w:basedOn w:val="a1"/>
    <w:link w:val="aff2"/>
    <w:rsid w:val="00612F7A"/>
    <w:pPr>
      <w:spacing w:before="60" w:after="60" w:line="240" w:lineRule="auto"/>
      <w:ind w:firstLine="0"/>
    </w:pPr>
  </w:style>
  <w:style w:type="paragraph" w:customStyle="1" w:styleId="aff3">
    <w:name w:val="Таблица + По центру"/>
    <w:basedOn w:val="aff1"/>
    <w:next w:val="aff1"/>
    <w:link w:val="aff4"/>
    <w:rsid w:val="00CB786A"/>
    <w:pPr>
      <w:jc w:val="center"/>
    </w:pPr>
  </w:style>
  <w:style w:type="character" w:customStyle="1" w:styleId="14">
    <w:name w:val="Текст диплома Знак1"/>
    <w:basedOn w:val="a2"/>
    <w:rsid w:val="00BD5AD7"/>
    <w:rPr>
      <w:sz w:val="28"/>
      <w:szCs w:val="24"/>
      <w:lang w:val="ru-RU" w:eastAsia="ru-RU" w:bidi="ar-SA"/>
    </w:rPr>
  </w:style>
  <w:style w:type="character" w:customStyle="1" w:styleId="afe">
    <w:name w:val="Название рисунка Знак"/>
    <w:link w:val="afd"/>
    <w:rsid w:val="003813DE"/>
    <w:rPr>
      <w:sz w:val="24"/>
    </w:rPr>
  </w:style>
  <w:style w:type="character" w:customStyle="1" w:styleId="af8">
    <w:name w:val="Верхний колонтитул Знак"/>
    <w:basedOn w:val="a2"/>
    <w:link w:val="af7"/>
    <w:uiPriority w:val="99"/>
    <w:rsid w:val="00EE3DB5"/>
    <w:rPr>
      <w:sz w:val="24"/>
      <w:szCs w:val="24"/>
    </w:rPr>
  </w:style>
  <w:style w:type="paragraph" w:customStyle="1" w:styleId="15">
    <w:name w:val="Заголовок 1 (ненумерованный)"/>
    <w:basedOn w:val="1"/>
    <w:next w:val="a1"/>
    <w:link w:val="17"/>
    <w:qFormat/>
    <w:rsid w:val="00155292"/>
    <w:pPr>
      <w:numPr>
        <w:numId w:val="0"/>
      </w:numPr>
      <w:ind w:firstLine="709"/>
    </w:pPr>
    <w:rPr>
      <w:bCs w:val="0"/>
      <w:szCs w:val="32"/>
    </w:rPr>
  </w:style>
  <w:style w:type="table" w:customStyle="1" w:styleId="18">
    <w:name w:val="Сетка таблицы1"/>
    <w:basedOn w:val="a3"/>
    <w:next w:val="aa"/>
    <w:uiPriority w:val="59"/>
    <w:rsid w:val="004B1D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 (нумерованный) Знак"/>
    <w:basedOn w:val="a2"/>
    <w:link w:val="1"/>
    <w:rsid w:val="0021543A"/>
    <w:rPr>
      <w:rFonts w:cs="Arial"/>
      <w:b/>
      <w:bCs/>
      <w:kern w:val="32"/>
      <w:sz w:val="32"/>
      <w:szCs w:val="28"/>
    </w:rPr>
  </w:style>
  <w:style w:type="character" w:customStyle="1" w:styleId="17">
    <w:name w:val="Заголовок 1 (ненумерованный) Знак"/>
    <w:basedOn w:val="10"/>
    <w:link w:val="15"/>
    <w:rsid w:val="00155292"/>
    <w:rPr>
      <w:rFonts w:cs="Arial"/>
      <w:b/>
      <w:bCs w:val="0"/>
      <w:kern w:val="32"/>
      <w:sz w:val="32"/>
      <w:szCs w:val="32"/>
    </w:rPr>
  </w:style>
  <w:style w:type="paragraph" w:customStyle="1" w:styleId="aff5">
    <w:name w:val="Таблица"/>
    <w:basedOn w:val="ac"/>
    <w:link w:val="aff6"/>
    <w:qFormat/>
    <w:rsid w:val="00BF3118"/>
    <w:pPr>
      <w:spacing w:line="240" w:lineRule="auto"/>
      <w:ind w:firstLine="0"/>
    </w:pPr>
    <w:rPr>
      <w:b w:val="0"/>
      <w:sz w:val="24"/>
    </w:rPr>
  </w:style>
  <w:style w:type="paragraph" w:styleId="aff7">
    <w:name w:val="TOC Heading"/>
    <w:basedOn w:val="1"/>
    <w:next w:val="a1"/>
    <w:uiPriority w:val="39"/>
    <w:semiHidden/>
    <w:unhideWhenUsed/>
    <w:qFormat/>
    <w:rsid w:val="007645B5"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hAnsi="Cambria" w:cs="Times New Roman"/>
      <w:caps/>
      <w:color w:val="365F91"/>
      <w:kern w:val="0"/>
      <w:lang w:eastAsia="en-US"/>
    </w:rPr>
  </w:style>
  <w:style w:type="character" w:customStyle="1" w:styleId="aff2">
    <w:name w:val="Таблица внутри Знак"/>
    <w:basedOn w:val="a2"/>
    <w:link w:val="aff1"/>
    <w:rsid w:val="00612F7A"/>
    <w:rPr>
      <w:sz w:val="28"/>
      <w:szCs w:val="24"/>
      <w:lang w:val="ru-RU" w:eastAsia="ru-RU" w:bidi="ar-SA"/>
    </w:rPr>
  </w:style>
  <w:style w:type="character" w:customStyle="1" w:styleId="aff4">
    <w:name w:val="Таблица + По центру Знак"/>
    <w:basedOn w:val="aff2"/>
    <w:link w:val="aff3"/>
    <w:rsid w:val="00EC177B"/>
    <w:rPr>
      <w:sz w:val="28"/>
      <w:szCs w:val="24"/>
      <w:lang w:val="ru-RU" w:eastAsia="ru-RU" w:bidi="ar-SA"/>
    </w:rPr>
  </w:style>
  <w:style w:type="character" w:customStyle="1" w:styleId="aff6">
    <w:name w:val="Таблица Знак"/>
    <w:basedOn w:val="aff4"/>
    <w:link w:val="aff5"/>
    <w:rsid w:val="00BF3118"/>
    <w:rPr>
      <w:bCs/>
      <w:sz w:val="24"/>
      <w:szCs w:val="24"/>
      <w:lang w:val="ru-RU" w:eastAsia="ru-RU" w:bidi="ar-SA"/>
    </w:rPr>
  </w:style>
  <w:style w:type="paragraph" w:styleId="aff8">
    <w:name w:val="footnote text"/>
    <w:basedOn w:val="a1"/>
    <w:link w:val="aff9"/>
    <w:uiPriority w:val="99"/>
    <w:semiHidden/>
    <w:unhideWhenUsed/>
    <w:rsid w:val="00770A8E"/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770A8E"/>
  </w:style>
  <w:style w:type="character" w:styleId="affa">
    <w:name w:val="footnote reference"/>
    <w:basedOn w:val="a2"/>
    <w:uiPriority w:val="99"/>
    <w:semiHidden/>
    <w:unhideWhenUsed/>
    <w:rsid w:val="00770A8E"/>
    <w:rPr>
      <w:vertAlign w:val="superscript"/>
    </w:rPr>
  </w:style>
  <w:style w:type="paragraph" w:customStyle="1" w:styleId="affb">
    <w:name w:val="Подстрочная Сноска"/>
    <w:basedOn w:val="aff8"/>
    <w:next w:val="aff8"/>
    <w:link w:val="affc"/>
    <w:qFormat/>
    <w:rsid w:val="00A80EC4"/>
  </w:style>
  <w:style w:type="character" w:customStyle="1" w:styleId="affc">
    <w:name w:val="Подстрочная Сноска Знак"/>
    <w:basedOn w:val="aff9"/>
    <w:link w:val="affb"/>
    <w:rsid w:val="00A80EC4"/>
  </w:style>
  <w:style w:type="paragraph" w:styleId="affd">
    <w:name w:val="List Paragraph"/>
    <w:basedOn w:val="a1"/>
    <w:uiPriority w:val="34"/>
    <w:qFormat/>
    <w:rsid w:val="00B414E0"/>
    <w:pPr>
      <w:ind w:left="720"/>
      <w:contextualSpacing/>
    </w:pPr>
  </w:style>
  <w:style w:type="character" w:customStyle="1" w:styleId="afa">
    <w:name w:val="Нижний колонтитул Знак"/>
    <w:basedOn w:val="a2"/>
    <w:link w:val="af9"/>
    <w:uiPriority w:val="99"/>
    <w:rsid w:val="004D11AA"/>
    <w:rPr>
      <w:sz w:val="28"/>
      <w:szCs w:val="24"/>
    </w:rPr>
  </w:style>
  <w:style w:type="character" w:styleId="HTML">
    <w:name w:val="HTML Code"/>
    <w:basedOn w:val="a2"/>
    <w:uiPriority w:val="99"/>
    <w:semiHidden/>
    <w:unhideWhenUsed/>
    <w:rsid w:val="00CB0792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1"/>
    <w:rsid w:val="00555C02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10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1728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99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7558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207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372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2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10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30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7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47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183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33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985">
          <w:marLeft w:val="75"/>
          <w:marRight w:val="75"/>
          <w:marTop w:val="225"/>
          <w:marBottom w:val="150"/>
          <w:divBdr>
            <w:top w:val="single" w:sz="6" w:space="11" w:color="AEAEAE"/>
            <w:left w:val="single" w:sz="6" w:space="11" w:color="AEAEAE"/>
            <w:bottom w:val="single" w:sz="6" w:space="11" w:color="AEAEAE"/>
            <w:right w:val="single" w:sz="6" w:space="11" w:color="AEAEAE"/>
          </w:divBdr>
          <w:divsChild>
            <w:div w:id="1761218978">
              <w:marLeft w:val="150"/>
              <w:marRight w:val="150"/>
              <w:marTop w:val="150"/>
              <w:marBottom w:val="150"/>
              <w:divBdr>
                <w:top w:val="single" w:sz="12" w:space="8" w:color="E8E8E8"/>
                <w:left w:val="single" w:sz="12" w:space="8" w:color="E8E8E8"/>
                <w:bottom w:val="single" w:sz="12" w:space="8" w:color="E8E8E8"/>
                <w:right w:val="single" w:sz="12" w:space="8" w:color="E8E8E8"/>
              </w:divBdr>
            </w:div>
          </w:divsChild>
        </w:div>
      </w:divsChild>
    </w:div>
    <w:div w:id="660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75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7586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071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61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7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74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018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3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77">
          <w:blockQuote w:val="1"/>
          <w:marLeft w:val="720"/>
          <w:marRight w:val="720"/>
          <w:marTop w:val="0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30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67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9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6725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3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13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6914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65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5730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6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830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3796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4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926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12490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4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372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14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4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7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419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8187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716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20121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82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\Downloads\&#1064;&#1072;&#1073;&#1083;&#1086;&#1085;%20&#1086;&#1090;&#1095;&#1077;&#1090;&#1072;%20&#1087;&#1086;%20&#1087;&#1088;&#1072;&#1082;&#1090;&#1080;&#1095;&#1077;&#1089;&#1082;&#1080;&#1084;%20&#1088;&#1072;&#1073;&#1086;&#1090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144F8-5F71-436E-94E7-A2E97103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по практическим работам</Template>
  <TotalTime>353</TotalTime>
  <Pages>21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MS</Company>
  <LinksUpToDate>false</LinksUpToDate>
  <CharactersWithSpaces>20350</CharactersWithSpaces>
  <SharedDoc>false</SharedDoc>
  <HLinks>
    <vt:vector size="66" baseType="variant"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_Toc249235325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_Toc249235324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_Toc249235323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_Toc249235322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_Toc249235321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_Toc249235320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_Toc249235319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_Toc249235318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_Toc249235317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_Toc249235316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_Toc249235315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Nikita</dc:creator>
  <cp:keywords/>
  <dc:description/>
  <cp:lastModifiedBy>Nikita</cp:lastModifiedBy>
  <cp:revision>10</cp:revision>
  <cp:lastPrinted>2008-06-13T03:57:00Z</cp:lastPrinted>
  <dcterms:created xsi:type="dcterms:W3CDTF">2023-03-18T16:44:00Z</dcterms:created>
  <dcterms:modified xsi:type="dcterms:W3CDTF">2023-04-05T19:27:00Z</dcterms:modified>
</cp:coreProperties>
</file>